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23684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39"/>
        <w:gridCol w:w="646"/>
        <w:gridCol w:w="10717"/>
        <w:gridCol w:w="12182"/>
      </w:tblGrid>
      <w:tr w:rsidR="00471081" w:rsidRPr="003D0A34" w14:paraId="18B56EA5" w14:textId="77777777" w:rsidTr="00E63F22">
        <w:trPr>
          <w:trHeight w:val="5954"/>
        </w:trPr>
        <w:tc>
          <w:tcPr>
            <w:tcW w:w="139" w:type="dxa"/>
          </w:tcPr>
          <w:p w14:paraId="39121D7E" w14:textId="77777777" w:rsidR="00F168DC" w:rsidRPr="003D0A34" w:rsidRDefault="00F168DC" w:rsidP="00172BB6">
            <w:pPr>
              <w:spacing w:before="110"/>
              <w:jc w:val="right"/>
              <w:outlineLvl w:val="1"/>
              <w:rPr>
                <w:rFonts w:ascii="Calibri" w:hAnsi="Calibri" w:cs="Calibri"/>
                <w:noProof/>
              </w:rPr>
            </w:pPr>
            <w:bookmarkStart w:id="0" w:name="_Toc121272149"/>
          </w:p>
          <w:p w14:paraId="3FFF3995" w14:textId="4636A936" w:rsidR="00AA059E" w:rsidRPr="003D0A34" w:rsidRDefault="00AA059E" w:rsidP="00172BB6">
            <w:pPr>
              <w:spacing w:before="110"/>
              <w:jc w:val="right"/>
              <w:outlineLvl w:val="1"/>
              <w:rPr>
                <w:rFonts w:ascii="Calibri" w:hAnsi="Calibri" w:cs="Calibri"/>
                <w:noProof/>
                <w:color w:val="323E79" w:themeColor="accent1" w:themeShade="BF"/>
                <w:spacing w:val="30"/>
                <w:sz w:val="24"/>
              </w:rPr>
            </w:pPr>
            <w:bookmarkStart w:id="1" w:name="_Toc121304620"/>
            <w:bookmarkStart w:id="2" w:name="_Toc121304932"/>
            <w:bookmarkStart w:id="3" w:name="_Toc121306555"/>
            <w:bookmarkStart w:id="4" w:name="_Toc121307118"/>
            <w:bookmarkStart w:id="5" w:name="_Toc121307103"/>
            <w:bookmarkStart w:id="6" w:name="_Toc121329926"/>
            <w:bookmarkStart w:id="7" w:name="_Toc121336379"/>
            <w:bookmarkStart w:id="8" w:name="_Toc121417247"/>
            <w:bookmarkStart w:id="9" w:name="_Toc121417461"/>
            <w:bookmarkStart w:id="10" w:name="_Toc121418955"/>
            <w:bookmarkStart w:id="11" w:name="_Toc124082120"/>
            <w:bookmarkStart w:id="12" w:name="_Toc124168805"/>
            <w:bookmarkStart w:id="13" w:name="_Toc124168888"/>
            <w:bookmarkStart w:id="14" w:name="_Toc124257938"/>
            <w:bookmarkStart w:id="15" w:name="_Toc124258078"/>
            <w:r w:rsidRPr="003D0A34">
              <w:rPr>
                <w:rFonts w:ascii="Calibri" w:hAnsi="Calibri" w:cs="Calibri"/>
                <w:noProof/>
                <w:color w:val="323E79" w:themeColor="accent1" w:themeShade="BF"/>
                <w:spacing w:val="30"/>
                <w:sz w:val="24"/>
                <w:lang w:bidi="pt-PT"/>
              </w:rPr>
              <w:drawing>
                <wp:anchor distT="0" distB="0" distL="114300" distR="114300" simplePos="0" relativeHeight="251658240" behindDoc="1" locked="1" layoutInCell="1" allowOverlap="0" wp14:anchorId="4F3C1A3D" wp14:editId="6CBA4A4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1839600" cy="1144800"/>
                  <wp:effectExtent l="0" t="0" r="8255" b="0"/>
                  <wp:wrapNone/>
                  <wp:docPr id="2" name="Imagem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</w:p>
        </w:tc>
        <w:tc>
          <w:tcPr>
            <w:tcW w:w="646" w:type="dxa"/>
          </w:tcPr>
          <w:p w14:paraId="3D50D542" w14:textId="3D75C053" w:rsidR="00AA059E" w:rsidRPr="003D0A34" w:rsidRDefault="00AA059E" w:rsidP="007246A9">
            <w:pPr>
              <w:rPr>
                <w:rFonts w:ascii="Calibri" w:hAnsi="Calibri" w:cs="Calibri"/>
                <w:color w:val="323E79" w:themeColor="accent1" w:themeShade="BF"/>
              </w:rPr>
            </w:pPr>
          </w:p>
        </w:tc>
        <w:tc>
          <w:tcPr>
            <w:tcW w:w="10717" w:type="dxa"/>
          </w:tcPr>
          <w:p w14:paraId="2DC32740" w14:textId="496C30B2" w:rsidR="006267CB" w:rsidRPr="003D0A34" w:rsidRDefault="006267CB" w:rsidP="000D280D">
            <w:pPr>
              <w:pStyle w:val="Ttulo"/>
              <w:jc w:val="center"/>
              <w:rPr>
                <w:rFonts w:ascii="Calibri" w:hAnsi="Calibri" w:cs="Calibri"/>
                <w:color w:val="323E79" w:themeColor="accent1" w:themeShade="BF"/>
              </w:rPr>
            </w:pPr>
          </w:p>
          <w:p w14:paraId="6121BA1D" w14:textId="5694F4A1" w:rsidR="006267CB" w:rsidRPr="003D0A34" w:rsidRDefault="009E134D" w:rsidP="000D280D">
            <w:pPr>
              <w:pStyle w:val="Ttulo"/>
              <w:jc w:val="center"/>
              <w:rPr>
                <w:rFonts w:ascii="Calibri" w:hAnsi="Calibri" w:cs="Calibri"/>
                <w:color w:val="323E79" w:themeColor="accent1" w:themeShade="BF"/>
              </w:rPr>
            </w:pPr>
            <w:r w:rsidRPr="003D0A34">
              <w:rPr>
                <w:rFonts w:ascii="Calibri" w:hAnsi="Calibri" w:cs="Calibri"/>
                <w:noProof/>
                <w:color w:val="323E79" w:themeColor="accent1" w:themeShade="BF"/>
              </w:rPr>
              <w:drawing>
                <wp:anchor distT="0" distB="0" distL="0" distR="0" simplePos="0" relativeHeight="251658241" behindDoc="0" locked="0" layoutInCell="1" allowOverlap="1" wp14:anchorId="0CB75543" wp14:editId="388F6795">
                  <wp:simplePos x="0" y="0"/>
                  <wp:positionH relativeFrom="column">
                    <wp:posOffset>4464903</wp:posOffset>
                  </wp:positionH>
                  <wp:positionV relativeFrom="paragraph">
                    <wp:posOffset>156845</wp:posOffset>
                  </wp:positionV>
                  <wp:extent cx="2420620" cy="705485"/>
                  <wp:effectExtent l="0" t="0" r="0" b="0"/>
                  <wp:wrapSquare wrapText="largest"/>
                  <wp:docPr id="3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0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B04425" w14:textId="77777777" w:rsidR="00581725" w:rsidRPr="003D0A34" w:rsidRDefault="00581725" w:rsidP="000D280D">
            <w:pPr>
              <w:jc w:val="center"/>
              <w:rPr>
                <w:rFonts w:ascii="Calibri" w:hAnsi="Calibri" w:cs="Calibri"/>
                <w:color w:val="323E79" w:themeColor="accent1" w:themeShade="BF"/>
              </w:rPr>
            </w:pPr>
          </w:p>
          <w:p w14:paraId="18C4D53B" w14:textId="77777777" w:rsidR="00581725" w:rsidRPr="003D0A34" w:rsidRDefault="00581725" w:rsidP="000D280D">
            <w:pPr>
              <w:jc w:val="center"/>
              <w:rPr>
                <w:rFonts w:ascii="Calibri" w:hAnsi="Calibri" w:cs="Calibri"/>
                <w:color w:val="323E79" w:themeColor="accent1" w:themeShade="BF"/>
              </w:rPr>
            </w:pPr>
          </w:p>
          <w:p w14:paraId="1C6E8979" w14:textId="77777777" w:rsidR="00A52C11" w:rsidRPr="003D0A34" w:rsidRDefault="00A52C11" w:rsidP="000D280D">
            <w:pPr>
              <w:pStyle w:val="Ttulo"/>
              <w:jc w:val="center"/>
              <w:rPr>
                <w:rFonts w:ascii="Calibri" w:hAnsi="Calibri" w:cs="Calibri"/>
                <w:sz w:val="96"/>
                <w:szCs w:val="72"/>
              </w:rPr>
            </w:pPr>
          </w:p>
          <w:p w14:paraId="0F0AD416" w14:textId="3D76956B" w:rsidR="001D2544" w:rsidRPr="007300D0" w:rsidRDefault="001D2544" w:rsidP="00D47987">
            <w:pPr>
              <w:pStyle w:val="Ttulo"/>
              <w:jc w:val="center"/>
              <w:rPr>
                <w:rFonts w:hint="eastAsia"/>
                <w:sz w:val="96"/>
                <w:szCs w:val="96"/>
                <w:lang w:bidi="pt-PT"/>
              </w:rPr>
            </w:pPr>
            <w:r w:rsidRPr="007300D0">
              <w:rPr>
                <w:sz w:val="96"/>
                <w:szCs w:val="96"/>
                <w:lang w:bidi="pt-PT"/>
              </w:rPr>
              <w:t>WORD LADDDER</w:t>
            </w:r>
          </w:p>
          <w:p w14:paraId="2D76FA7A" w14:textId="77777777" w:rsidR="001D2544" w:rsidRPr="00033D60" w:rsidRDefault="001D2544" w:rsidP="001D2544">
            <w:pPr>
              <w:pStyle w:val="InformaesdaCapa"/>
              <w:rPr>
                <w:lang w:bidi="pt-PT"/>
              </w:rPr>
            </w:pPr>
          </w:p>
          <w:p w14:paraId="4873F3C9" w14:textId="77777777" w:rsidR="001D2544" w:rsidRPr="00033D60" w:rsidRDefault="001D2544" w:rsidP="001D2544">
            <w:pPr>
              <w:pStyle w:val="InformaesdaCapa"/>
              <w:rPr>
                <w:lang w:bidi="pt-PT"/>
              </w:rPr>
            </w:pPr>
          </w:p>
          <w:p w14:paraId="235C3B37" w14:textId="77777777" w:rsidR="001D2544" w:rsidRPr="00033D60" w:rsidRDefault="001D2544" w:rsidP="001D2544">
            <w:pPr>
              <w:pStyle w:val="InformaesdaCapa"/>
              <w:rPr>
                <w:lang w:bidi="pt-PT"/>
              </w:rPr>
            </w:pPr>
          </w:p>
          <w:p w14:paraId="2458749D" w14:textId="7AF91C86" w:rsidR="001D2544" w:rsidRPr="00033D60" w:rsidRDefault="009305CB" w:rsidP="001D2544">
            <w:pPr>
              <w:pStyle w:val="InformaesdaCapa"/>
              <w:rPr>
                <w:sz w:val="32"/>
                <w:szCs w:val="32"/>
              </w:rPr>
            </w:pPr>
            <w:bookmarkStart w:id="16" w:name="_Toc121272150"/>
            <w:bookmarkStart w:id="17" w:name="_Toc121304621"/>
            <w:bookmarkStart w:id="18" w:name="_Toc121304835"/>
            <w:bookmarkStart w:id="19" w:name="_Toc121304933"/>
            <w:bookmarkStart w:id="20" w:name="_Toc121306556"/>
            <w:bookmarkStart w:id="21" w:name="_Toc121307119"/>
            <w:bookmarkStart w:id="22" w:name="_Toc121307104"/>
            <w:bookmarkStart w:id="23" w:name="_Toc121329927"/>
            <w:bookmarkStart w:id="24" w:name="_Toc121336380"/>
            <w:bookmarkStart w:id="25" w:name="_Toc121417248"/>
            <w:bookmarkStart w:id="26" w:name="_Toc121417462"/>
            <w:bookmarkStart w:id="27" w:name="_Toc121418956"/>
            <w:r>
              <w:rPr>
                <w:sz w:val="32"/>
                <w:szCs w:val="32"/>
              </w:rPr>
              <w:t xml:space="preserve">            </w:t>
            </w:r>
            <w:bookmarkStart w:id="28" w:name="_Toc124082121"/>
            <w:bookmarkStart w:id="29" w:name="_Toc124168806"/>
            <w:bookmarkStart w:id="30" w:name="_Toc124168889"/>
            <w:bookmarkStart w:id="31" w:name="_Toc124257939"/>
            <w:bookmarkStart w:id="32" w:name="_Toc124258079"/>
            <w:r w:rsidR="001D2544" w:rsidRPr="00033D60">
              <w:rPr>
                <w:sz w:val="32"/>
                <w:szCs w:val="32"/>
              </w:rPr>
              <w:t>ALGORITMOS E ESTRUTURAS</w:t>
            </w:r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</w:p>
          <w:p w14:paraId="707E7762" w14:textId="3751B3BF" w:rsidR="001D2544" w:rsidRPr="00033D60" w:rsidRDefault="009305CB" w:rsidP="001D2544">
            <w:pPr>
              <w:pStyle w:val="InformaesdaCapa"/>
              <w:rPr>
                <w:sz w:val="32"/>
                <w:szCs w:val="32"/>
              </w:rPr>
            </w:pPr>
            <w:bookmarkStart w:id="33" w:name="_Toc121272151"/>
            <w:bookmarkStart w:id="34" w:name="_Toc121304622"/>
            <w:bookmarkStart w:id="35" w:name="_Toc121304836"/>
            <w:bookmarkStart w:id="36" w:name="_Toc121304934"/>
            <w:bookmarkStart w:id="37" w:name="_Toc121306557"/>
            <w:bookmarkStart w:id="38" w:name="_Toc121307120"/>
            <w:bookmarkStart w:id="39" w:name="_Toc121307105"/>
            <w:bookmarkStart w:id="40" w:name="_Toc121329928"/>
            <w:bookmarkStart w:id="41" w:name="_Toc121336381"/>
            <w:bookmarkStart w:id="42" w:name="_Toc121417249"/>
            <w:bookmarkStart w:id="43" w:name="_Toc121417463"/>
            <w:bookmarkStart w:id="44" w:name="_Toc121418957"/>
            <w:r>
              <w:rPr>
                <w:sz w:val="32"/>
                <w:szCs w:val="32"/>
              </w:rPr>
              <w:t xml:space="preserve">            </w:t>
            </w:r>
            <w:bookmarkStart w:id="45" w:name="_Toc124082122"/>
            <w:bookmarkStart w:id="46" w:name="_Toc124168807"/>
            <w:bookmarkStart w:id="47" w:name="_Toc124168890"/>
            <w:bookmarkStart w:id="48" w:name="_Toc124257940"/>
            <w:bookmarkStart w:id="49" w:name="_Toc124258080"/>
            <w:r w:rsidR="001D2544" w:rsidRPr="00033D60">
              <w:rPr>
                <w:sz w:val="32"/>
                <w:szCs w:val="32"/>
              </w:rPr>
              <w:t>DE DADOS 2022</w:t>
            </w:r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</w:p>
          <w:p w14:paraId="3EB6EE53" w14:textId="6F071BA0" w:rsidR="001D2544" w:rsidRPr="00033D60" w:rsidRDefault="009305CB" w:rsidP="001D2544">
            <w:pPr>
              <w:pStyle w:val="InformaesdaCapa"/>
              <w:rPr>
                <w:lang w:bidi="pt-PT"/>
              </w:rPr>
            </w:pPr>
            <w:bookmarkStart w:id="50" w:name="_Toc121272152"/>
            <w:bookmarkStart w:id="51" w:name="_Toc121304623"/>
            <w:bookmarkStart w:id="52" w:name="_Toc121304837"/>
            <w:bookmarkStart w:id="53" w:name="_Toc121304935"/>
            <w:bookmarkStart w:id="54" w:name="_Toc121306558"/>
            <w:bookmarkStart w:id="55" w:name="_Toc121307121"/>
            <w:bookmarkStart w:id="56" w:name="_Toc121307106"/>
            <w:bookmarkStart w:id="57" w:name="_Toc121329929"/>
            <w:bookmarkStart w:id="58" w:name="_Toc121336382"/>
            <w:bookmarkStart w:id="59" w:name="_Toc121417250"/>
            <w:bookmarkStart w:id="60" w:name="_Toc121417464"/>
            <w:bookmarkStart w:id="61" w:name="_Toc121418958"/>
            <w:r>
              <w:t xml:space="preserve">               </w:t>
            </w:r>
            <w:bookmarkStart w:id="62" w:name="_Toc124082123"/>
            <w:bookmarkStart w:id="63" w:name="_Toc124168808"/>
            <w:bookmarkStart w:id="64" w:name="_Toc124168891"/>
            <w:bookmarkStart w:id="65" w:name="_Toc124257941"/>
            <w:bookmarkStart w:id="66" w:name="_Toc124258081"/>
            <w:r w:rsidR="001D2544" w:rsidRPr="00033D60">
              <w:t>Prof. Tomás Oliveira e Silva</w:t>
            </w:r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</w:p>
          <w:p w14:paraId="0AE1CC95" w14:textId="77777777" w:rsidR="001D2544" w:rsidRPr="00033D60" w:rsidRDefault="001D2544" w:rsidP="001D2544">
            <w:pPr>
              <w:pStyle w:val="InformaesdaCapa"/>
              <w:rPr>
                <w:lang w:bidi="pt-PT"/>
              </w:rPr>
            </w:pPr>
          </w:p>
          <w:p w14:paraId="13722F39" w14:textId="77777777" w:rsidR="001D2544" w:rsidRPr="00033D60" w:rsidRDefault="001D2544" w:rsidP="001D2544">
            <w:pPr>
              <w:pStyle w:val="InformaesdaCapa"/>
              <w:rPr>
                <w:lang w:bidi="pt-PT"/>
              </w:rPr>
            </w:pPr>
          </w:p>
          <w:p w14:paraId="1E8A4EF0" w14:textId="77777777" w:rsidR="001D2544" w:rsidRPr="00033D60" w:rsidRDefault="001D2544" w:rsidP="001D2544">
            <w:pPr>
              <w:pStyle w:val="InformaesdaCapa"/>
              <w:rPr>
                <w:lang w:bidi="pt-PT"/>
              </w:rPr>
            </w:pPr>
          </w:p>
          <w:p w14:paraId="3B030DA0" w14:textId="4141DC4C" w:rsidR="001D2544" w:rsidRPr="00033D60" w:rsidRDefault="00D8459C" w:rsidP="001D2544">
            <w:pPr>
              <w:pStyle w:val="InformaesdaCapa"/>
              <w:jc w:val="center"/>
            </w:pPr>
            <w:bookmarkStart w:id="67" w:name="_Toc121272153"/>
            <w:bookmarkStart w:id="68" w:name="_Toc121304624"/>
            <w:bookmarkStart w:id="69" w:name="_Toc121304838"/>
            <w:bookmarkStart w:id="70" w:name="_Toc121304936"/>
            <w:bookmarkStart w:id="71" w:name="_Toc121306559"/>
            <w:bookmarkStart w:id="72" w:name="_Toc121307122"/>
            <w:bookmarkStart w:id="73" w:name="_Toc121307107"/>
            <w:bookmarkStart w:id="74" w:name="_Toc121329930"/>
            <w:bookmarkStart w:id="75" w:name="_Toc121336383"/>
            <w:bookmarkStart w:id="76" w:name="_Toc121417251"/>
            <w:bookmarkStart w:id="77" w:name="_Toc121417465"/>
            <w:bookmarkStart w:id="78" w:name="_Toc121418959"/>
            <w:r>
              <w:rPr>
                <w:lang w:bidi="pt-PT"/>
              </w:rPr>
              <w:t xml:space="preserve">                </w:t>
            </w:r>
            <w:r w:rsidR="008148D6">
              <w:rPr>
                <w:lang w:bidi="pt-PT"/>
              </w:rPr>
              <w:t xml:space="preserve">                  </w:t>
            </w:r>
            <w:bookmarkStart w:id="79" w:name="_Toc124082124"/>
            <w:bookmarkStart w:id="80" w:name="_Toc124168809"/>
            <w:bookmarkStart w:id="81" w:name="_Toc124168892"/>
            <w:bookmarkStart w:id="82" w:name="_Toc124257942"/>
            <w:bookmarkStart w:id="83" w:name="_Toc124258082"/>
            <w:r w:rsidR="001D2544" w:rsidRPr="00033D60">
              <w:rPr>
                <w:lang w:bidi="pt-PT"/>
              </w:rPr>
              <w:t xml:space="preserve">André Oliveira  </w:t>
            </w:r>
            <w:sdt>
              <w:sdtPr>
                <w:id w:val="1878201221"/>
                <w:placeholder>
                  <w:docPart w:val="5DF4ED45C229804090AB2A9650963C87"/>
                </w:placeholder>
                <w:temporary/>
                <w:showingPlcHdr/>
                <w15:appearance w15:val="hidden"/>
              </w:sdtPr>
              <w:sdtContent>
                <w:r w:rsidR="001D2544" w:rsidRPr="00033D60">
                  <w:rPr>
                    <w:lang w:bidi="pt-PT"/>
                  </w:rPr>
                  <w:t>/</w:t>
                </w:r>
              </w:sdtContent>
            </w:sdt>
            <w:r w:rsidR="001D2544" w:rsidRPr="00033D60">
              <w:rPr>
                <w:lang w:bidi="pt-PT"/>
              </w:rPr>
              <w:t xml:space="preserve">  </w:t>
            </w:r>
            <w:r w:rsidR="001D2544" w:rsidRPr="00033D60">
              <w:t>107637     33</w:t>
            </w:r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r w:rsidR="009729EC">
              <w:t>.(3)</w:t>
            </w:r>
            <w:r w:rsidR="001D2544" w:rsidRPr="00033D60">
              <w:t>%</w:t>
            </w:r>
            <w:bookmarkEnd w:id="80"/>
            <w:bookmarkEnd w:id="81"/>
            <w:bookmarkEnd w:id="82"/>
            <w:bookmarkEnd w:id="83"/>
          </w:p>
          <w:p w14:paraId="7F2E950E" w14:textId="0E5518D9" w:rsidR="001D2544" w:rsidRPr="00033D60" w:rsidRDefault="00D8459C" w:rsidP="001D2544">
            <w:pPr>
              <w:pStyle w:val="InformaesdaCapa"/>
              <w:jc w:val="center"/>
            </w:pPr>
            <w:bookmarkStart w:id="84" w:name="_Toc121272154"/>
            <w:bookmarkStart w:id="85" w:name="_Toc121304625"/>
            <w:bookmarkStart w:id="86" w:name="_Toc121304839"/>
            <w:bookmarkStart w:id="87" w:name="_Toc121304937"/>
            <w:bookmarkStart w:id="88" w:name="_Toc121306560"/>
            <w:bookmarkStart w:id="89" w:name="_Toc121307123"/>
            <w:bookmarkStart w:id="90" w:name="_Toc121307108"/>
            <w:bookmarkStart w:id="91" w:name="_Toc121329931"/>
            <w:bookmarkStart w:id="92" w:name="_Toc121336384"/>
            <w:bookmarkStart w:id="93" w:name="_Toc121417252"/>
            <w:bookmarkStart w:id="94" w:name="_Toc121417466"/>
            <w:bookmarkStart w:id="95" w:name="_Toc121418960"/>
            <w:r>
              <w:rPr>
                <w:lang w:bidi="pt-PT"/>
              </w:rPr>
              <w:t xml:space="preserve">                </w:t>
            </w:r>
            <w:r w:rsidR="008148D6">
              <w:rPr>
                <w:lang w:bidi="pt-PT"/>
              </w:rPr>
              <w:t xml:space="preserve">                  </w:t>
            </w:r>
            <w:bookmarkStart w:id="96" w:name="_Toc124082125"/>
            <w:bookmarkStart w:id="97" w:name="_Toc124168810"/>
            <w:bookmarkStart w:id="98" w:name="_Toc124168893"/>
            <w:bookmarkStart w:id="99" w:name="_Toc124257943"/>
            <w:bookmarkStart w:id="100" w:name="_Toc124258083"/>
            <w:r w:rsidR="001D2544" w:rsidRPr="00033D60">
              <w:rPr>
                <w:lang w:bidi="pt-PT"/>
              </w:rPr>
              <w:t xml:space="preserve">Duarte Cruz  </w:t>
            </w:r>
            <w:sdt>
              <w:sdtPr>
                <w:id w:val="623664903"/>
                <w:placeholder>
                  <w:docPart w:val="ED503BE358C1C745854584D150A92217"/>
                </w:placeholder>
                <w:temporary/>
                <w:showingPlcHdr/>
                <w15:appearance w15:val="hidden"/>
              </w:sdtPr>
              <w:sdtContent>
                <w:r w:rsidR="001D2544" w:rsidRPr="00033D60">
                  <w:rPr>
                    <w:lang w:bidi="pt-PT"/>
                  </w:rPr>
                  <w:t>/</w:t>
                </w:r>
              </w:sdtContent>
            </w:sdt>
            <w:r w:rsidR="001D2544" w:rsidRPr="00033D60">
              <w:rPr>
                <w:lang w:bidi="pt-PT"/>
              </w:rPr>
              <w:t xml:space="preserve">  </w:t>
            </w:r>
            <w:r w:rsidR="001D2544" w:rsidRPr="00033D60">
              <w:t>107359         33</w:t>
            </w:r>
            <w:bookmarkEnd w:id="84"/>
            <w:bookmarkEnd w:id="85"/>
            <w:bookmarkEnd w:id="86"/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r w:rsidR="009729EC">
              <w:t>.(3)</w:t>
            </w:r>
            <w:r w:rsidR="001D2544" w:rsidRPr="00033D60">
              <w:t>%</w:t>
            </w:r>
            <w:bookmarkEnd w:id="97"/>
            <w:bookmarkEnd w:id="98"/>
            <w:bookmarkEnd w:id="99"/>
            <w:bookmarkEnd w:id="100"/>
          </w:p>
          <w:p w14:paraId="39192370" w14:textId="2ABFEAFF" w:rsidR="001D2544" w:rsidRDefault="00D8459C" w:rsidP="001D2544">
            <w:pPr>
              <w:pStyle w:val="InformaesdaCapa"/>
              <w:jc w:val="center"/>
            </w:pPr>
            <w:bookmarkStart w:id="101" w:name="_Toc121272155"/>
            <w:bookmarkStart w:id="102" w:name="_Toc121304626"/>
            <w:bookmarkStart w:id="103" w:name="_Toc121304840"/>
            <w:bookmarkStart w:id="104" w:name="_Toc121304938"/>
            <w:bookmarkStart w:id="105" w:name="_Toc121306561"/>
            <w:bookmarkStart w:id="106" w:name="_Toc121307124"/>
            <w:bookmarkStart w:id="107" w:name="_Toc121307109"/>
            <w:bookmarkStart w:id="108" w:name="_Toc121329932"/>
            <w:bookmarkStart w:id="109" w:name="_Toc121336385"/>
            <w:bookmarkStart w:id="110" w:name="_Toc121417253"/>
            <w:bookmarkStart w:id="111" w:name="_Toc121417467"/>
            <w:bookmarkStart w:id="112" w:name="_Toc121418961"/>
            <w:r>
              <w:t xml:space="preserve">               </w:t>
            </w:r>
            <w:r w:rsidR="00422010">
              <w:t xml:space="preserve"> </w:t>
            </w:r>
            <w:r w:rsidR="008148D6">
              <w:t xml:space="preserve">                  </w:t>
            </w:r>
            <w:bookmarkStart w:id="113" w:name="_Toc124082126"/>
            <w:bookmarkStart w:id="114" w:name="_Toc124168811"/>
            <w:bookmarkStart w:id="115" w:name="_Toc124168894"/>
            <w:bookmarkStart w:id="116" w:name="_Toc124257944"/>
            <w:bookmarkStart w:id="117" w:name="_Toc124258084"/>
            <w:r w:rsidR="001D2544" w:rsidRPr="00033D60">
              <w:t>Rodrigo Graça</w:t>
            </w:r>
            <w:r w:rsidR="001D2544" w:rsidRPr="00033D60">
              <w:rPr>
                <w:lang w:bidi="pt-PT"/>
              </w:rPr>
              <w:t xml:space="preserve">  </w:t>
            </w:r>
            <w:sdt>
              <w:sdtPr>
                <w:id w:val="873429596"/>
                <w:placeholder>
                  <w:docPart w:val="83E7EEBE0390684FA101381D7AD80A03"/>
                </w:placeholder>
                <w:temporary/>
                <w:showingPlcHdr/>
                <w15:appearance w15:val="hidden"/>
              </w:sdtPr>
              <w:sdtContent>
                <w:r w:rsidR="001D2544" w:rsidRPr="00033D60">
                  <w:rPr>
                    <w:lang w:bidi="pt-PT"/>
                  </w:rPr>
                  <w:t>/</w:t>
                </w:r>
              </w:sdtContent>
            </w:sdt>
            <w:r w:rsidR="001D2544" w:rsidRPr="00033D60">
              <w:rPr>
                <w:lang w:bidi="pt-PT"/>
              </w:rPr>
              <w:t xml:space="preserve">  </w:t>
            </w:r>
            <w:r w:rsidR="001D2544" w:rsidRPr="00033D60">
              <w:t>107634     33</w:t>
            </w:r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r w:rsidR="009729EC">
              <w:t>.(3)</w:t>
            </w:r>
            <w:r w:rsidR="001D2544" w:rsidRPr="00033D60">
              <w:t>%</w:t>
            </w:r>
            <w:bookmarkEnd w:id="114"/>
            <w:bookmarkEnd w:id="115"/>
            <w:bookmarkEnd w:id="116"/>
            <w:bookmarkEnd w:id="117"/>
          </w:p>
          <w:p w14:paraId="4C68776E" w14:textId="58ED0AC5" w:rsidR="00F168DC" w:rsidRPr="003D0A34" w:rsidRDefault="00F168DC" w:rsidP="00033D60">
            <w:pPr>
              <w:pStyle w:val="InformaesdaCapa"/>
              <w:jc w:val="center"/>
              <w:rPr>
                <w:rFonts w:ascii="Calibri" w:hAnsi="Calibri" w:cs="Calibri"/>
              </w:rPr>
            </w:pPr>
          </w:p>
          <w:p w14:paraId="34385254" w14:textId="1B9D1D93" w:rsidR="00F168DC" w:rsidRPr="003D0A34" w:rsidRDefault="000D280D" w:rsidP="00033D60">
            <w:pPr>
              <w:pStyle w:val="InformaesdaCapa"/>
              <w:jc w:val="center"/>
              <w:rPr>
                <w:rFonts w:ascii="Calibri" w:hAnsi="Calibri" w:cs="Calibri"/>
              </w:rPr>
            </w:pPr>
            <w:bookmarkStart w:id="118" w:name="_Toc124082127"/>
            <w:bookmarkStart w:id="119" w:name="_Toc124168812"/>
            <w:bookmarkStart w:id="120" w:name="_Toc124168895"/>
            <w:bookmarkStart w:id="121" w:name="_Toc124257945"/>
            <w:bookmarkStart w:id="122" w:name="_Toc124258085"/>
            <w:r w:rsidRPr="003D0A34">
              <w:rPr>
                <w:rFonts w:ascii="Calibri" w:hAnsi="Calibri" w:cs="Calibri"/>
                <w:noProof/>
                <w:color w:val="323E79" w:themeColor="accent1" w:themeShade="BF"/>
              </w:rPr>
              <w:drawing>
                <wp:anchor distT="0" distB="0" distL="114300" distR="114300" simplePos="0" relativeHeight="251658242" behindDoc="1" locked="0" layoutInCell="1" allowOverlap="1" wp14:anchorId="35DE6496" wp14:editId="71D9CB58">
                  <wp:simplePos x="0" y="0"/>
                  <wp:positionH relativeFrom="column">
                    <wp:posOffset>408305</wp:posOffset>
                  </wp:positionH>
                  <wp:positionV relativeFrom="paragraph">
                    <wp:posOffset>140970</wp:posOffset>
                  </wp:positionV>
                  <wp:extent cx="5560695" cy="2913380"/>
                  <wp:effectExtent l="0" t="0" r="1905" b="0"/>
                  <wp:wrapTight wrapText="bothSides">
                    <wp:wrapPolygon edited="0">
                      <wp:start x="0" y="0"/>
                      <wp:lineTo x="0" y="21468"/>
                      <wp:lineTo x="21558" y="21468"/>
                      <wp:lineTo x="21558" y="0"/>
                      <wp:lineTo x="0" y="0"/>
                    </wp:wrapPolygon>
                  </wp:wrapTight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695" cy="29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118"/>
            <w:bookmarkEnd w:id="119"/>
            <w:bookmarkEnd w:id="120"/>
            <w:bookmarkEnd w:id="121"/>
            <w:bookmarkEnd w:id="122"/>
          </w:p>
          <w:p w14:paraId="4A2DD219" w14:textId="44EEE391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27B13F10" w14:textId="371DB473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363C1A6F" w14:textId="4F1BBAF9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2B7D4201" w14:textId="10A6B3C9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3A64A89D" w14:textId="195CD3C5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5EFA27F1" w14:textId="4EDB146C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1D1ECCD8" w14:textId="129CCCD3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7B58D222" w14:textId="16FB354B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36571E03" w14:textId="3D7D4AB6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43A91F5A" w14:textId="0DA4C8B5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78C412B5" w14:textId="73981214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6BEBEC95" w14:textId="46542D03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1F5995F7" w14:textId="1FD8BA4D" w:rsidR="0019768E" w:rsidRPr="003D0A34" w:rsidRDefault="0019768E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  <w:p w14:paraId="0C9A279B" w14:textId="5104C794" w:rsidR="006267CB" w:rsidRPr="003D0A34" w:rsidRDefault="006267CB" w:rsidP="007246A9">
            <w:pPr>
              <w:pStyle w:val="InformaesdaCapa"/>
              <w:rPr>
                <w:rFonts w:ascii="Calibri" w:hAnsi="Calibri" w:cs="Calibri"/>
                <w:color w:val="323E79" w:themeColor="accent1" w:themeShade="BF"/>
              </w:rPr>
            </w:pPr>
          </w:p>
        </w:tc>
        <w:tc>
          <w:tcPr>
            <w:tcW w:w="12182" w:type="dxa"/>
          </w:tcPr>
          <w:p w14:paraId="10EE1557" w14:textId="0790B9D6" w:rsidR="00AA059E" w:rsidRPr="003D0A34" w:rsidRDefault="00AA059E" w:rsidP="007246A9">
            <w:pPr>
              <w:rPr>
                <w:rFonts w:ascii="Calibri" w:hAnsi="Calibri" w:cs="Calibri"/>
                <w:noProof/>
              </w:rPr>
            </w:pPr>
          </w:p>
        </w:tc>
      </w:tr>
      <w:tr w:rsidR="00471081" w:rsidRPr="003D0A34" w14:paraId="4EDD8424" w14:textId="77777777" w:rsidTr="00E63F22">
        <w:trPr>
          <w:trHeight w:val="1135"/>
        </w:trPr>
        <w:tc>
          <w:tcPr>
            <w:tcW w:w="139" w:type="dxa"/>
          </w:tcPr>
          <w:p w14:paraId="101F1657" w14:textId="77777777" w:rsidR="00033D60" w:rsidRPr="003D0A34" w:rsidRDefault="00033D60" w:rsidP="00172BB6">
            <w:pPr>
              <w:spacing w:before="110"/>
              <w:jc w:val="right"/>
              <w:outlineLvl w:val="1"/>
              <w:rPr>
                <w:rFonts w:ascii="Calibri" w:hAnsi="Calibri" w:cs="Calibri"/>
                <w:noProof/>
                <w:color w:val="323E79" w:themeColor="accent1" w:themeShade="BF"/>
                <w:spacing w:val="30"/>
                <w:sz w:val="24"/>
                <w:lang w:bidi="pt-PT"/>
              </w:rPr>
            </w:pPr>
          </w:p>
          <w:p w14:paraId="5AEDB422" w14:textId="65FF59A6" w:rsidR="00F168DC" w:rsidRPr="003D0A34" w:rsidRDefault="00F168DC" w:rsidP="00172BB6">
            <w:pPr>
              <w:spacing w:before="110"/>
              <w:jc w:val="right"/>
              <w:outlineLvl w:val="1"/>
              <w:rPr>
                <w:rFonts w:ascii="Calibri" w:hAnsi="Calibri" w:cs="Calibri"/>
                <w:noProof/>
                <w:color w:val="323E79" w:themeColor="accent1" w:themeShade="BF"/>
                <w:spacing w:val="30"/>
                <w:sz w:val="24"/>
                <w:lang w:bidi="pt-PT"/>
              </w:rPr>
            </w:pPr>
          </w:p>
        </w:tc>
        <w:tc>
          <w:tcPr>
            <w:tcW w:w="646" w:type="dxa"/>
          </w:tcPr>
          <w:p w14:paraId="6C245CC8" w14:textId="77777777" w:rsidR="00033D60" w:rsidRPr="003D0A34" w:rsidRDefault="00033D60" w:rsidP="007246A9">
            <w:pPr>
              <w:rPr>
                <w:rFonts w:ascii="Calibri" w:hAnsi="Calibri" w:cs="Calibri"/>
                <w:color w:val="323E79" w:themeColor="accent1" w:themeShade="BF"/>
              </w:rPr>
            </w:pPr>
          </w:p>
        </w:tc>
        <w:tc>
          <w:tcPr>
            <w:tcW w:w="10717" w:type="dxa"/>
          </w:tcPr>
          <w:p w14:paraId="26B709A1" w14:textId="774F3226" w:rsidR="00033D60" w:rsidRDefault="00033D60" w:rsidP="007246A9">
            <w:pPr>
              <w:pStyle w:val="Ttulo"/>
              <w:rPr>
                <w:rFonts w:ascii="Calibri" w:hAnsi="Calibri" w:cs="Calibri"/>
                <w:noProof/>
                <w:color w:val="323E79" w:themeColor="accent1" w:themeShade="BF"/>
              </w:rPr>
            </w:pPr>
          </w:p>
          <w:p w14:paraId="14AD350B" w14:textId="77777777" w:rsidR="00861A97" w:rsidRDefault="00861A97" w:rsidP="00861A97"/>
          <w:p w14:paraId="1FF49E98" w14:textId="2AA5DEDB" w:rsidR="00861A97" w:rsidRDefault="00607F72" w:rsidP="00C65C76">
            <w:pPr>
              <w:tabs>
                <w:tab w:val="left" w:pos="8447"/>
              </w:tabs>
            </w:pPr>
            <w:r w:rsidRPr="00033D60">
              <w:rPr>
                <w:noProof/>
                <w:color w:val="4354A2" w:themeColor="accent1"/>
                <w:sz w:val="56"/>
                <w:szCs w:val="56"/>
              </w:rPr>
              <w:lastRenderedPageBreak/>
              <w:drawing>
                <wp:anchor distT="0" distB="0" distL="114300" distR="114300" simplePos="0" relativeHeight="251658256" behindDoc="1" locked="0" layoutInCell="1" allowOverlap="1" wp14:anchorId="5583250E" wp14:editId="576E969B">
                  <wp:simplePos x="0" y="0"/>
                  <wp:positionH relativeFrom="page">
                    <wp:posOffset>5238750</wp:posOffset>
                  </wp:positionH>
                  <wp:positionV relativeFrom="paragraph">
                    <wp:posOffset>24130</wp:posOffset>
                  </wp:positionV>
                  <wp:extent cx="1840865" cy="1156970"/>
                  <wp:effectExtent l="0" t="0" r="6985" b="5080"/>
                  <wp:wrapNone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865" cy="1156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57" behindDoc="1" locked="0" layoutInCell="1" allowOverlap="1" wp14:anchorId="3B1AD284" wp14:editId="7E928E6B">
                  <wp:simplePos x="0" y="0"/>
                  <wp:positionH relativeFrom="column">
                    <wp:posOffset>4041866</wp:posOffset>
                  </wp:positionH>
                  <wp:positionV relativeFrom="paragraph">
                    <wp:posOffset>35198</wp:posOffset>
                  </wp:positionV>
                  <wp:extent cx="1118235" cy="1117958"/>
                  <wp:effectExtent l="0" t="0" r="5715" b="6350"/>
                  <wp:wrapNone/>
                  <wp:docPr id="28" name="Imagem 28" descr="Index - Free interface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ndex - Free interface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18235" cy="1117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sdt>
            <w:sdtPr>
              <w:rPr>
                <w:rFonts w:asciiTheme="minorHAnsi" w:eastAsiaTheme="minorHAnsi" w:hAnsiTheme="minorHAnsi" w:cstheme="minorBidi"/>
                <w:color w:val="auto"/>
                <w:sz w:val="20"/>
                <w:szCs w:val="24"/>
                <w:lang w:eastAsia="en-US"/>
              </w:rPr>
              <w:id w:val="-2104938743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1B5F22AD" w14:textId="77777777" w:rsidR="00B454D6" w:rsidRDefault="00B454D6" w:rsidP="00B454D6">
                <w:pPr>
                  <w:pStyle w:val="Cabealhodondice"/>
                  <w:rPr>
                    <w:rFonts w:hint="eastAsia"/>
                    <w:sz w:val="72"/>
                    <w:szCs w:val="72"/>
                  </w:rPr>
                </w:pPr>
                <w:r w:rsidRPr="00B454D6">
                  <w:rPr>
                    <w:sz w:val="72"/>
                    <w:szCs w:val="72"/>
                  </w:rPr>
                  <w:t>Índice</w:t>
                </w:r>
              </w:p>
              <w:p w14:paraId="1F51CE2E" w14:textId="45DCDFDF" w:rsidR="00E63F22" w:rsidRDefault="00B454D6" w:rsidP="00E63F22">
                <w:pPr>
                  <w:pStyle w:val="ndice2"/>
                  <w:tabs>
                    <w:tab w:val="right" w:leader="dot" w:pos="10716"/>
                  </w:tabs>
                  <w:rPr>
                    <w:rFonts w:eastAsiaTheme="minorEastAsia" w:hint="eastAsia"/>
                    <w:b w:val="0"/>
                    <w:bCs w:val="0"/>
                    <w:noProof/>
                    <w:lang w:eastAsia="pt-PT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205F7F6C" w14:textId="02485775" w:rsidR="00E63F22" w:rsidRPr="00D679DE" w:rsidRDefault="00000000" w:rsidP="00D258FC">
                <w:pPr>
                  <w:pStyle w:val="ndice1"/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color w:val="auto"/>
                    <w:sz w:val="22"/>
                    <w:szCs w:val="22"/>
                    <w:lang w:eastAsia="pt-PT"/>
                  </w:rPr>
                </w:pPr>
                <w:hyperlink w:anchor="_Toc124258086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lang w:eastAsia="pt-PT"/>
                    </w:rPr>
                    <w:t>Introdução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instrText xml:space="preserve"> PAGEREF _Toc124258086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>3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end"/>
                  </w:r>
                </w:hyperlink>
              </w:p>
              <w:p w14:paraId="0AA81B5E" w14:textId="73AD5D90" w:rsidR="00E63F22" w:rsidRPr="00D679DE" w:rsidRDefault="00000000" w:rsidP="00D258FC">
                <w:pPr>
                  <w:pStyle w:val="ndice1"/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color w:val="auto"/>
                    <w:sz w:val="22"/>
                    <w:szCs w:val="22"/>
                    <w:lang w:eastAsia="pt-PT"/>
                  </w:rPr>
                </w:pPr>
                <w:hyperlink w:anchor="_Toc124258087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</w:rPr>
                    <w:t>Funções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instrText xml:space="preserve"> PAGEREF _Toc124258087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>4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end"/>
                  </w:r>
                </w:hyperlink>
              </w:p>
              <w:p w14:paraId="6E2EA369" w14:textId="250880B4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88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hash_table_create()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_Toc124258088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4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E3FF12D" w14:textId="79298CC3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89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eastAsia="pt-PT"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eastAsia="pt-PT"/>
                    </w:rPr>
                    <w:t>hash_table_</w:t>
                  </w:r>
                  <w:r w:rsidR="00E63F22" w:rsidRPr="00B406EA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u w:val="none"/>
                      <w:lang w:eastAsia="pt-PT"/>
                    </w:rPr>
                    <w:t>grow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eastAsia="pt-PT"/>
                    </w:rPr>
                    <w:t>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_Toc124258089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6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461412E7" w14:textId="7884422A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0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eastAsia="pt-PT"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eastAsia="pt-PT"/>
                    </w:rPr>
                    <w:t>hash_table_free()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_Toc124258090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8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B2613AB" w14:textId="3F280999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1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eastAsia="pt-PT"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eastAsia="pt-PT"/>
                    </w:rPr>
                    <w:t>find_word()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_Toc124258091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10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4ECD423D" w14:textId="5430D5F3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2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eastAsia="pt-PT"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eastAsia="pt-PT"/>
                    </w:rPr>
                    <w:t>find_representative()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_Toc124258092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11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33730410" w14:textId="6C51FD7B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3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add_edge()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_Toc124258093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12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5E6FB4D9" w14:textId="29F95A3D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4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breadh_first_search()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_Toc124258094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14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7E79DD44" w14:textId="022C4160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5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Função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 xml:space="preserve"> list_connected_component()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_Toc124258095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15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242A843F" w14:textId="7C63AEFE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6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connected_component_diameter()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_Toc124258096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16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E20392F" w14:textId="74E03F29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7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path_finder()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_Toc124258097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18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53E80D1" w14:textId="15EFB42F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8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val="en-US"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val="en-US"/>
                    </w:rPr>
                    <w:t>find_connected_component_representatives()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_Toc124258098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19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49E08301" w14:textId="398D86A9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099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graph_info()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_Toc124258099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20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450E963A" w14:textId="6638D383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0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Função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hash_table_info()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_Toc124258100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22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5BA6193E" w14:textId="7E85E9B3" w:rsidR="00E63F22" w:rsidRPr="00D679DE" w:rsidRDefault="00000000" w:rsidP="00D258FC">
                <w:pPr>
                  <w:pStyle w:val="ndice1"/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color w:val="auto"/>
                    <w:sz w:val="22"/>
                    <w:szCs w:val="22"/>
                    <w:lang w:eastAsia="pt-PT"/>
                  </w:rPr>
                </w:pPr>
                <w:hyperlink w:anchor="_Toc124258101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</w:rPr>
                    <w:t xml:space="preserve">Estatísticas da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</w:rPr>
                    <w:t>Hash Table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instrText xml:space="preserve"> PAGEREF _Toc124258101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>24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end"/>
                  </w:r>
                </w:hyperlink>
              </w:p>
              <w:p w14:paraId="0E234820" w14:textId="09B6A89D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2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Crescimento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_Toc124258102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24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7A92BCFA" w14:textId="282D3BAE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3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Atribuições de “lugares”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_Toc124258103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25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6A68BC5A" w14:textId="06342620" w:rsidR="00E63F22" w:rsidRPr="00D679DE" w:rsidRDefault="00000000" w:rsidP="00D258FC">
                <w:pPr>
                  <w:pStyle w:val="ndice1"/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color w:val="auto"/>
                    <w:sz w:val="22"/>
                    <w:szCs w:val="22"/>
                    <w:lang w:eastAsia="pt-PT"/>
                  </w:rPr>
                </w:pPr>
                <w:hyperlink w:anchor="_Toc124258104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</w:rPr>
                    <w:t>Curiosidades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instrText xml:space="preserve"> PAGEREF _Toc124258104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>26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end"/>
                  </w:r>
                </w:hyperlink>
              </w:p>
              <w:p w14:paraId="4F0EBA83" w14:textId="1112512B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5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Grafos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_Toc124258105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26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3160A10" w14:textId="29AE0901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6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Informações dos grafos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_Toc124258106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26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7F8CAC73" w14:textId="63F3A074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7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Informações das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hash tables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_Toc124258107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28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52C0B12A" w14:textId="0C6532F9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8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Cadeias interessantes de palavras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_Toc124258108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28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45596CB4" w14:textId="4986069D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09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 xml:space="preserve">Confirmações de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</w:rPr>
                    <w:t>memory leaks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_Toc124258109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29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12AC0412" w14:textId="58F38E16" w:rsidR="00E63F22" w:rsidRPr="00D679DE" w:rsidRDefault="00000000" w:rsidP="00D258FC">
                <w:pPr>
                  <w:pStyle w:val="ndice1"/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color w:val="auto"/>
                    <w:sz w:val="22"/>
                    <w:szCs w:val="22"/>
                    <w:lang w:eastAsia="pt-PT"/>
                  </w:rPr>
                </w:pPr>
                <w:hyperlink w:anchor="_Toc124258110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</w:rPr>
                    <w:t>Conclusão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instrText xml:space="preserve"> PAGEREF _Toc124258110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>30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end"/>
                  </w:r>
                </w:hyperlink>
              </w:p>
              <w:p w14:paraId="6C24CF5F" w14:textId="409E0AC8" w:rsidR="00E63F22" w:rsidRPr="00D679DE" w:rsidRDefault="00000000" w:rsidP="00D258FC">
                <w:pPr>
                  <w:pStyle w:val="ndice1"/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color w:val="auto"/>
                    <w:sz w:val="22"/>
                    <w:szCs w:val="22"/>
                    <w:lang w:eastAsia="pt-PT"/>
                  </w:rPr>
                </w:pPr>
                <w:hyperlink w:anchor="_Toc124258111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</w:rPr>
                    <w:t>Apêndice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instrText xml:space="preserve"> PAGEREF _Toc124258111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t>31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webHidden/>
                    </w:rPr>
                    <w:fldChar w:fldCharType="end"/>
                  </w:r>
                </w:hyperlink>
              </w:p>
              <w:p w14:paraId="5B346F7D" w14:textId="0DD3A5CA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12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</w:rPr>
                    <w:t>Código c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_Toc124258112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31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05A5F18B" w14:textId="5BC70396" w:rsidR="00E63F22" w:rsidRPr="00D679DE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ascii="Calibri" w:eastAsiaTheme="minorEastAsia" w:hAnsi="Calibri" w:cs="Calibri"/>
                    <w:b w:val="0"/>
                    <w:bCs w:val="0"/>
                    <w:noProof/>
                    <w:lang w:eastAsia="pt-PT"/>
                  </w:rPr>
                </w:pPr>
                <w:hyperlink w:anchor="_Toc124258113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val="en-US"/>
                    </w:rPr>
                    <w:t>Código Matlab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_Toc124258113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38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4A3020E3" w14:textId="509D6ADC" w:rsidR="00E63F22" w:rsidRDefault="00000000" w:rsidP="00D258FC">
                <w:pPr>
                  <w:pStyle w:val="ndice2"/>
                  <w:tabs>
                    <w:tab w:val="right" w:leader="dot" w:pos="10716"/>
                  </w:tabs>
                  <w:spacing w:line="240" w:lineRule="auto"/>
                  <w:rPr>
                    <w:rFonts w:eastAsiaTheme="minorEastAsia" w:hint="eastAsia"/>
                    <w:b w:val="0"/>
                    <w:bCs w:val="0"/>
                    <w:noProof/>
                    <w:lang w:eastAsia="pt-PT"/>
                  </w:rPr>
                </w:pPr>
                <w:hyperlink w:anchor="_Toc124258114" w:history="1"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i/>
                      <w:iCs/>
                      <w:noProof/>
                      <w:lang w:eastAsia="pt-PT"/>
                    </w:rPr>
                    <w:t xml:space="preserve">Printscreens </w:t>
                  </w:r>
                  <w:r w:rsidR="00E63F22" w:rsidRPr="00D679DE">
                    <w:rPr>
                      <w:rStyle w:val="Hiperligao"/>
                      <w:rFonts w:ascii="Calibri" w:hAnsi="Calibri" w:cs="Calibri"/>
                      <w:b w:val="0"/>
                      <w:bCs w:val="0"/>
                      <w:noProof/>
                      <w:lang w:eastAsia="pt-PT"/>
                    </w:rPr>
                    <w:t>resultados mostrados anteriormente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ab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begin"/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instrText xml:space="preserve"> PAGEREF _Toc124258114 \h </w:instrTex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separate"/>
                  </w:r>
                  <w:r w:rsidR="000733EF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t>41</w:t>
                  </w:r>
                  <w:r w:rsidR="00E63F22" w:rsidRPr="00D679DE">
                    <w:rPr>
                      <w:rFonts w:ascii="Calibri" w:hAnsi="Calibri" w:cs="Calibri"/>
                      <w:b w:val="0"/>
                      <w:bCs w:val="0"/>
                      <w:noProof/>
                      <w:webHidden/>
                    </w:rPr>
                    <w:fldChar w:fldCharType="end"/>
                  </w:r>
                </w:hyperlink>
              </w:p>
              <w:p w14:paraId="104E2376" w14:textId="77777777" w:rsidR="00894BBE" w:rsidRDefault="00B454D6" w:rsidP="00033D60">
                <w:pPr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4A085C17" w14:textId="02FBC8AC" w:rsidR="00D62C3A" w:rsidRPr="00894BBE" w:rsidRDefault="00C01C1B" w:rsidP="00033D60">
            <w:r w:rsidRPr="00C85EF0">
              <w:rPr>
                <w:noProof/>
                <w:szCs w:val="20"/>
                <w:lang w:bidi="pt-PT"/>
              </w:rPr>
              <w:lastRenderedPageBreak/>
              <w:drawing>
                <wp:anchor distT="0" distB="0" distL="114300" distR="114300" simplePos="0" relativeHeight="251658245" behindDoc="1" locked="1" layoutInCell="1" allowOverlap="1" wp14:anchorId="11395F2F" wp14:editId="01D09BC4">
                  <wp:simplePos x="0" y="0"/>
                  <wp:positionH relativeFrom="margin">
                    <wp:posOffset>5235575</wp:posOffset>
                  </wp:positionH>
                  <wp:positionV relativeFrom="margin">
                    <wp:posOffset>696595</wp:posOffset>
                  </wp:positionV>
                  <wp:extent cx="1840230" cy="1144270"/>
                  <wp:effectExtent l="0" t="0" r="1270" b="0"/>
                  <wp:wrapNone/>
                  <wp:docPr id="908" name="Imagem 90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m 90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30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2182" w:type="dxa"/>
          </w:tcPr>
          <w:p w14:paraId="3DC1CCE0" w14:textId="77777777" w:rsidR="00033D60" w:rsidRPr="003D0A34" w:rsidRDefault="00033D60" w:rsidP="007246A9">
            <w:pPr>
              <w:rPr>
                <w:rFonts w:ascii="Calibri" w:hAnsi="Calibri" w:cs="Calibri"/>
                <w:noProof/>
              </w:rPr>
            </w:pPr>
          </w:p>
        </w:tc>
      </w:tr>
    </w:tbl>
    <w:p w14:paraId="538B3AC6" w14:textId="0CE0D901" w:rsidR="00121ADE" w:rsidRDefault="00445AC9" w:rsidP="005E189C">
      <w:pPr>
        <w:pStyle w:val="Ttulo1"/>
        <w:ind w:left="0"/>
        <w:rPr>
          <w:rFonts w:cs="Calibri"/>
          <w:b/>
          <w:bCs/>
          <w:lang w:eastAsia="pt-PT"/>
        </w:rPr>
      </w:pPr>
      <w:bookmarkStart w:id="123" w:name="_Toc124258086"/>
      <w:r>
        <w:rPr>
          <w:rFonts w:cs="Calibri"/>
          <w:b/>
          <w:bCs/>
          <w:lang w:eastAsia="pt-PT"/>
        </w:rPr>
        <w:lastRenderedPageBreak/>
        <w:t>I</w:t>
      </w:r>
      <w:r w:rsidR="00121ADE" w:rsidRPr="00D62C3A">
        <w:rPr>
          <w:rFonts w:cs="Calibri"/>
          <w:b/>
          <w:bCs/>
          <w:lang w:eastAsia="pt-PT"/>
        </w:rPr>
        <w:t>ntrodução</w:t>
      </w:r>
      <w:bookmarkEnd w:id="123"/>
    </w:p>
    <w:p w14:paraId="62DF0C9F" w14:textId="77777777" w:rsidR="00A84ABC" w:rsidRPr="00B454D6" w:rsidRDefault="00A84ABC" w:rsidP="00A84ABC">
      <w:pPr>
        <w:rPr>
          <w:lang w:eastAsia="pt-PT"/>
        </w:rPr>
      </w:pPr>
    </w:p>
    <w:p w14:paraId="29E4CD56" w14:textId="77777777" w:rsidR="00A84ABC" w:rsidRPr="00A84ABC" w:rsidRDefault="00A84ABC" w:rsidP="00A84ABC">
      <w:pPr>
        <w:rPr>
          <w:lang w:eastAsia="pt-PT"/>
        </w:rPr>
      </w:pPr>
    </w:p>
    <w:p w14:paraId="5284E1A2" w14:textId="5E69EE6A" w:rsidR="00A23ECF" w:rsidRPr="003D0A34" w:rsidRDefault="00121ADE" w:rsidP="0047213B">
      <w:pPr>
        <w:jc w:val="both"/>
        <w:rPr>
          <w:rFonts w:ascii="Calibri" w:hAnsi="Calibri" w:cs="Calibri"/>
          <w:lang w:eastAsia="pt-PT"/>
        </w:rPr>
      </w:pPr>
      <w:r w:rsidRPr="003D0A34">
        <w:rPr>
          <w:rFonts w:ascii="Calibri" w:hAnsi="Calibri" w:cs="Calibri"/>
          <w:lang w:eastAsia="pt-PT"/>
        </w:rPr>
        <w:tab/>
      </w:r>
      <w:r w:rsidR="00A23ECF" w:rsidRPr="003D0A34">
        <w:rPr>
          <w:rFonts w:ascii="Calibri" w:hAnsi="Calibri" w:cs="Calibri"/>
          <w:lang w:eastAsia="pt-PT"/>
        </w:rPr>
        <w:t xml:space="preserve">Um </w:t>
      </w:r>
      <w:r w:rsidR="00A23ECF" w:rsidRPr="002A2FE9">
        <w:rPr>
          <w:rFonts w:ascii="Calibri" w:hAnsi="Calibri" w:cs="Calibri"/>
          <w:i/>
          <w:iCs/>
          <w:lang w:eastAsia="pt-PT"/>
        </w:rPr>
        <w:t>Word Ladder</w:t>
      </w:r>
      <w:r w:rsidR="00A23ECF" w:rsidRPr="003D0A34">
        <w:rPr>
          <w:rFonts w:ascii="Calibri" w:hAnsi="Calibri" w:cs="Calibri"/>
          <w:lang w:eastAsia="pt-PT"/>
        </w:rPr>
        <w:t xml:space="preserve">, também conhecido como Escada de Palavras, é um jogo em que o objetivo é transformar uma palavra em outra usando apenas uma única alteração </w:t>
      </w:r>
      <w:r w:rsidR="008153EE" w:rsidRPr="003D0A34">
        <w:rPr>
          <w:rFonts w:ascii="Calibri" w:hAnsi="Calibri" w:cs="Calibri"/>
          <w:lang w:eastAsia="pt-PT"/>
        </w:rPr>
        <w:t xml:space="preserve">de letra </w:t>
      </w:r>
      <w:r w:rsidR="00A23ECF" w:rsidRPr="003D0A34">
        <w:rPr>
          <w:rFonts w:ascii="Calibri" w:hAnsi="Calibri" w:cs="Calibri"/>
          <w:lang w:eastAsia="pt-PT"/>
        </w:rPr>
        <w:t>em cada etapa.</w:t>
      </w:r>
    </w:p>
    <w:p w14:paraId="4ED0F78A" w14:textId="4ABA3B9E" w:rsidR="00A23ECF" w:rsidRPr="003D0A34" w:rsidRDefault="00A23ECF" w:rsidP="0047213B">
      <w:pPr>
        <w:ind w:firstLine="720"/>
        <w:jc w:val="both"/>
        <w:rPr>
          <w:rFonts w:ascii="Calibri" w:hAnsi="Calibri" w:cs="Calibri"/>
          <w:lang w:eastAsia="pt-PT"/>
        </w:rPr>
      </w:pPr>
      <w:r w:rsidRPr="003D0A34">
        <w:rPr>
          <w:rFonts w:ascii="Calibri" w:hAnsi="Calibri" w:cs="Calibri"/>
          <w:lang w:eastAsia="pt-PT"/>
        </w:rPr>
        <w:t xml:space="preserve">Neste relatório, será descrito como foi usada uma </w:t>
      </w:r>
      <w:r w:rsidRPr="002A2FE9">
        <w:rPr>
          <w:rFonts w:ascii="Calibri" w:hAnsi="Calibri" w:cs="Calibri"/>
          <w:i/>
          <w:iCs/>
          <w:lang w:eastAsia="pt-PT"/>
        </w:rPr>
        <w:t>Hash Table</w:t>
      </w:r>
      <w:r w:rsidRPr="003D0A34">
        <w:rPr>
          <w:rFonts w:ascii="Calibri" w:hAnsi="Calibri" w:cs="Calibri"/>
          <w:lang w:eastAsia="pt-PT"/>
        </w:rPr>
        <w:t xml:space="preserve"> para implementar um programa em C que resolve o jogo da Escada de Palavras. Isso inclui a descrição da sua estrutura de dados, dos algoritmos utilizados e do funcionamento do programa. Além disso, são apresentados os resultados obtidos ao testar o programa com diferentes entradas e discutidas as suas conclusões.</w:t>
      </w:r>
    </w:p>
    <w:p w14:paraId="41B5545B" w14:textId="77777777" w:rsidR="00A23ECF" w:rsidRPr="003D0A34" w:rsidRDefault="00A23ECF" w:rsidP="00A23ECF">
      <w:pPr>
        <w:rPr>
          <w:rFonts w:ascii="Calibri" w:hAnsi="Calibri" w:cs="Calibri"/>
          <w:lang w:eastAsia="pt-PT"/>
        </w:rPr>
      </w:pPr>
    </w:p>
    <w:p w14:paraId="6471FE20" w14:textId="560E3BB9" w:rsidR="00A23ECF" w:rsidRPr="003D0A34" w:rsidRDefault="00A23ECF" w:rsidP="00A23ECF">
      <w:pPr>
        <w:rPr>
          <w:rFonts w:ascii="Calibri" w:hAnsi="Calibri" w:cs="Calibri"/>
          <w:lang w:eastAsia="pt-PT"/>
        </w:rPr>
      </w:pPr>
    </w:p>
    <w:p w14:paraId="0EDC750F" w14:textId="7A5616E4" w:rsidR="00121ADE" w:rsidRPr="003D0A34" w:rsidRDefault="00121ADE" w:rsidP="00121ADE">
      <w:pPr>
        <w:rPr>
          <w:rFonts w:ascii="Calibri" w:hAnsi="Calibri" w:cs="Calibri"/>
          <w:lang w:eastAsia="pt-PT"/>
        </w:rPr>
      </w:pPr>
    </w:p>
    <w:p w14:paraId="2D3434D5" w14:textId="460B5702" w:rsidR="008914DD" w:rsidRPr="003D0A34" w:rsidRDefault="00CA642E" w:rsidP="00121ADE">
      <w:pPr>
        <w:rPr>
          <w:rFonts w:ascii="Calibri" w:hAnsi="Calibri" w:cs="Calibri"/>
          <w:lang w:eastAsia="pt-PT"/>
        </w:rPr>
      </w:pPr>
      <w:r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254" behindDoc="1" locked="0" layoutInCell="1" allowOverlap="1" wp14:anchorId="18E8474A" wp14:editId="0CD48680">
            <wp:simplePos x="0" y="0"/>
            <wp:positionH relativeFrom="column">
              <wp:posOffset>437938</wp:posOffset>
            </wp:positionH>
            <wp:positionV relativeFrom="paragraph">
              <wp:posOffset>140335</wp:posOffset>
            </wp:positionV>
            <wp:extent cx="2187575" cy="2894330"/>
            <wp:effectExtent l="0" t="0" r="0" b="1270"/>
            <wp:wrapTight wrapText="bothSides">
              <wp:wrapPolygon edited="0">
                <wp:start x="0" y="0"/>
                <wp:lineTo x="0" y="21515"/>
                <wp:lineTo x="21443" y="21515"/>
                <wp:lineTo x="21443" y="0"/>
                <wp:lineTo x="0" y="0"/>
              </wp:wrapPolygon>
            </wp:wrapTight>
            <wp:docPr id="12" name="Imagem 1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mesa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AA131" w14:textId="5CCABB64" w:rsidR="008914DD" w:rsidRPr="003D0A34" w:rsidRDefault="007C7268" w:rsidP="00121ADE">
      <w:pPr>
        <w:rPr>
          <w:rFonts w:ascii="Calibri" w:hAnsi="Calibri" w:cs="Calibri"/>
          <w:lang w:eastAsia="pt-PT"/>
        </w:rPr>
      </w:pPr>
      <w:r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255" behindDoc="1" locked="0" layoutInCell="1" allowOverlap="1" wp14:anchorId="155C23FF" wp14:editId="59CBFE79">
            <wp:simplePos x="0" y="0"/>
            <wp:positionH relativeFrom="column">
              <wp:posOffset>3110230</wp:posOffset>
            </wp:positionH>
            <wp:positionV relativeFrom="paragraph">
              <wp:posOffset>85090</wp:posOffset>
            </wp:positionV>
            <wp:extent cx="3327400" cy="2438400"/>
            <wp:effectExtent l="0" t="0" r="0" b="0"/>
            <wp:wrapTight wrapText="bothSides">
              <wp:wrapPolygon edited="0">
                <wp:start x="0" y="0"/>
                <wp:lineTo x="0" y="21488"/>
                <wp:lineTo x="21518" y="21488"/>
                <wp:lineTo x="21518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4FF00" w14:textId="038754BA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20BDE76E" w14:textId="0828F117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0C2EA2AA" w14:textId="1A161906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7E74BEFE" w14:textId="5FD00CE2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4B8B289F" w14:textId="29DA474E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4D794BEB" w14:textId="6561137C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75EDBF4B" w14:textId="3ABB4047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272FF590" w14:textId="3B9602B9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07D33AFA" w14:textId="29F4755F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4B54BFFD" w14:textId="2EE446E8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3C9AEB1D" w14:textId="7B827D8C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4644346E" w14:textId="419C2D36" w:rsidR="008914DD" w:rsidRPr="003D0A34" w:rsidRDefault="008914DD" w:rsidP="00121ADE">
      <w:pPr>
        <w:rPr>
          <w:rFonts w:ascii="Calibri" w:hAnsi="Calibri" w:cs="Calibri"/>
          <w:lang w:eastAsia="pt-PT"/>
        </w:rPr>
      </w:pPr>
    </w:p>
    <w:p w14:paraId="6DD0E6A6" w14:textId="7D118169" w:rsidR="008914DD" w:rsidRDefault="008914DD" w:rsidP="00121ADE">
      <w:pPr>
        <w:rPr>
          <w:rFonts w:ascii="Calibri" w:hAnsi="Calibri" w:cs="Calibri"/>
          <w:lang w:eastAsia="pt-PT"/>
        </w:rPr>
      </w:pPr>
    </w:p>
    <w:p w14:paraId="31D6E36F" w14:textId="77777777" w:rsidR="00576D29" w:rsidRDefault="00576D29" w:rsidP="00255955">
      <w:pPr>
        <w:pStyle w:val="Ttulo1"/>
        <w:ind w:left="0"/>
        <w:rPr>
          <w:rFonts w:cs="Calibri"/>
          <w:b/>
          <w:bCs/>
          <w:lang w:eastAsia="pt-PT"/>
        </w:rPr>
      </w:pPr>
    </w:p>
    <w:p w14:paraId="6BC69BA0" w14:textId="73372C63" w:rsidR="00255955" w:rsidRPr="00B454D6" w:rsidRDefault="00445AC9" w:rsidP="00B454D6">
      <w:pPr>
        <w:pStyle w:val="Ttulo1"/>
        <w:rPr>
          <w:lang w:eastAsia="pt-PT"/>
        </w:rPr>
      </w:pPr>
      <w:bookmarkStart w:id="124" w:name="_Toc124258087"/>
      <w:r w:rsidRPr="00445AC9">
        <w:t>F</w:t>
      </w:r>
      <w:r w:rsidR="00576D29" w:rsidRPr="00445AC9">
        <w:t>unções</w:t>
      </w:r>
      <w:r w:rsidR="000061E5" w:rsidRPr="00C85EF0">
        <w:rPr>
          <w:noProof/>
          <w:szCs w:val="20"/>
          <w:lang w:bidi="pt-PT"/>
        </w:rPr>
        <w:drawing>
          <wp:anchor distT="0" distB="0" distL="114300" distR="114300" simplePos="0" relativeHeight="251658258" behindDoc="1" locked="1" layoutInCell="1" allowOverlap="1" wp14:anchorId="338A25E3" wp14:editId="0E7EA66F">
            <wp:simplePos x="0" y="0"/>
            <wp:positionH relativeFrom="page">
              <wp:align>right</wp:align>
            </wp:positionH>
            <wp:positionV relativeFrom="margin">
              <wp:posOffset>605790</wp:posOffset>
            </wp:positionV>
            <wp:extent cx="1840230" cy="1144270"/>
            <wp:effectExtent l="0" t="0" r="7620" b="0"/>
            <wp:wrapNone/>
            <wp:docPr id="9" name="Imagem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m 90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4"/>
    </w:p>
    <w:p w14:paraId="0A087150" w14:textId="77777777" w:rsidR="00EC6B57" w:rsidRPr="00EC6B57" w:rsidRDefault="00EC6B57" w:rsidP="002467ED">
      <w:pPr>
        <w:pStyle w:val="Ttulo2"/>
        <w:rPr>
          <w:u w:val="single"/>
        </w:rPr>
      </w:pPr>
    </w:p>
    <w:p w14:paraId="73796345" w14:textId="5769750F" w:rsidR="008914DD" w:rsidRPr="00EC6B57" w:rsidRDefault="008448E1" w:rsidP="00EC6B57">
      <w:pPr>
        <w:pStyle w:val="Ttulo2"/>
        <w:rPr>
          <w:i/>
          <w:iCs/>
        </w:rPr>
      </w:pPr>
      <w:bookmarkStart w:id="125" w:name="_Toc124258088"/>
      <w:r>
        <w:t xml:space="preserve">Função </w:t>
      </w:r>
      <w:r w:rsidR="008914DD" w:rsidRPr="008448E1">
        <w:rPr>
          <w:i/>
          <w:iCs/>
        </w:rPr>
        <w:t>hash_table_create()</w:t>
      </w:r>
      <w:r w:rsidR="000906E2">
        <w:rPr>
          <w:noProof/>
        </w:rPr>
        <mc:AlternateContent>
          <mc:Choice Requires="wps">
            <w:drawing>
              <wp:anchor distT="0" distB="0" distL="114300" distR="114300" simplePos="0" relativeHeight="251658272" behindDoc="1" locked="0" layoutInCell="1" allowOverlap="1" wp14:anchorId="03BC9E1D" wp14:editId="68F077BD">
                <wp:simplePos x="0" y="0"/>
                <wp:positionH relativeFrom="column">
                  <wp:posOffset>-8890</wp:posOffset>
                </wp:positionH>
                <wp:positionV relativeFrom="paragraph">
                  <wp:posOffset>7220585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B057D" w14:textId="3B75EB17" w:rsidR="000906E2" w:rsidRPr="000906E2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0906E2">
                              <w:rPr>
                                <w:lang w:val="en-US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906E2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2418"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0906E2">
                              <w:rPr>
                                <w:lang w:val="en-US"/>
                              </w:rPr>
                              <w:t xml:space="preserve"> | Função hash_table_create()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BC9E1D" id="_x0000_t202" coordsize="21600,21600" o:spt="202" path="m,l,21600r21600,l21600,xe">
                <v:stroke joinstyle="miter"/>
                <v:path gradientshapeok="t" o:connecttype="rect"/>
              </v:shapetype>
              <v:shape id="Caixa de Texto 34" o:spid="_x0000_s1026" type="#_x0000_t202" style="position:absolute;left:0;text-align:left;margin-left:-.7pt;margin-top:568.55pt;width:536.3pt;height:.05pt;z-index:-2516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" stroked="f">
                <v:textbox style="mso-fit-shape-to-text:t" inset="0,0,0,0">
                  <w:txbxContent>
                    <w:p w14:paraId="7CFB057D" w14:textId="3B75EB17" w:rsidR="000906E2" w:rsidRPr="000906E2" w:rsidRDefault="000906E2" w:rsidP="000906E2">
                      <w:pPr>
                        <w:pStyle w:val="Caption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0906E2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0906E2">
                        <w:rPr>
                          <w:lang w:val="en-US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2418">
                        <w:rPr>
                          <w:noProof/>
                          <w:lang w:val="en-US"/>
                        </w:rPr>
                        <w:t>1</w:t>
                      </w:r>
                      <w:r>
                        <w:fldChar w:fldCharType="end"/>
                      </w:r>
                      <w:r w:rsidRPr="000906E2">
                        <w:rPr>
                          <w:lang w:val="en-US"/>
                        </w:rPr>
                        <w:t xml:space="preserve"> |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Função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hash_table_</w:t>
                      </w:r>
                      <w:proofErr w:type="gramStart"/>
                      <w:r w:rsidRPr="000906E2">
                        <w:rPr>
                          <w:lang w:val="en-US"/>
                        </w:rPr>
                        <w:t>create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>(</w:t>
                      </w:r>
                      <w:proofErr w:type="gramEnd"/>
                      <w:r w:rsidRPr="000906E2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C6B57" w:rsidRPr="003D0A34"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246" behindDoc="1" locked="0" layoutInCell="1" allowOverlap="1" wp14:anchorId="54F4A4BD" wp14:editId="16051658">
            <wp:simplePos x="0" y="0"/>
            <wp:positionH relativeFrom="margin">
              <wp:align>right</wp:align>
            </wp:positionH>
            <wp:positionV relativeFrom="paragraph">
              <wp:posOffset>421912</wp:posOffset>
            </wp:positionV>
            <wp:extent cx="6811010" cy="6741795"/>
            <wp:effectExtent l="0" t="0" r="8890" b="1905"/>
            <wp:wrapTight wrapText="bothSides">
              <wp:wrapPolygon edited="0">
                <wp:start x="0" y="0"/>
                <wp:lineTo x="0" y="21545"/>
                <wp:lineTo x="21568" y="21545"/>
                <wp:lineTo x="2156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5"/>
    </w:p>
    <w:p w14:paraId="37D65639" w14:textId="1832E74E" w:rsidR="00DD1A37" w:rsidRPr="003D0A34" w:rsidRDefault="00DD1A37" w:rsidP="008914DD">
      <w:pPr>
        <w:rPr>
          <w:rFonts w:ascii="Calibri" w:hAnsi="Calibri" w:cs="Calibri"/>
          <w:lang w:eastAsia="pt-PT"/>
        </w:rPr>
      </w:pPr>
    </w:p>
    <w:p w14:paraId="506E4D74" w14:textId="573EA6A1" w:rsidR="008914DD" w:rsidRPr="002A2FE9" w:rsidRDefault="00DD1A37" w:rsidP="000717D2">
      <w:pPr>
        <w:ind w:firstLine="720"/>
        <w:jc w:val="both"/>
        <w:rPr>
          <w:rFonts w:cs="Calibri"/>
          <w:lang w:eastAsia="pt-PT"/>
        </w:rPr>
      </w:pPr>
      <w:r w:rsidRPr="002A2FE9">
        <w:rPr>
          <w:rFonts w:cs="Calibri"/>
          <w:lang w:eastAsia="pt-PT"/>
        </w:rPr>
        <w:lastRenderedPageBreak/>
        <w:t xml:space="preserve">A função </w:t>
      </w:r>
      <w:r w:rsidR="008914DD" w:rsidRPr="002A2FE9">
        <w:rPr>
          <w:rFonts w:cs="Calibri"/>
          <w:lang w:eastAsia="pt-PT"/>
        </w:rPr>
        <w:t xml:space="preserve">tem como objetivo </w:t>
      </w:r>
      <w:r w:rsidRPr="002A2FE9">
        <w:rPr>
          <w:rFonts w:cs="Calibri"/>
          <w:lang w:eastAsia="pt-PT"/>
        </w:rPr>
        <w:t>criar uma</w:t>
      </w:r>
      <w:r w:rsidR="008914DD" w:rsidRPr="002A2FE9">
        <w:rPr>
          <w:rFonts w:cs="Calibri"/>
          <w:lang w:eastAsia="pt-PT"/>
        </w:rPr>
        <w:t xml:space="preserve"> </w:t>
      </w:r>
      <w:r w:rsidR="008914DD" w:rsidRPr="002A2FE9">
        <w:rPr>
          <w:rFonts w:cs="Calibri"/>
          <w:i/>
          <w:iCs/>
          <w:lang w:eastAsia="pt-PT"/>
        </w:rPr>
        <w:t>Hash Table</w:t>
      </w:r>
      <w:r w:rsidR="008914DD" w:rsidRPr="002A2FE9">
        <w:rPr>
          <w:rFonts w:cs="Calibri"/>
          <w:lang w:eastAsia="pt-PT"/>
        </w:rPr>
        <w:t xml:space="preserve"> e inicializá-la. </w:t>
      </w:r>
      <w:r w:rsidRPr="002A2FE9">
        <w:rPr>
          <w:rFonts w:cs="Calibri"/>
          <w:lang w:eastAsia="pt-PT"/>
        </w:rPr>
        <w:t>C</w:t>
      </w:r>
      <w:r w:rsidR="008914DD" w:rsidRPr="002A2FE9">
        <w:rPr>
          <w:rFonts w:cs="Calibri"/>
          <w:lang w:eastAsia="pt-PT"/>
        </w:rPr>
        <w:t xml:space="preserve">omeça declarando uma variável do tipo </w:t>
      </w:r>
      <w:r w:rsidR="008914DD" w:rsidRPr="002A2FE9">
        <w:rPr>
          <w:rFonts w:cs="Calibri"/>
          <w:i/>
          <w:iCs/>
          <w:lang w:eastAsia="pt-PT"/>
        </w:rPr>
        <w:t>hash_table_t</w:t>
      </w:r>
      <w:r w:rsidR="008914DD" w:rsidRPr="002A2FE9">
        <w:rPr>
          <w:rFonts w:cs="Calibri"/>
          <w:lang w:eastAsia="pt-PT"/>
        </w:rPr>
        <w:t xml:space="preserve">, que é a estrutura que representa uma </w:t>
      </w:r>
      <w:r w:rsidR="008914DD" w:rsidRPr="002A2FE9">
        <w:rPr>
          <w:rFonts w:cs="Calibri"/>
          <w:i/>
          <w:iCs/>
          <w:lang w:eastAsia="pt-PT"/>
        </w:rPr>
        <w:t>Hash Table</w:t>
      </w:r>
      <w:r w:rsidR="008914DD" w:rsidRPr="002A2FE9">
        <w:rPr>
          <w:rFonts w:cs="Calibri"/>
          <w:lang w:eastAsia="pt-PT"/>
        </w:rPr>
        <w:t xml:space="preserve">. Em seguida, aloca memória para essa estrutura usando a função malloc, que aloca um bloco de memória do tamanho especificado em bytes. Se a alocação de memória falhar, a função retorna </w:t>
      </w:r>
      <w:r w:rsidR="008914DD" w:rsidRPr="002A2FE9">
        <w:rPr>
          <w:rFonts w:cs="Calibri"/>
          <w:i/>
          <w:iCs/>
          <w:lang w:eastAsia="pt-PT"/>
        </w:rPr>
        <w:t>NULL</w:t>
      </w:r>
      <w:r w:rsidR="008914DD" w:rsidRPr="002A2FE9">
        <w:rPr>
          <w:rFonts w:cs="Calibri"/>
          <w:lang w:eastAsia="pt-PT"/>
        </w:rPr>
        <w:t>.</w:t>
      </w:r>
    </w:p>
    <w:p w14:paraId="7C2C5E4A" w14:textId="0A21E192" w:rsidR="008914DD" w:rsidRPr="002A2FE9" w:rsidRDefault="008914DD" w:rsidP="000717D2">
      <w:pPr>
        <w:ind w:firstLine="720"/>
        <w:jc w:val="both"/>
        <w:rPr>
          <w:rFonts w:cs="Calibri"/>
          <w:lang w:eastAsia="pt-PT"/>
        </w:rPr>
      </w:pPr>
      <w:r w:rsidRPr="002A2FE9">
        <w:rPr>
          <w:rFonts w:cs="Calibri"/>
          <w:lang w:eastAsia="pt-PT"/>
        </w:rPr>
        <w:t xml:space="preserve">Em seguida, aloca memória para um </w:t>
      </w:r>
      <w:r w:rsidRPr="002A2FE9">
        <w:rPr>
          <w:rFonts w:cs="Calibri"/>
          <w:i/>
          <w:iCs/>
          <w:lang w:eastAsia="pt-PT"/>
        </w:rPr>
        <w:t xml:space="preserve">array </w:t>
      </w:r>
      <w:r w:rsidRPr="002A2FE9">
        <w:rPr>
          <w:rFonts w:cs="Calibri"/>
          <w:lang w:eastAsia="pt-PT"/>
        </w:rPr>
        <w:t xml:space="preserve">de ponteiros para nós da </w:t>
      </w:r>
      <w:r w:rsidRPr="002A2FE9">
        <w:rPr>
          <w:rFonts w:cs="Calibri"/>
          <w:i/>
          <w:iCs/>
          <w:lang w:eastAsia="pt-PT"/>
        </w:rPr>
        <w:t>Hash Table</w:t>
      </w:r>
      <w:r w:rsidRPr="002A2FE9">
        <w:rPr>
          <w:rFonts w:cs="Calibri"/>
          <w:lang w:eastAsia="pt-PT"/>
        </w:rPr>
        <w:t xml:space="preserve">, que será usado para armazenar as entradas na tabela. Novamente, </w:t>
      </w:r>
      <w:r w:rsidR="00867144" w:rsidRPr="002A2FE9">
        <w:rPr>
          <w:rFonts w:cs="Calibri"/>
          <w:lang w:eastAsia="pt-PT"/>
        </w:rPr>
        <w:t>verificaremos</w:t>
      </w:r>
      <w:r w:rsidRPr="002A2FE9">
        <w:rPr>
          <w:rFonts w:cs="Calibri"/>
          <w:lang w:eastAsia="pt-PT"/>
        </w:rPr>
        <w:t xml:space="preserve"> se a alocação de memória falhou e, caso tenha falhado, libera a memória alocada para a estrutura da </w:t>
      </w:r>
      <w:r w:rsidRPr="002A2FE9">
        <w:rPr>
          <w:rFonts w:cs="Calibri"/>
          <w:i/>
          <w:iCs/>
          <w:lang w:eastAsia="pt-PT"/>
        </w:rPr>
        <w:t>Hash Table</w:t>
      </w:r>
      <w:r w:rsidRPr="002A2FE9">
        <w:rPr>
          <w:rFonts w:cs="Calibri"/>
          <w:lang w:eastAsia="pt-PT"/>
        </w:rPr>
        <w:t xml:space="preserve"> e também retorna </w:t>
      </w:r>
      <w:r w:rsidRPr="002A2FE9">
        <w:rPr>
          <w:rFonts w:cs="Calibri"/>
          <w:i/>
          <w:iCs/>
          <w:lang w:eastAsia="pt-PT"/>
        </w:rPr>
        <w:t>NULL</w:t>
      </w:r>
      <w:r w:rsidRPr="002A2FE9">
        <w:rPr>
          <w:rFonts w:cs="Calibri"/>
          <w:lang w:eastAsia="pt-PT"/>
        </w:rPr>
        <w:t>.</w:t>
      </w:r>
    </w:p>
    <w:p w14:paraId="67EF2CBD" w14:textId="460025C1" w:rsidR="008914DD" w:rsidRPr="002A2FE9" w:rsidRDefault="00AB45E3" w:rsidP="000717D2">
      <w:pPr>
        <w:ind w:firstLine="720"/>
        <w:jc w:val="both"/>
        <w:rPr>
          <w:rFonts w:cs="Calibri"/>
          <w:lang w:eastAsia="pt-PT"/>
        </w:rPr>
      </w:pPr>
      <w:r w:rsidRPr="002A2FE9">
        <w:rPr>
          <w:rFonts w:cs="Calibri"/>
          <w:lang w:eastAsia="pt-PT"/>
        </w:rPr>
        <w:t>É definido</w:t>
      </w:r>
      <w:r w:rsidR="00DD1A37" w:rsidRPr="002A2FE9">
        <w:rPr>
          <w:rFonts w:cs="Calibri"/>
          <w:lang w:eastAsia="pt-PT"/>
        </w:rPr>
        <w:t xml:space="preserve"> ainda</w:t>
      </w:r>
      <w:r w:rsidR="008914DD" w:rsidRPr="002A2FE9">
        <w:rPr>
          <w:rFonts w:cs="Calibri"/>
          <w:lang w:eastAsia="pt-PT"/>
        </w:rPr>
        <w:t xml:space="preserve"> o tamanho inicial da </w:t>
      </w:r>
      <w:r w:rsidR="008914DD" w:rsidRPr="002A2FE9">
        <w:rPr>
          <w:rFonts w:cs="Calibri"/>
          <w:i/>
          <w:iCs/>
          <w:lang w:eastAsia="pt-PT"/>
        </w:rPr>
        <w:t>Hash Table</w:t>
      </w:r>
      <w:r w:rsidR="008914DD" w:rsidRPr="002A2FE9">
        <w:rPr>
          <w:rFonts w:cs="Calibri"/>
          <w:lang w:eastAsia="pt-PT"/>
        </w:rPr>
        <w:t xml:space="preserve"> como 250 e inicializa as variáveis </w:t>
      </w:r>
      <w:r w:rsidR="008914DD" w:rsidRPr="002A2FE9">
        <w:rPr>
          <w:rFonts w:cs="Calibri"/>
          <w:i/>
          <w:iCs/>
          <w:lang w:eastAsia="pt-PT"/>
        </w:rPr>
        <w:t>number_of_entries</w:t>
      </w:r>
      <w:r w:rsidR="008914DD" w:rsidRPr="002A2FE9">
        <w:rPr>
          <w:rFonts w:cs="Calibri"/>
          <w:lang w:eastAsia="pt-PT"/>
        </w:rPr>
        <w:t xml:space="preserve"> e </w:t>
      </w:r>
      <w:r w:rsidR="008914DD" w:rsidRPr="002A2FE9">
        <w:rPr>
          <w:rFonts w:cs="Calibri"/>
          <w:i/>
          <w:iCs/>
          <w:lang w:eastAsia="pt-PT"/>
        </w:rPr>
        <w:t>number_of_edges</w:t>
      </w:r>
      <w:r w:rsidR="008914DD" w:rsidRPr="002A2FE9">
        <w:rPr>
          <w:rFonts w:cs="Calibri"/>
          <w:lang w:eastAsia="pt-PT"/>
        </w:rPr>
        <w:t xml:space="preserve"> como 0. Estas variáveis são usadas para armazenar o número de entradas e o número de arestas, respetivamente, na </w:t>
      </w:r>
      <w:r w:rsidR="008914DD" w:rsidRPr="002A2FE9">
        <w:rPr>
          <w:rFonts w:cs="Calibri"/>
          <w:i/>
          <w:iCs/>
          <w:lang w:eastAsia="pt-PT"/>
        </w:rPr>
        <w:t>Hash Table</w:t>
      </w:r>
      <w:r w:rsidR="008914DD" w:rsidRPr="002A2FE9">
        <w:rPr>
          <w:rFonts w:cs="Calibri"/>
          <w:lang w:eastAsia="pt-PT"/>
        </w:rPr>
        <w:t>.</w:t>
      </w:r>
    </w:p>
    <w:p w14:paraId="1DD8E381" w14:textId="177EADBB" w:rsidR="008914DD" w:rsidRPr="002A2FE9" w:rsidRDefault="008914DD" w:rsidP="000717D2">
      <w:pPr>
        <w:ind w:firstLine="720"/>
        <w:jc w:val="both"/>
        <w:rPr>
          <w:rFonts w:cs="Calibri"/>
          <w:lang w:eastAsia="pt-PT"/>
        </w:rPr>
      </w:pPr>
      <w:r w:rsidRPr="002A2FE9">
        <w:rPr>
          <w:rFonts w:cs="Calibri"/>
          <w:lang w:eastAsia="pt-PT"/>
        </w:rPr>
        <w:t xml:space="preserve">Por fim, </w:t>
      </w:r>
      <w:r w:rsidR="00AA76EA" w:rsidRPr="002A2FE9">
        <w:rPr>
          <w:rFonts w:cs="Calibri"/>
          <w:lang w:eastAsia="pt-PT"/>
        </w:rPr>
        <w:t>percorremos</w:t>
      </w:r>
      <w:r w:rsidRPr="002A2FE9">
        <w:rPr>
          <w:rFonts w:cs="Calibri"/>
          <w:lang w:eastAsia="pt-PT"/>
        </w:rPr>
        <w:t xml:space="preserve"> o </w:t>
      </w:r>
      <w:r w:rsidRPr="002A2FE9">
        <w:rPr>
          <w:rFonts w:cs="Calibri"/>
          <w:i/>
          <w:iCs/>
          <w:lang w:eastAsia="pt-PT"/>
        </w:rPr>
        <w:t>array</w:t>
      </w:r>
      <w:r w:rsidRPr="002A2FE9">
        <w:rPr>
          <w:rFonts w:cs="Calibri"/>
          <w:lang w:eastAsia="pt-PT"/>
        </w:rPr>
        <w:t xml:space="preserve"> de cabeças da </w:t>
      </w:r>
      <w:r w:rsidRPr="002A2FE9">
        <w:rPr>
          <w:rFonts w:cs="Calibri"/>
          <w:i/>
          <w:iCs/>
          <w:lang w:eastAsia="pt-PT"/>
        </w:rPr>
        <w:t>Hash</w:t>
      </w:r>
      <w:r w:rsidRPr="002A2FE9">
        <w:rPr>
          <w:rFonts w:cs="Calibri"/>
          <w:lang w:eastAsia="pt-PT"/>
        </w:rPr>
        <w:t xml:space="preserve"> </w:t>
      </w:r>
      <w:r w:rsidRPr="002A2FE9">
        <w:rPr>
          <w:rFonts w:cs="Calibri"/>
          <w:i/>
          <w:iCs/>
          <w:lang w:eastAsia="pt-PT"/>
        </w:rPr>
        <w:t>Table</w:t>
      </w:r>
      <w:r w:rsidRPr="002A2FE9">
        <w:rPr>
          <w:rFonts w:cs="Calibri"/>
          <w:lang w:eastAsia="pt-PT"/>
        </w:rPr>
        <w:t xml:space="preserve"> e inicializa cada posição como </w:t>
      </w:r>
      <w:r w:rsidRPr="002A2FE9">
        <w:rPr>
          <w:rFonts w:cs="Calibri"/>
          <w:i/>
          <w:iCs/>
          <w:lang w:eastAsia="pt-PT"/>
        </w:rPr>
        <w:t>NULL</w:t>
      </w:r>
      <w:r w:rsidRPr="002A2FE9">
        <w:rPr>
          <w:rFonts w:cs="Calibri"/>
          <w:lang w:eastAsia="pt-PT"/>
        </w:rPr>
        <w:t xml:space="preserve">, o que significa que não há nenhuma entrada na </w:t>
      </w:r>
      <w:r w:rsidRPr="002A2FE9">
        <w:rPr>
          <w:rFonts w:cs="Calibri"/>
          <w:i/>
          <w:iCs/>
          <w:lang w:eastAsia="pt-PT"/>
        </w:rPr>
        <w:t>Hash</w:t>
      </w:r>
      <w:r w:rsidRPr="002A2FE9">
        <w:rPr>
          <w:rFonts w:cs="Calibri"/>
          <w:lang w:eastAsia="pt-PT"/>
        </w:rPr>
        <w:t xml:space="preserve"> </w:t>
      </w:r>
      <w:r w:rsidRPr="002A2FE9">
        <w:rPr>
          <w:rFonts w:cs="Calibri"/>
          <w:i/>
          <w:iCs/>
          <w:lang w:eastAsia="pt-PT"/>
        </w:rPr>
        <w:t>Table</w:t>
      </w:r>
      <w:r w:rsidRPr="002A2FE9">
        <w:rPr>
          <w:rFonts w:cs="Calibri"/>
          <w:lang w:eastAsia="pt-PT"/>
        </w:rPr>
        <w:t xml:space="preserve"> ainda.</w:t>
      </w:r>
    </w:p>
    <w:p w14:paraId="0E82A329" w14:textId="0C7AAEE8" w:rsidR="008914DD" w:rsidRPr="002A2FE9" w:rsidRDefault="008914DD" w:rsidP="000717D2">
      <w:pPr>
        <w:ind w:firstLine="720"/>
        <w:jc w:val="both"/>
        <w:rPr>
          <w:rFonts w:cs="Calibri"/>
          <w:lang w:eastAsia="pt-PT"/>
        </w:rPr>
      </w:pPr>
      <w:r w:rsidRPr="002A2FE9">
        <w:rPr>
          <w:rFonts w:cs="Calibri"/>
          <w:lang w:eastAsia="pt-PT"/>
        </w:rPr>
        <w:t xml:space="preserve">A função retorna um ponteiro para a nova </w:t>
      </w:r>
      <w:r w:rsidRPr="002A2FE9">
        <w:rPr>
          <w:rFonts w:cs="Calibri"/>
          <w:i/>
          <w:iCs/>
          <w:lang w:eastAsia="pt-PT"/>
        </w:rPr>
        <w:t>Hash</w:t>
      </w:r>
      <w:r w:rsidRPr="002A2FE9">
        <w:rPr>
          <w:rFonts w:cs="Calibri"/>
          <w:lang w:eastAsia="pt-PT"/>
        </w:rPr>
        <w:t xml:space="preserve"> </w:t>
      </w:r>
      <w:r w:rsidRPr="002A2FE9">
        <w:rPr>
          <w:rFonts w:cs="Calibri"/>
          <w:i/>
          <w:iCs/>
          <w:lang w:eastAsia="pt-PT"/>
        </w:rPr>
        <w:t>Table</w:t>
      </w:r>
      <w:r w:rsidRPr="002A2FE9">
        <w:rPr>
          <w:rFonts w:cs="Calibri"/>
          <w:lang w:eastAsia="pt-PT"/>
        </w:rPr>
        <w:t xml:space="preserve"> criada, ou </w:t>
      </w:r>
      <w:r w:rsidRPr="002A2FE9">
        <w:rPr>
          <w:rFonts w:cs="Calibri"/>
          <w:i/>
          <w:iCs/>
          <w:lang w:eastAsia="pt-PT"/>
        </w:rPr>
        <w:t>NULL</w:t>
      </w:r>
      <w:r w:rsidRPr="002A2FE9">
        <w:rPr>
          <w:rFonts w:cs="Calibri"/>
          <w:lang w:eastAsia="pt-PT"/>
        </w:rPr>
        <w:t xml:space="preserve"> se a alocação de memória falhar.</w:t>
      </w:r>
    </w:p>
    <w:p w14:paraId="3A815F4C" w14:textId="425ED8AA" w:rsidR="00DD1A37" w:rsidRPr="003D0A34" w:rsidRDefault="00DD1A37" w:rsidP="000717D2">
      <w:pPr>
        <w:ind w:firstLine="720"/>
        <w:jc w:val="both"/>
        <w:rPr>
          <w:rFonts w:ascii="Calibri" w:hAnsi="Calibri" w:cs="Calibri"/>
          <w:lang w:eastAsia="pt-PT"/>
        </w:rPr>
      </w:pPr>
    </w:p>
    <w:p w14:paraId="4BAAC261" w14:textId="70EFEE29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3F907C74" w14:textId="250334CD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070D5AF7" w14:textId="26677BF1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6B0A8798" w14:textId="0E00B128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4B990467" w14:textId="484AB816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75850792" w14:textId="0B80553E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5552DFE6" w14:textId="6764531E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0ED59A91" w14:textId="33975909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503F7620" w14:textId="2DA38AE2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7613D119" w14:textId="7149937B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2EABC900" w14:textId="0F4ACD75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43B8CDC8" w14:textId="23BB480D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62C7DEC1" w14:textId="28B98F9F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71C783C0" w14:textId="0E165769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0A2417F6" w14:textId="25B7F06A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1C8EE741" w14:textId="314A6CCD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0F3CB331" w14:textId="26B3138D" w:rsidR="00DD1A37" w:rsidRPr="003D0A34" w:rsidRDefault="00DD1A37" w:rsidP="008914DD">
      <w:pPr>
        <w:ind w:firstLine="720"/>
        <w:rPr>
          <w:rFonts w:ascii="Calibri" w:hAnsi="Calibri" w:cs="Calibri"/>
          <w:lang w:eastAsia="pt-PT"/>
        </w:rPr>
      </w:pPr>
    </w:p>
    <w:p w14:paraId="4DA944EC" w14:textId="77777777" w:rsidR="00063D21" w:rsidRPr="003D0A34" w:rsidRDefault="00063D21" w:rsidP="000D3547">
      <w:pPr>
        <w:rPr>
          <w:rFonts w:ascii="Calibri" w:hAnsi="Calibri" w:cs="Calibri"/>
          <w:lang w:eastAsia="pt-PT"/>
        </w:rPr>
      </w:pPr>
    </w:p>
    <w:bookmarkStart w:id="126" w:name="_Toc124258089"/>
    <w:p w14:paraId="32961DB1" w14:textId="40528644" w:rsidR="00DD1A37" w:rsidRPr="003D0A34" w:rsidRDefault="000906E2" w:rsidP="00063D21">
      <w:pPr>
        <w:pStyle w:val="Ttulo2"/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3" behindDoc="1" locked="0" layoutInCell="1" allowOverlap="1" wp14:anchorId="38F5C521" wp14:editId="48F3C9F8">
                <wp:simplePos x="0" y="0"/>
                <wp:positionH relativeFrom="column">
                  <wp:posOffset>-65405</wp:posOffset>
                </wp:positionH>
                <wp:positionV relativeFrom="paragraph">
                  <wp:posOffset>7426960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6F7186" w14:textId="15153B3B" w:rsidR="000906E2" w:rsidRPr="000906E2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0906E2">
                              <w:rPr>
                                <w:lang w:val="en-US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906E2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2418">
                              <w:rPr>
                                <w:noProof/>
                                <w:lang w:val="en-US"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0906E2">
                              <w:rPr>
                                <w:lang w:val="en-US"/>
                              </w:rPr>
                              <w:t xml:space="preserve"> | Função hash_table_grow()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5C521" id="Caixa de Texto 35" o:spid="_x0000_s1027" type="#_x0000_t202" style="position:absolute;left:0;text-align:left;margin-left:-5.15pt;margin-top:584.8pt;width:536.3pt;height:.05pt;z-index:-251658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" stroked="f">
                <v:textbox style="mso-fit-shape-to-text:t" inset="0,0,0,0">
                  <w:txbxContent>
                    <w:p w14:paraId="1C6F7186" w14:textId="15153B3B" w:rsidR="000906E2" w:rsidRPr="000906E2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0906E2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0906E2">
                        <w:rPr>
                          <w:lang w:val="en-US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2418">
                        <w:rPr>
                          <w:noProof/>
                          <w:lang w:val="en-US"/>
                        </w:rPr>
                        <w:t>2</w:t>
                      </w:r>
                      <w:r>
                        <w:fldChar w:fldCharType="end"/>
                      </w:r>
                      <w:r w:rsidRPr="000906E2">
                        <w:rPr>
                          <w:lang w:val="en-US"/>
                        </w:rPr>
                        <w:t xml:space="preserve"> |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Função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hash_table_</w:t>
                      </w:r>
                      <w:proofErr w:type="gramStart"/>
                      <w:r w:rsidRPr="000906E2">
                        <w:rPr>
                          <w:lang w:val="en-US"/>
                        </w:rPr>
                        <w:t>grow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>(</w:t>
                      </w:r>
                      <w:proofErr w:type="gramEnd"/>
                      <w:r w:rsidRPr="000906E2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63D21" w:rsidRPr="003D0A34"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247" behindDoc="1" locked="0" layoutInCell="1" allowOverlap="1" wp14:anchorId="415C469E" wp14:editId="20CD549D">
            <wp:simplePos x="0" y="0"/>
            <wp:positionH relativeFrom="column">
              <wp:posOffset>-65566</wp:posOffset>
            </wp:positionH>
            <wp:positionV relativeFrom="paragraph">
              <wp:posOffset>267970</wp:posOffset>
            </wp:positionV>
            <wp:extent cx="6811010" cy="7101840"/>
            <wp:effectExtent l="0" t="0" r="0" b="0"/>
            <wp:wrapTight wrapText="bothSides">
              <wp:wrapPolygon edited="0">
                <wp:start x="0" y="0"/>
                <wp:lineTo x="0" y="21554"/>
                <wp:lineTo x="21548" y="21554"/>
                <wp:lineTo x="21548" y="0"/>
                <wp:lineTo x="0" y="0"/>
              </wp:wrapPolygon>
            </wp:wrapTight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3D21">
        <w:rPr>
          <w:lang w:eastAsia="pt-PT"/>
        </w:rPr>
        <w:t xml:space="preserve">Função </w:t>
      </w:r>
      <w:r w:rsidR="00DD1A37" w:rsidRPr="00EA7FD9">
        <w:rPr>
          <w:i/>
          <w:iCs/>
          <w:lang w:eastAsia="pt-PT"/>
        </w:rPr>
        <w:t>hash_table_grow()</w:t>
      </w:r>
      <w:bookmarkEnd w:id="126"/>
    </w:p>
    <w:p w14:paraId="624FBE6E" w14:textId="5DB9A3FC" w:rsidR="005E189C" w:rsidRPr="005E189C" w:rsidRDefault="005E189C" w:rsidP="005E189C">
      <w:pPr>
        <w:rPr>
          <w:lang w:eastAsia="pt-PT"/>
        </w:rPr>
      </w:pPr>
    </w:p>
    <w:p w14:paraId="40D6BF0C" w14:textId="02D81E59" w:rsidR="00DD1A37" w:rsidRDefault="00DD1A37" w:rsidP="009E5803">
      <w:pPr>
        <w:pStyle w:val="Ttulo2"/>
        <w:rPr>
          <w:rFonts w:ascii="Calibri" w:hAnsi="Calibri" w:cs="Calibri"/>
          <w:lang w:eastAsia="pt-PT"/>
        </w:rPr>
      </w:pPr>
    </w:p>
    <w:p w14:paraId="5CE6D056" w14:textId="77777777" w:rsidR="00595DCA" w:rsidRDefault="00595DCA" w:rsidP="00595DCA">
      <w:pPr>
        <w:rPr>
          <w:lang w:eastAsia="pt-PT"/>
        </w:rPr>
      </w:pPr>
    </w:p>
    <w:p w14:paraId="5190F889" w14:textId="77777777" w:rsidR="00595DCA" w:rsidRPr="00595DCA" w:rsidRDefault="00595DCA" w:rsidP="00595DCA">
      <w:pPr>
        <w:rPr>
          <w:lang w:eastAsia="pt-PT"/>
        </w:rPr>
      </w:pPr>
    </w:p>
    <w:p w14:paraId="665CD069" w14:textId="6F4FDFD3" w:rsidR="009E5803" w:rsidRPr="00EC2256" w:rsidRDefault="009E5803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lastRenderedPageBreak/>
        <w:t>Es</w:t>
      </w:r>
      <w:r w:rsidR="005C1FD2" w:rsidRPr="00EC2256">
        <w:rPr>
          <w:rFonts w:cs="Calibri"/>
          <w:lang w:eastAsia="pt-PT"/>
        </w:rPr>
        <w:t>ta</w:t>
      </w:r>
      <w:r w:rsidRPr="00EC2256">
        <w:rPr>
          <w:rFonts w:cs="Calibri"/>
          <w:lang w:eastAsia="pt-PT"/>
        </w:rPr>
        <w:t xml:space="preserve"> função tem como objetivo redimensionar (aumentar o tamanho) </w:t>
      </w:r>
      <w:r w:rsidR="002424BC" w:rsidRPr="00EC2256">
        <w:rPr>
          <w:rFonts w:cs="Calibri"/>
          <w:lang w:eastAsia="pt-PT"/>
        </w:rPr>
        <w:t>uma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 xml:space="preserve"> existente. </w:t>
      </w:r>
      <w:r w:rsidR="00FF4858" w:rsidRPr="00EC2256">
        <w:rPr>
          <w:rFonts w:cs="Calibri"/>
          <w:lang w:eastAsia="pt-PT"/>
        </w:rPr>
        <w:t>C</w:t>
      </w:r>
      <w:r w:rsidRPr="00EC2256">
        <w:rPr>
          <w:rFonts w:cs="Calibri"/>
          <w:lang w:eastAsia="pt-PT"/>
        </w:rPr>
        <w:t xml:space="preserve">omeça </w:t>
      </w:r>
      <w:r w:rsidR="00FF4858" w:rsidRPr="00EC2256">
        <w:rPr>
          <w:rFonts w:cs="Calibri"/>
          <w:lang w:eastAsia="pt-PT"/>
        </w:rPr>
        <w:t>guardando</w:t>
      </w:r>
      <w:r w:rsidRPr="00EC2256">
        <w:rPr>
          <w:rFonts w:cs="Calibri"/>
          <w:lang w:eastAsia="pt-PT"/>
        </w:rPr>
        <w:t xml:space="preserve"> um ponteiro para o antigo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 xml:space="preserve"> e seu tamanho. Em seguida, aumenta o tamanho da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 xml:space="preserve"> para o dobro do tamanho anterior e aloca memória para um novo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>.</w:t>
      </w:r>
    </w:p>
    <w:p w14:paraId="4AFBF9DC" w14:textId="6526BF92" w:rsidR="009E5803" w:rsidRPr="00EC2256" w:rsidRDefault="005B689D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>Posteriormente</w:t>
      </w:r>
      <w:r w:rsidR="009E5803" w:rsidRPr="00EC2256">
        <w:rPr>
          <w:rFonts w:cs="Calibri"/>
          <w:lang w:eastAsia="pt-PT"/>
        </w:rPr>
        <w:t xml:space="preserve">, preenche o novo </w:t>
      </w:r>
      <w:r w:rsidR="009E5803" w:rsidRPr="00EC2256">
        <w:rPr>
          <w:rFonts w:cs="Calibri"/>
          <w:i/>
          <w:iCs/>
          <w:lang w:eastAsia="pt-PT"/>
        </w:rPr>
        <w:t>array</w:t>
      </w:r>
      <w:r w:rsidR="009E5803" w:rsidRPr="00EC2256">
        <w:rPr>
          <w:rFonts w:cs="Calibri"/>
          <w:lang w:eastAsia="pt-PT"/>
        </w:rPr>
        <w:t xml:space="preserve"> de cabeças com NULL. Se a alocação de memória falhar,</w:t>
      </w:r>
      <w:r w:rsidR="00703597" w:rsidRPr="00EC2256">
        <w:rPr>
          <w:rFonts w:cs="Calibri"/>
          <w:lang w:eastAsia="pt-PT"/>
        </w:rPr>
        <w:t xml:space="preserve"> </w:t>
      </w:r>
      <w:r w:rsidR="009E5803" w:rsidRPr="00EC2256">
        <w:rPr>
          <w:rFonts w:cs="Calibri"/>
          <w:lang w:eastAsia="pt-PT"/>
        </w:rPr>
        <w:t>exibe uma mensagem de erro e finaliza o programa.</w:t>
      </w:r>
    </w:p>
    <w:p w14:paraId="76524F11" w14:textId="231ED57E" w:rsidR="009E5803" w:rsidRPr="00EC2256" w:rsidRDefault="009E5803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Por fim, percorre o antigo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 xml:space="preserve"> e, para cada entrada, </w:t>
      </w:r>
      <w:r w:rsidR="00835D43">
        <w:rPr>
          <w:rFonts w:cs="Calibri"/>
          <w:lang w:eastAsia="pt-PT"/>
        </w:rPr>
        <w:t>“</w:t>
      </w:r>
      <w:r w:rsidRPr="00EC2256">
        <w:rPr>
          <w:rFonts w:cs="Calibri"/>
          <w:lang w:eastAsia="pt-PT"/>
        </w:rPr>
        <w:t>rehasha</w:t>
      </w:r>
      <w:r w:rsidR="00835D43">
        <w:rPr>
          <w:rFonts w:cs="Calibri"/>
          <w:lang w:eastAsia="pt-PT"/>
        </w:rPr>
        <w:t>”</w:t>
      </w:r>
      <w:r w:rsidRPr="00EC2256">
        <w:rPr>
          <w:rFonts w:cs="Calibri"/>
          <w:lang w:eastAsia="pt-PT"/>
        </w:rPr>
        <w:t xml:space="preserve"> o valor da palavra (usando a função crc32) e insere o nó na nova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 xml:space="preserve"> usando o novo tamanho. </w:t>
      </w:r>
      <w:r w:rsidR="00134604" w:rsidRPr="00EC2256">
        <w:rPr>
          <w:rFonts w:cs="Calibri"/>
          <w:lang w:eastAsia="pt-PT"/>
        </w:rPr>
        <w:t>Liberta ainda</w:t>
      </w:r>
      <w:r w:rsidRPr="00EC2256">
        <w:rPr>
          <w:rFonts w:cs="Calibri"/>
          <w:lang w:eastAsia="pt-PT"/>
        </w:rPr>
        <w:t xml:space="preserve"> a memória alocada para o antigo array de cabeças e atualiza o ponteiro da </w:t>
      </w:r>
      <w:r w:rsidRPr="00EC2256">
        <w:rPr>
          <w:rFonts w:cs="Calibri"/>
          <w:i/>
          <w:iCs/>
          <w:lang w:eastAsia="pt-PT"/>
        </w:rPr>
        <w:t>Hash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Table</w:t>
      </w:r>
      <w:r w:rsidRPr="00EC2256">
        <w:rPr>
          <w:rFonts w:cs="Calibri"/>
          <w:lang w:eastAsia="pt-PT"/>
        </w:rPr>
        <w:t xml:space="preserve"> para apontar para o novo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cabeças.</w:t>
      </w:r>
    </w:p>
    <w:p w14:paraId="61C25BEB" w14:textId="4D5CDB26" w:rsidR="009E5803" w:rsidRPr="00EC2256" w:rsidRDefault="00CE5550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>A função</w:t>
      </w:r>
      <w:r w:rsidR="009E5803" w:rsidRPr="00EC2256">
        <w:rPr>
          <w:rFonts w:cs="Calibri"/>
          <w:lang w:eastAsia="pt-PT"/>
        </w:rPr>
        <w:t xml:space="preserve"> é chamada quando a </w:t>
      </w:r>
      <w:r w:rsidR="009E5803" w:rsidRPr="00EC2256">
        <w:rPr>
          <w:rFonts w:cs="Calibri"/>
          <w:i/>
          <w:iCs/>
          <w:lang w:eastAsia="pt-PT"/>
        </w:rPr>
        <w:t>Hash</w:t>
      </w:r>
      <w:r w:rsidR="009E5803" w:rsidRPr="00EC2256">
        <w:rPr>
          <w:rFonts w:cs="Calibri"/>
          <w:lang w:eastAsia="pt-PT"/>
        </w:rPr>
        <w:t xml:space="preserve"> </w:t>
      </w:r>
      <w:r w:rsidR="009E5803" w:rsidRPr="00EC2256">
        <w:rPr>
          <w:rFonts w:cs="Calibri"/>
          <w:i/>
          <w:iCs/>
          <w:lang w:eastAsia="pt-PT"/>
        </w:rPr>
        <w:t>Table</w:t>
      </w:r>
      <w:r w:rsidR="009E5803" w:rsidRPr="00EC2256">
        <w:rPr>
          <w:rFonts w:cs="Calibri"/>
          <w:lang w:eastAsia="pt-PT"/>
        </w:rPr>
        <w:t xml:space="preserve"> atinge um determinado limite de carga (número de entradas dividido pelo tamanho da </w:t>
      </w:r>
      <w:r w:rsidR="009E5803" w:rsidRPr="00EC2256">
        <w:rPr>
          <w:rFonts w:cs="Calibri"/>
          <w:i/>
          <w:iCs/>
          <w:lang w:eastAsia="pt-PT"/>
        </w:rPr>
        <w:t>Hash</w:t>
      </w:r>
      <w:r w:rsidR="009E5803" w:rsidRPr="00EC2256">
        <w:rPr>
          <w:rFonts w:cs="Calibri"/>
          <w:lang w:eastAsia="pt-PT"/>
        </w:rPr>
        <w:t xml:space="preserve"> </w:t>
      </w:r>
      <w:r w:rsidR="009E5803" w:rsidRPr="00EC2256">
        <w:rPr>
          <w:rFonts w:cs="Calibri"/>
          <w:i/>
          <w:iCs/>
          <w:lang w:eastAsia="pt-PT"/>
        </w:rPr>
        <w:t>Table</w:t>
      </w:r>
      <w:r w:rsidR="009E5803" w:rsidRPr="00EC2256">
        <w:rPr>
          <w:rFonts w:cs="Calibri"/>
          <w:lang w:eastAsia="pt-PT"/>
        </w:rPr>
        <w:t xml:space="preserve">), para evitar que a performance da tabela se degrade muito. Ao redimensionar a </w:t>
      </w:r>
      <w:r w:rsidR="009E5803" w:rsidRPr="00EC2256">
        <w:rPr>
          <w:rFonts w:cs="Calibri"/>
          <w:i/>
          <w:iCs/>
          <w:lang w:eastAsia="pt-PT"/>
        </w:rPr>
        <w:t>Hash</w:t>
      </w:r>
      <w:r w:rsidR="009E5803" w:rsidRPr="00EC2256">
        <w:rPr>
          <w:rFonts w:cs="Calibri"/>
          <w:lang w:eastAsia="pt-PT"/>
        </w:rPr>
        <w:t xml:space="preserve"> </w:t>
      </w:r>
      <w:r w:rsidR="009E5803" w:rsidRPr="00EC2256">
        <w:rPr>
          <w:rFonts w:cs="Calibri"/>
          <w:i/>
          <w:iCs/>
          <w:lang w:eastAsia="pt-PT"/>
        </w:rPr>
        <w:t>Table</w:t>
      </w:r>
      <w:r w:rsidR="009E5803" w:rsidRPr="00EC2256">
        <w:rPr>
          <w:rFonts w:cs="Calibri"/>
          <w:lang w:eastAsia="pt-PT"/>
        </w:rPr>
        <w:t>, a carga é distribuída de maneira mais equilibrada e o tempo de acesso às entradas é mantido em um nível aceitável.</w:t>
      </w:r>
    </w:p>
    <w:p w14:paraId="363B2043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72D2CFAF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02B9E830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63C8646D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3459FDA1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42319DE5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37F16E45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1EDDB6D6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58E58087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1B103173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29A457AA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1788768D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3F884A90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46F79796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5F8735B9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6131B0A1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43526D4B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0CECEA61" w14:textId="77777777" w:rsidR="00AF4675" w:rsidRPr="003D0A34" w:rsidRDefault="00AF4675" w:rsidP="009E5803">
      <w:pPr>
        <w:ind w:firstLine="720"/>
        <w:rPr>
          <w:rFonts w:ascii="Calibri" w:hAnsi="Calibri" w:cs="Calibri"/>
          <w:lang w:eastAsia="pt-PT"/>
        </w:rPr>
      </w:pPr>
    </w:p>
    <w:p w14:paraId="71A1F10E" w14:textId="77777777" w:rsidR="00AF4675" w:rsidRPr="003D0A34" w:rsidRDefault="00AF4675" w:rsidP="00595DCA">
      <w:pPr>
        <w:pStyle w:val="Ttulo2"/>
        <w:ind w:left="0"/>
        <w:rPr>
          <w:lang w:eastAsia="pt-PT"/>
        </w:rPr>
      </w:pPr>
    </w:p>
    <w:bookmarkStart w:id="127" w:name="_Toc124258090"/>
    <w:p w14:paraId="296DE94F" w14:textId="66B2447E" w:rsidR="00AF4675" w:rsidRPr="00595DCA" w:rsidRDefault="000906E2" w:rsidP="00595DCA">
      <w:pPr>
        <w:pStyle w:val="Ttulo2"/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4" behindDoc="1" locked="0" layoutInCell="1" allowOverlap="1" wp14:anchorId="5FFA70E2" wp14:editId="2AAD06C3">
                <wp:simplePos x="0" y="0"/>
                <wp:positionH relativeFrom="column">
                  <wp:posOffset>-67945</wp:posOffset>
                </wp:positionH>
                <wp:positionV relativeFrom="paragraph">
                  <wp:posOffset>8379460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7D1F" w14:textId="31C05367" w:rsidR="000906E2" w:rsidRPr="000906E2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0906E2">
                              <w:rPr>
                                <w:lang w:val="en-US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906E2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2418">
                              <w:rPr>
                                <w:noProof/>
                                <w:lang w:val="en-US"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0906E2">
                              <w:rPr>
                                <w:lang w:val="en-US"/>
                              </w:rPr>
                              <w:t xml:space="preserve"> | Função hash_table_free()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A70E2" id="Caixa de Texto 36" o:spid="_x0000_s1028" type="#_x0000_t202" style="position:absolute;left:0;text-align:left;margin-left:-5.35pt;margin-top:659.8pt;width:536.3pt;height:.05pt;z-index:-2516582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" stroked="f">
                <v:textbox style="mso-fit-shape-to-text:t" inset="0,0,0,0">
                  <w:txbxContent>
                    <w:p w14:paraId="39007D1F" w14:textId="31C05367" w:rsidR="000906E2" w:rsidRPr="000906E2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0906E2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0906E2">
                        <w:rPr>
                          <w:lang w:val="en-US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2418">
                        <w:rPr>
                          <w:noProof/>
                          <w:lang w:val="en-US"/>
                        </w:rPr>
                        <w:t>3</w:t>
                      </w:r>
                      <w:r>
                        <w:fldChar w:fldCharType="end"/>
                      </w:r>
                      <w:r w:rsidRPr="000906E2">
                        <w:rPr>
                          <w:lang w:val="en-US"/>
                        </w:rPr>
                        <w:t xml:space="preserve"> |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Função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hash_table_</w:t>
                      </w:r>
                      <w:proofErr w:type="gramStart"/>
                      <w:r w:rsidRPr="000906E2">
                        <w:rPr>
                          <w:lang w:val="en-US"/>
                        </w:rPr>
                        <w:t>free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>(</w:t>
                      </w:r>
                      <w:proofErr w:type="gramEnd"/>
                      <w:r w:rsidRPr="000906E2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95DCA" w:rsidRPr="003D0A34"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248" behindDoc="1" locked="0" layoutInCell="1" allowOverlap="1" wp14:anchorId="694DA8BD" wp14:editId="31EC0F81">
            <wp:simplePos x="0" y="0"/>
            <wp:positionH relativeFrom="column">
              <wp:posOffset>-67945</wp:posOffset>
            </wp:positionH>
            <wp:positionV relativeFrom="paragraph">
              <wp:posOffset>250190</wp:posOffset>
            </wp:positionV>
            <wp:extent cx="6811010" cy="8072120"/>
            <wp:effectExtent l="0" t="0" r="0" b="5080"/>
            <wp:wrapTight wrapText="bothSides">
              <wp:wrapPolygon edited="0">
                <wp:start x="0" y="0"/>
                <wp:lineTo x="0" y="21580"/>
                <wp:lineTo x="21548" y="21580"/>
                <wp:lineTo x="21548" y="0"/>
                <wp:lineTo x="0" y="0"/>
              </wp:wrapPolygon>
            </wp:wrapTight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807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DCA" w:rsidRPr="00595DCA">
        <w:rPr>
          <w:lang w:eastAsia="pt-PT"/>
        </w:rPr>
        <w:t xml:space="preserve">Função </w:t>
      </w:r>
      <w:r w:rsidR="00AF4675" w:rsidRPr="00EA7FD9">
        <w:rPr>
          <w:i/>
          <w:iCs/>
          <w:lang w:eastAsia="pt-PT"/>
        </w:rPr>
        <w:t>hash_table_</w:t>
      </w:r>
      <w:r w:rsidR="00515685" w:rsidRPr="00EA7FD9">
        <w:rPr>
          <w:i/>
          <w:iCs/>
          <w:lang w:eastAsia="pt-PT"/>
        </w:rPr>
        <w:t>free</w:t>
      </w:r>
      <w:r w:rsidR="00AF4675" w:rsidRPr="00EA7FD9">
        <w:rPr>
          <w:i/>
          <w:iCs/>
          <w:lang w:eastAsia="pt-PT"/>
        </w:rPr>
        <w:t>()</w:t>
      </w:r>
      <w:bookmarkEnd w:id="127"/>
    </w:p>
    <w:p w14:paraId="07FAFC79" w14:textId="248D310E" w:rsidR="00C709E5" w:rsidRPr="003D0A34" w:rsidRDefault="00C709E5" w:rsidP="00595DCA">
      <w:pPr>
        <w:pStyle w:val="Ttulo2"/>
        <w:ind w:left="0"/>
        <w:rPr>
          <w:rFonts w:ascii="Calibri" w:hAnsi="Calibri" w:cs="Calibri"/>
          <w:lang w:eastAsia="pt-PT"/>
        </w:rPr>
      </w:pPr>
    </w:p>
    <w:p w14:paraId="7B096A42" w14:textId="310AE3BF" w:rsidR="00C709E5" w:rsidRPr="00EC2256" w:rsidRDefault="00C709E5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lastRenderedPageBreak/>
        <w:t xml:space="preserve">A função </w:t>
      </w:r>
      <w:r w:rsidRPr="00EC2256">
        <w:rPr>
          <w:rFonts w:cs="Calibri"/>
          <w:i/>
          <w:iCs/>
          <w:lang w:eastAsia="pt-PT"/>
        </w:rPr>
        <w:t>hash_table_free</w:t>
      </w:r>
      <w:r w:rsidRPr="00EC2256">
        <w:rPr>
          <w:rFonts w:cs="Calibri"/>
          <w:lang w:eastAsia="pt-PT"/>
        </w:rPr>
        <w:t xml:space="preserve"> tem como objetivo liberar toda a memória alocada para uma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. </w:t>
      </w:r>
      <w:r w:rsidR="00BF26C2" w:rsidRPr="00EC2256">
        <w:rPr>
          <w:rFonts w:cs="Calibri"/>
          <w:lang w:eastAsia="pt-PT"/>
        </w:rPr>
        <w:t>C</w:t>
      </w:r>
      <w:r w:rsidRPr="00EC2256">
        <w:rPr>
          <w:rFonts w:cs="Calibri"/>
          <w:lang w:eastAsia="pt-PT"/>
        </w:rPr>
        <w:t xml:space="preserve">omeça </w:t>
      </w:r>
      <w:r w:rsidR="00BF26C2" w:rsidRPr="00EC2256">
        <w:rPr>
          <w:rFonts w:cs="Calibri"/>
          <w:lang w:eastAsia="pt-PT"/>
        </w:rPr>
        <w:t>por declarar</w:t>
      </w:r>
      <w:r w:rsidRPr="00EC2256">
        <w:rPr>
          <w:rFonts w:cs="Calibri"/>
          <w:lang w:eastAsia="pt-PT"/>
        </w:rPr>
        <w:t xml:space="preserve"> quatro variáveis: dois ponteiros para nós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(</w:t>
      </w:r>
      <w:r w:rsidRPr="00EC2256">
        <w:rPr>
          <w:rFonts w:cs="Calibri"/>
          <w:i/>
          <w:iCs/>
          <w:lang w:eastAsia="pt-PT"/>
        </w:rPr>
        <w:t>node</w:t>
      </w:r>
      <w:r w:rsidRPr="00EC2256">
        <w:rPr>
          <w:rFonts w:cs="Calibri"/>
          <w:lang w:eastAsia="pt-PT"/>
        </w:rPr>
        <w:t xml:space="preserve"> e </w:t>
      </w:r>
      <w:r w:rsidRPr="00EC2256">
        <w:rPr>
          <w:rFonts w:cs="Calibri"/>
          <w:i/>
          <w:iCs/>
          <w:lang w:eastAsia="pt-PT"/>
        </w:rPr>
        <w:t>temp</w:t>
      </w:r>
      <w:r w:rsidRPr="00EC2256">
        <w:rPr>
          <w:rFonts w:cs="Calibri"/>
          <w:lang w:eastAsia="pt-PT"/>
        </w:rPr>
        <w:t>) e dois ponteiros para nós de adjacência (</w:t>
      </w:r>
      <w:r w:rsidRPr="00EC2256">
        <w:rPr>
          <w:rFonts w:cs="Calibri"/>
          <w:i/>
          <w:iCs/>
          <w:lang w:eastAsia="pt-PT"/>
        </w:rPr>
        <w:t>adj_node</w:t>
      </w:r>
      <w:r w:rsidRPr="00EC2256">
        <w:rPr>
          <w:rFonts w:cs="Calibri"/>
          <w:lang w:eastAsia="pt-PT"/>
        </w:rPr>
        <w:t xml:space="preserve"> e </w:t>
      </w:r>
      <w:r w:rsidRPr="00EC2256">
        <w:rPr>
          <w:rFonts w:cs="Calibri"/>
          <w:i/>
          <w:iCs/>
          <w:lang w:eastAsia="pt-PT"/>
        </w:rPr>
        <w:t>temp_adj</w:t>
      </w:r>
      <w:r w:rsidRPr="00EC2256">
        <w:rPr>
          <w:rFonts w:cs="Calibri"/>
          <w:lang w:eastAsia="pt-PT"/>
        </w:rPr>
        <w:t>).</w:t>
      </w:r>
    </w:p>
    <w:p w14:paraId="7B502AFA" w14:textId="39A251E8" w:rsidR="00C709E5" w:rsidRPr="00EC2256" w:rsidRDefault="00C709E5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Em seguida, a percorre o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e, para cada entrada, atribui a variável node o ponteiro para o nó atual e, em seguida, entra em um </w:t>
      </w:r>
      <w:r w:rsidRPr="00EC2256">
        <w:rPr>
          <w:rFonts w:cs="Calibri"/>
          <w:i/>
          <w:iCs/>
          <w:lang w:eastAsia="pt-PT"/>
        </w:rPr>
        <w:t>loop</w:t>
      </w:r>
      <w:r w:rsidRPr="00EC2256">
        <w:rPr>
          <w:rFonts w:cs="Calibri"/>
          <w:lang w:eastAsia="pt-PT"/>
        </w:rPr>
        <w:t xml:space="preserve"> para percorrer a lista de adjacência do nó. Dentro desse </w:t>
      </w:r>
      <w:r w:rsidRPr="00EC2256">
        <w:rPr>
          <w:rFonts w:cs="Calibri"/>
          <w:i/>
          <w:iCs/>
          <w:lang w:eastAsia="pt-PT"/>
        </w:rPr>
        <w:t>loop</w:t>
      </w:r>
      <w:r w:rsidRPr="00EC2256">
        <w:rPr>
          <w:rFonts w:cs="Calibri"/>
          <w:lang w:eastAsia="pt-PT"/>
        </w:rPr>
        <w:t xml:space="preserve">, </w:t>
      </w:r>
      <w:r w:rsidR="004039D3" w:rsidRPr="00EC2256">
        <w:rPr>
          <w:rFonts w:cs="Calibri"/>
          <w:lang w:eastAsia="pt-PT"/>
        </w:rPr>
        <w:t>à</w:t>
      </w:r>
      <w:r w:rsidRPr="00EC2256">
        <w:rPr>
          <w:rFonts w:cs="Calibri"/>
          <w:lang w:eastAsia="pt-PT"/>
        </w:rPr>
        <w:t xml:space="preserve"> variável </w:t>
      </w:r>
      <w:r w:rsidRPr="00EC2256">
        <w:rPr>
          <w:rFonts w:cs="Calibri"/>
          <w:i/>
          <w:iCs/>
          <w:lang w:eastAsia="pt-PT"/>
        </w:rPr>
        <w:t>adj_node</w:t>
      </w:r>
      <w:r w:rsidRPr="00EC2256">
        <w:rPr>
          <w:rFonts w:cs="Calibri"/>
          <w:lang w:eastAsia="pt-PT"/>
        </w:rPr>
        <w:t xml:space="preserve"> é atribuída o ponteiro para o nó de adjacência atual e </w:t>
      </w:r>
      <w:r w:rsidR="00D60F59" w:rsidRPr="00EC2256">
        <w:rPr>
          <w:rFonts w:cs="Calibri"/>
          <w:lang w:eastAsia="pt-PT"/>
        </w:rPr>
        <w:t>à</w:t>
      </w:r>
      <w:r w:rsidRPr="00EC2256">
        <w:rPr>
          <w:rFonts w:cs="Calibri"/>
          <w:lang w:eastAsia="pt-PT"/>
        </w:rPr>
        <w:t xml:space="preserve"> variável </w:t>
      </w:r>
      <w:r w:rsidRPr="00EC2256">
        <w:rPr>
          <w:rFonts w:cs="Calibri"/>
          <w:i/>
          <w:iCs/>
          <w:lang w:eastAsia="pt-PT"/>
        </w:rPr>
        <w:t>temp_adj</w:t>
      </w:r>
      <w:r w:rsidRPr="00EC2256">
        <w:rPr>
          <w:rFonts w:cs="Calibri"/>
          <w:lang w:eastAsia="pt-PT"/>
        </w:rPr>
        <w:t xml:space="preserve"> é atribuída o ponteiro para o próximo nó de adjacência. Em seguida, libera a memória alocada para o nó de adjacência atual (</w:t>
      </w:r>
      <w:r w:rsidRPr="00EC2256">
        <w:rPr>
          <w:rFonts w:cs="Calibri"/>
          <w:i/>
          <w:iCs/>
          <w:lang w:eastAsia="pt-PT"/>
        </w:rPr>
        <w:t>temp_adj</w:t>
      </w:r>
      <w:r w:rsidRPr="00EC2256">
        <w:rPr>
          <w:rFonts w:cs="Calibri"/>
          <w:lang w:eastAsia="pt-PT"/>
        </w:rPr>
        <w:t xml:space="preserve">) e atualiza o ponteiro </w:t>
      </w:r>
      <w:r w:rsidRPr="00EC2256">
        <w:rPr>
          <w:rFonts w:cs="Calibri"/>
          <w:i/>
          <w:iCs/>
          <w:lang w:eastAsia="pt-PT"/>
        </w:rPr>
        <w:t>adj_node</w:t>
      </w:r>
      <w:r w:rsidRPr="00EC2256">
        <w:rPr>
          <w:rFonts w:cs="Calibri"/>
          <w:lang w:eastAsia="pt-PT"/>
        </w:rPr>
        <w:t xml:space="preserve"> para o próximo nó de adjacência.</w:t>
      </w:r>
    </w:p>
    <w:p w14:paraId="4DEF304F" w14:textId="0FDD0ACC" w:rsidR="00C709E5" w:rsidRPr="00EC2256" w:rsidRDefault="00C709E5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Quando o </w:t>
      </w:r>
      <w:r w:rsidRPr="00EC2256">
        <w:rPr>
          <w:rFonts w:cs="Calibri"/>
          <w:i/>
          <w:iCs/>
          <w:lang w:eastAsia="pt-PT"/>
        </w:rPr>
        <w:t>loop</w:t>
      </w:r>
      <w:r w:rsidRPr="00EC2256">
        <w:rPr>
          <w:rFonts w:cs="Calibri"/>
          <w:lang w:eastAsia="pt-PT"/>
        </w:rPr>
        <w:t xml:space="preserve"> </w:t>
      </w:r>
      <w:r w:rsidR="002A0C76" w:rsidRPr="00EC2256">
        <w:rPr>
          <w:rFonts w:cs="Calibri"/>
          <w:lang w:eastAsia="pt-PT"/>
        </w:rPr>
        <w:t>que percorrer a</w:t>
      </w:r>
      <w:r w:rsidRPr="00EC2256">
        <w:rPr>
          <w:rFonts w:cs="Calibri"/>
          <w:lang w:eastAsia="pt-PT"/>
        </w:rPr>
        <w:t xml:space="preserve"> lista de adjacência termina, a função atribui </w:t>
      </w:r>
      <w:r w:rsidR="002A0C76" w:rsidRPr="00EC2256">
        <w:rPr>
          <w:rFonts w:cs="Calibri"/>
          <w:lang w:eastAsia="pt-PT"/>
        </w:rPr>
        <w:t>à</w:t>
      </w:r>
      <w:r w:rsidRPr="00EC2256">
        <w:rPr>
          <w:rFonts w:cs="Calibri"/>
          <w:lang w:eastAsia="pt-PT"/>
        </w:rPr>
        <w:t xml:space="preserve"> variável </w:t>
      </w:r>
      <w:r w:rsidRPr="00EC2256">
        <w:rPr>
          <w:rFonts w:cs="Calibri"/>
          <w:i/>
          <w:iCs/>
          <w:lang w:eastAsia="pt-PT"/>
        </w:rPr>
        <w:t>temp</w:t>
      </w:r>
      <w:r w:rsidRPr="00EC2256">
        <w:rPr>
          <w:rFonts w:cs="Calibri"/>
          <w:lang w:eastAsia="pt-PT"/>
        </w:rPr>
        <w:t xml:space="preserve"> o ponteiro para o nó atual e atualiza o ponteiro node para o próximo nó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>. Em seguida, libera a memória alocada para o nó atual (</w:t>
      </w:r>
      <w:r w:rsidRPr="00EC2256">
        <w:rPr>
          <w:rFonts w:cs="Calibri"/>
          <w:i/>
          <w:iCs/>
          <w:lang w:eastAsia="pt-PT"/>
        </w:rPr>
        <w:t>temp</w:t>
      </w:r>
      <w:r w:rsidRPr="00EC2256">
        <w:rPr>
          <w:rFonts w:cs="Calibri"/>
          <w:lang w:eastAsia="pt-PT"/>
        </w:rPr>
        <w:t>).</w:t>
      </w:r>
    </w:p>
    <w:p w14:paraId="329BD525" w14:textId="3605116F" w:rsidR="00C709E5" w:rsidRPr="00EC2256" w:rsidRDefault="00C709E5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Quando o </w:t>
      </w:r>
      <w:r w:rsidR="0085646C" w:rsidRPr="00EC2256">
        <w:rPr>
          <w:rFonts w:cs="Calibri"/>
          <w:lang w:eastAsia="pt-PT"/>
        </w:rPr>
        <w:t>próximo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loop</w:t>
      </w:r>
      <w:r w:rsidR="00E44620" w:rsidRPr="00EC2256">
        <w:rPr>
          <w:rFonts w:cs="Calibri"/>
          <w:lang w:eastAsia="pt-PT"/>
        </w:rPr>
        <w:t xml:space="preserve"> que percorre</w:t>
      </w:r>
      <w:r w:rsidRPr="00EC2256">
        <w:rPr>
          <w:rFonts w:cs="Calibri"/>
          <w:lang w:eastAsia="pt-PT"/>
        </w:rPr>
        <w:t xml:space="preserve"> </w:t>
      </w:r>
      <w:r w:rsidR="00E44620" w:rsidRPr="00EC2256">
        <w:rPr>
          <w:rFonts w:cs="Calibri"/>
          <w:lang w:eastAsia="pt-PT"/>
        </w:rPr>
        <w:t>o</w:t>
      </w:r>
      <w:r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termina, a função libera a memória alocada para o </w:t>
      </w:r>
      <w:r w:rsidRPr="00EC2256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. Por fim, a função libera a memória alocada para a estrutura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>.</w:t>
      </w:r>
    </w:p>
    <w:p w14:paraId="1F4CBB58" w14:textId="126C2E27" w:rsidR="00C709E5" w:rsidRPr="00EC2256" w:rsidRDefault="00C709E5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>Es</w:t>
      </w:r>
      <w:r w:rsidR="00E44620" w:rsidRPr="00EC2256">
        <w:rPr>
          <w:rFonts w:cs="Calibri"/>
          <w:lang w:eastAsia="pt-PT"/>
        </w:rPr>
        <w:t>ta</w:t>
      </w:r>
      <w:r w:rsidRPr="00EC2256">
        <w:rPr>
          <w:rFonts w:cs="Calibri"/>
          <w:lang w:eastAsia="pt-PT"/>
        </w:rPr>
        <w:t xml:space="preserve"> função é importante para garantir que não haja vazamento de memória quando 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não é mais necessária. </w:t>
      </w:r>
      <w:r w:rsidR="000716C3" w:rsidRPr="00EC2256">
        <w:rPr>
          <w:rFonts w:cs="Calibri"/>
          <w:lang w:eastAsia="pt-PT"/>
        </w:rPr>
        <w:t>D</w:t>
      </w:r>
      <w:r w:rsidRPr="00EC2256">
        <w:rPr>
          <w:rFonts w:cs="Calibri"/>
          <w:lang w:eastAsia="pt-PT"/>
        </w:rPr>
        <w:t xml:space="preserve">eve ser chamada após o uso da </w:t>
      </w:r>
      <w:r w:rsidRPr="00EC2256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para liberar a memória alocada e evitar problemas com o gerenciamento de memória do sistema.</w:t>
      </w:r>
    </w:p>
    <w:p w14:paraId="5DBBDCB5" w14:textId="77777777" w:rsidR="00C709E5" w:rsidRPr="003D0A34" w:rsidRDefault="00C709E5" w:rsidP="00C709E5">
      <w:pPr>
        <w:rPr>
          <w:rFonts w:ascii="Calibri" w:hAnsi="Calibri" w:cs="Calibri"/>
          <w:lang w:eastAsia="pt-PT"/>
        </w:rPr>
      </w:pPr>
    </w:p>
    <w:p w14:paraId="0B0EFF5F" w14:textId="77777777" w:rsidR="00C709E5" w:rsidRPr="003D0A34" w:rsidRDefault="00C709E5" w:rsidP="00C709E5">
      <w:pPr>
        <w:rPr>
          <w:rFonts w:ascii="Calibri" w:hAnsi="Calibri" w:cs="Calibri"/>
          <w:lang w:eastAsia="pt-PT"/>
        </w:rPr>
      </w:pPr>
    </w:p>
    <w:p w14:paraId="59679D67" w14:textId="77777777" w:rsidR="00C709E5" w:rsidRPr="003D0A34" w:rsidRDefault="00C709E5" w:rsidP="00C709E5">
      <w:pPr>
        <w:rPr>
          <w:rFonts w:ascii="Calibri" w:hAnsi="Calibri" w:cs="Calibri"/>
          <w:lang w:eastAsia="pt-PT"/>
        </w:rPr>
      </w:pPr>
    </w:p>
    <w:p w14:paraId="7F4C6D1C" w14:textId="77777777" w:rsidR="00C709E5" w:rsidRPr="003D0A34" w:rsidRDefault="00C709E5" w:rsidP="00C709E5">
      <w:pPr>
        <w:rPr>
          <w:rFonts w:ascii="Calibri" w:hAnsi="Calibri" w:cs="Calibri"/>
          <w:lang w:eastAsia="pt-PT"/>
        </w:rPr>
      </w:pPr>
    </w:p>
    <w:p w14:paraId="39B21F96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25DF15A3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169BE2FE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7918A870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7F0F23DA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4BF77598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659D7F13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18638147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492E9AD1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4EE31737" w14:textId="77777777" w:rsidR="00EE0DE1" w:rsidRDefault="00EE0DE1" w:rsidP="00C709E5">
      <w:pPr>
        <w:rPr>
          <w:rFonts w:ascii="Calibri" w:hAnsi="Calibri" w:cs="Calibri"/>
          <w:lang w:eastAsia="pt-PT"/>
        </w:rPr>
      </w:pPr>
    </w:p>
    <w:p w14:paraId="1B6F2452" w14:textId="77777777" w:rsidR="00595DCA" w:rsidRPr="003D0A34" w:rsidRDefault="00595DCA" w:rsidP="00C709E5">
      <w:pPr>
        <w:rPr>
          <w:rFonts w:ascii="Calibri" w:hAnsi="Calibri" w:cs="Calibri"/>
          <w:lang w:eastAsia="pt-PT"/>
        </w:rPr>
      </w:pPr>
    </w:p>
    <w:p w14:paraId="55ACE6C5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p w14:paraId="3F7D4CDD" w14:textId="77777777" w:rsidR="00EE0DE1" w:rsidRPr="003D0A34" w:rsidRDefault="00EE0DE1" w:rsidP="00C709E5">
      <w:pPr>
        <w:rPr>
          <w:rFonts w:ascii="Calibri" w:hAnsi="Calibri" w:cs="Calibri"/>
          <w:lang w:eastAsia="pt-PT"/>
        </w:rPr>
      </w:pPr>
    </w:p>
    <w:bookmarkStart w:id="128" w:name="_Toc124258091"/>
    <w:p w14:paraId="67F1D68A" w14:textId="32D3E3DE" w:rsidR="00B83A66" w:rsidRPr="003D0A34" w:rsidRDefault="001424B3" w:rsidP="00595DCA">
      <w:pPr>
        <w:pStyle w:val="Ttulo2"/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5" behindDoc="1" locked="0" layoutInCell="1" allowOverlap="1" wp14:anchorId="5963D4BC" wp14:editId="67D7F870">
                <wp:simplePos x="0" y="0"/>
                <wp:positionH relativeFrom="column">
                  <wp:posOffset>635</wp:posOffset>
                </wp:positionH>
                <wp:positionV relativeFrom="paragraph">
                  <wp:posOffset>5592582</wp:posOffset>
                </wp:positionV>
                <wp:extent cx="6811010" cy="182880"/>
                <wp:effectExtent l="0" t="0" r="0" b="0"/>
                <wp:wrapTight wrapText="bothSides">
                  <wp:wrapPolygon edited="0">
                    <wp:start x="0" y="0"/>
                    <wp:lineTo x="0" y="19500"/>
                    <wp:lineTo x="21548" y="19500"/>
                    <wp:lineTo x="21548" y="0"/>
                    <wp:lineTo x="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06872" w14:textId="3100F3EA" w:rsidR="000906E2" w:rsidRPr="000808A4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find_word()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D4BC" id="Caixa de Texto 37" o:spid="_x0000_s1029" type="#_x0000_t202" style="position:absolute;left:0;text-align:left;margin-left:.05pt;margin-top:440.35pt;width:536.3pt;height:14.4pt;z-index:-2516582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" stroked="f">
                <v:textbox inset="0,0,0,0">
                  <w:txbxContent>
                    <w:p w14:paraId="15B06872" w14:textId="3100F3EA" w:rsidR="000906E2" w:rsidRPr="000808A4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4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find_</w:t>
                      </w:r>
                      <w:proofErr w:type="gramStart"/>
                      <w:r>
                        <w:t>word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D6BB9"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353" behindDoc="1" locked="0" layoutInCell="1" allowOverlap="1" wp14:anchorId="7DCACDC3" wp14:editId="22942F82">
            <wp:simplePos x="0" y="0"/>
            <wp:positionH relativeFrom="column">
              <wp:posOffset>635</wp:posOffset>
            </wp:positionH>
            <wp:positionV relativeFrom="paragraph">
              <wp:posOffset>245745</wp:posOffset>
            </wp:positionV>
            <wp:extent cx="6811010" cy="5347970"/>
            <wp:effectExtent l="0" t="0" r="0" b="0"/>
            <wp:wrapTight wrapText="bothSides">
              <wp:wrapPolygon edited="0">
                <wp:start x="0" y="0"/>
                <wp:lineTo x="0" y="21544"/>
                <wp:lineTo x="21548" y="21544"/>
                <wp:lineTo x="21548" y="0"/>
                <wp:lineTo x="0" y="0"/>
              </wp:wrapPolygon>
            </wp:wrapTight>
            <wp:docPr id="897" name="Imagem 89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Imagem 897" descr="Uma imagem com 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DCA">
        <w:rPr>
          <w:lang w:eastAsia="pt-PT"/>
        </w:rPr>
        <w:t xml:space="preserve">Função </w:t>
      </w:r>
      <w:r w:rsidR="00B83A66" w:rsidRPr="00EA7FD9">
        <w:rPr>
          <w:i/>
          <w:iCs/>
          <w:lang w:eastAsia="pt-PT"/>
        </w:rPr>
        <w:t>find_word</w:t>
      </w:r>
      <w:r w:rsidR="00EE0DE1" w:rsidRPr="00EA7FD9">
        <w:rPr>
          <w:i/>
          <w:iCs/>
          <w:lang w:eastAsia="pt-PT"/>
        </w:rPr>
        <w:t>()</w:t>
      </w:r>
      <w:bookmarkEnd w:id="128"/>
    </w:p>
    <w:p w14:paraId="599090B1" w14:textId="0741924B" w:rsidR="00956170" w:rsidRPr="00EC2256" w:rsidRDefault="00956170" w:rsidP="00571D3B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>Es</w:t>
      </w:r>
      <w:r w:rsidR="0094452B" w:rsidRPr="00EC2256">
        <w:rPr>
          <w:rFonts w:cs="Calibri"/>
          <w:lang w:eastAsia="pt-PT"/>
        </w:rPr>
        <w:t>ta</w:t>
      </w:r>
      <w:r w:rsidRPr="00EC2256">
        <w:rPr>
          <w:rFonts w:cs="Calibri"/>
          <w:lang w:eastAsia="pt-PT"/>
        </w:rPr>
        <w:t xml:space="preserve"> função tem como objetivo encontrar uma determinada palavra em uma </w:t>
      </w:r>
      <w:r w:rsidRPr="00835D43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ou, se a opção </w:t>
      </w:r>
      <w:r w:rsidRPr="00835D43">
        <w:rPr>
          <w:rFonts w:cs="Calibri"/>
          <w:i/>
          <w:iCs/>
          <w:lang w:eastAsia="pt-PT"/>
        </w:rPr>
        <w:t>insert_if_not_found</w:t>
      </w:r>
      <w:r w:rsidRPr="00EC2256">
        <w:rPr>
          <w:rFonts w:cs="Calibri"/>
          <w:lang w:eastAsia="pt-PT"/>
        </w:rPr>
        <w:t xml:space="preserve"> for verdadeira, inserir a palavra na </w:t>
      </w:r>
      <w:r w:rsidRPr="00835D43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 caso ela não esteja presente.</w:t>
      </w:r>
    </w:p>
    <w:p w14:paraId="4EB31844" w14:textId="0518E3E2" w:rsidR="00956170" w:rsidRPr="00EC2256" w:rsidRDefault="00956170" w:rsidP="00595DCA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A função começa </w:t>
      </w:r>
      <w:r w:rsidR="002B0591" w:rsidRPr="00EC2256">
        <w:rPr>
          <w:rFonts w:cs="Calibri"/>
          <w:lang w:eastAsia="pt-PT"/>
        </w:rPr>
        <w:t xml:space="preserve">por fazer o </w:t>
      </w:r>
      <w:r w:rsidR="00835D43">
        <w:rPr>
          <w:rFonts w:cs="Calibri"/>
          <w:lang w:eastAsia="pt-PT"/>
        </w:rPr>
        <w:t>“</w:t>
      </w:r>
      <w:r w:rsidR="002B0591" w:rsidRPr="00835D43">
        <w:rPr>
          <w:rFonts w:cs="Calibri"/>
          <w:lang w:eastAsia="pt-PT"/>
        </w:rPr>
        <w:t>rehash</w:t>
      </w:r>
      <w:r w:rsidR="00835D43">
        <w:rPr>
          <w:rFonts w:cs="Calibri"/>
          <w:lang w:eastAsia="pt-PT"/>
        </w:rPr>
        <w:t>”</w:t>
      </w:r>
      <w:r w:rsidRPr="00835D43">
        <w:rPr>
          <w:rFonts w:cs="Calibri"/>
          <w:i/>
          <w:iCs/>
          <w:lang w:eastAsia="pt-PT"/>
        </w:rPr>
        <w:t xml:space="preserve"> </w:t>
      </w:r>
      <w:r w:rsidR="002B0591" w:rsidRPr="00EC2256">
        <w:rPr>
          <w:rFonts w:cs="Calibri"/>
          <w:lang w:eastAsia="pt-PT"/>
        </w:rPr>
        <w:t>d</w:t>
      </w:r>
      <w:r w:rsidRPr="00EC2256">
        <w:rPr>
          <w:rFonts w:cs="Calibri"/>
          <w:lang w:eastAsia="pt-PT"/>
        </w:rPr>
        <w:t xml:space="preserve">a palavra usando a função crc32 e usando o resultado para encontrar a posição correspondente no </w:t>
      </w:r>
      <w:r w:rsidRPr="00835D43">
        <w:rPr>
          <w:rFonts w:cs="Calibri"/>
          <w:i/>
          <w:iCs/>
          <w:lang w:eastAsia="pt-PT"/>
        </w:rPr>
        <w:t>array</w:t>
      </w:r>
      <w:r w:rsidRPr="00EC2256">
        <w:rPr>
          <w:rFonts w:cs="Calibri"/>
          <w:lang w:eastAsia="pt-PT"/>
        </w:rPr>
        <w:t xml:space="preserve"> de cabeças da </w:t>
      </w:r>
      <w:r w:rsidRPr="00835D43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>. Em seguida, atribui a uma variável node o ponteiro para o nó na cabeça da</w:t>
      </w:r>
      <w:r w:rsidR="00DD3276" w:rsidRPr="00EC2256">
        <w:rPr>
          <w:rFonts w:cs="Calibri"/>
          <w:lang w:eastAsia="pt-PT"/>
        </w:rPr>
        <w:t xml:space="preserve"> </w:t>
      </w:r>
      <w:r w:rsidR="00DD3276" w:rsidRPr="00835D43">
        <w:rPr>
          <w:rFonts w:cs="Calibri"/>
          <w:i/>
          <w:iCs/>
          <w:lang w:eastAsia="pt-PT"/>
        </w:rPr>
        <w:t>linked list</w:t>
      </w:r>
      <w:r w:rsidRPr="00EC2256">
        <w:rPr>
          <w:rFonts w:cs="Calibri"/>
          <w:lang w:eastAsia="pt-PT"/>
        </w:rPr>
        <w:t xml:space="preserve"> na posição encontrada e entra em um </w:t>
      </w:r>
      <w:r w:rsidRPr="00835D43">
        <w:rPr>
          <w:rFonts w:cs="Calibri"/>
          <w:i/>
          <w:iCs/>
          <w:lang w:eastAsia="pt-PT"/>
        </w:rPr>
        <w:t>loop</w:t>
      </w:r>
      <w:r w:rsidRPr="00EC2256">
        <w:rPr>
          <w:rFonts w:cs="Calibri"/>
          <w:lang w:eastAsia="pt-PT"/>
        </w:rPr>
        <w:t xml:space="preserve"> para percorrer a </w:t>
      </w:r>
      <w:r w:rsidR="00DD3276" w:rsidRPr="00EC2256">
        <w:rPr>
          <w:rFonts w:cs="Calibri"/>
          <w:lang w:eastAsia="pt-PT"/>
        </w:rPr>
        <w:t>mesma</w:t>
      </w:r>
      <w:r w:rsidRPr="00EC2256">
        <w:rPr>
          <w:rFonts w:cs="Calibri"/>
          <w:lang w:eastAsia="pt-PT"/>
        </w:rPr>
        <w:t xml:space="preserve">. Dentro desse loop, a função compara a palavra no nó atual com a palavra procurada e, se elas forem iguais, retorna o nó. Caso contrário, o ponteiro node é atualizado para o próximo nó da </w:t>
      </w:r>
      <w:r w:rsidR="00F401AB" w:rsidRPr="00835D43">
        <w:rPr>
          <w:rFonts w:cs="Calibri"/>
          <w:i/>
          <w:iCs/>
          <w:lang w:eastAsia="pt-PT"/>
        </w:rPr>
        <w:t>linked list</w:t>
      </w:r>
      <w:r w:rsidRPr="00EC2256">
        <w:rPr>
          <w:rFonts w:cs="Calibri"/>
          <w:lang w:eastAsia="pt-PT"/>
        </w:rPr>
        <w:t xml:space="preserve"> e o </w:t>
      </w:r>
      <w:r w:rsidRPr="00835D43">
        <w:rPr>
          <w:rFonts w:cs="Calibri"/>
          <w:i/>
          <w:iCs/>
          <w:lang w:eastAsia="pt-PT"/>
        </w:rPr>
        <w:t>loop</w:t>
      </w:r>
      <w:r w:rsidRPr="00EC2256">
        <w:rPr>
          <w:rFonts w:cs="Calibri"/>
          <w:lang w:eastAsia="pt-PT"/>
        </w:rPr>
        <w:t xml:space="preserve"> continua.</w:t>
      </w:r>
    </w:p>
    <w:p w14:paraId="31E6D677" w14:textId="77777777" w:rsidR="001424B3" w:rsidRDefault="00956170" w:rsidP="001424B3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Se o </w:t>
      </w:r>
      <w:r w:rsidRPr="00835D43">
        <w:rPr>
          <w:rFonts w:cs="Calibri"/>
          <w:i/>
          <w:iCs/>
          <w:lang w:eastAsia="pt-PT"/>
        </w:rPr>
        <w:t>loop</w:t>
      </w:r>
      <w:r w:rsidRPr="00EC2256">
        <w:rPr>
          <w:rFonts w:cs="Calibri"/>
          <w:lang w:eastAsia="pt-PT"/>
        </w:rPr>
        <w:t xml:space="preserve"> termina</w:t>
      </w:r>
      <w:r w:rsidR="00E640F0" w:rsidRPr="00EC2256">
        <w:rPr>
          <w:rFonts w:cs="Calibri"/>
          <w:lang w:eastAsia="pt-PT"/>
        </w:rPr>
        <w:t>r</w:t>
      </w:r>
      <w:r w:rsidRPr="00EC2256">
        <w:rPr>
          <w:rFonts w:cs="Calibri"/>
          <w:lang w:eastAsia="pt-PT"/>
        </w:rPr>
        <w:t xml:space="preserve"> sem encontrar a palavra procurada</w:t>
      </w:r>
      <w:r w:rsidR="00F401AB" w:rsidRPr="00EC2256">
        <w:rPr>
          <w:rFonts w:cs="Calibri"/>
          <w:lang w:eastAsia="pt-PT"/>
        </w:rPr>
        <w:t xml:space="preserve">, </w:t>
      </w:r>
      <w:r w:rsidRPr="00EC2256">
        <w:rPr>
          <w:rFonts w:cs="Calibri"/>
          <w:lang w:eastAsia="pt-PT"/>
        </w:rPr>
        <w:t xml:space="preserve">a opção </w:t>
      </w:r>
      <w:r w:rsidRPr="00835D43">
        <w:rPr>
          <w:rFonts w:cs="Calibri"/>
          <w:i/>
          <w:iCs/>
          <w:lang w:eastAsia="pt-PT"/>
        </w:rPr>
        <w:t>insert_if_not_found</w:t>
      </w:r>
      <w:r w:rsidRPr="00EC2256">
        <w:rPr>
          <w:rFonts w:cs="Calibri"/>
          <w:lang w:eastAsia="pt-PT"/>
        </w:rPr>
        <w:t xml:space="preserve"> é verdadeira e o tamanho da palavra é menor que o tamanho máximo permitido, a função aloca um novo nó, copia a palavra para o nó, insere o nó no início da </w:t>
      </w:r>
      <w:r w:rsidR="00696953" w:rsidRPr="00835D43">
        <w:rPr>
          <w:rFonts w:cs="Calibri"/>
          <w:i/>
          <w:iCs/>
          <w:lang w:eastAsia="pt-PT"/>
        </w:rPr>
        <w:t>linked this</w:t>
      </w:r>
      <w:r w:rsidR="00696953" w:rsidRPr="00EC2256">
        <w:rPr>
          <w:rFonts w:cs="Calibri"/>
          <w:lang w:eastAsia="pt-PT"/>
        </w:rPr>
        <w:t xml:space="preserve"> </w:t>
      </w:r>
      <w:r w:rsidRPr="00EC2256">
        <w:rPr>
          <w:rFonts w:cs="Calibri"/>
          <w:lang w:eastAsia="pt-PT"/>
        </w:rPr>
        <w:t xml:space="preserve">e atualiza o contador de entradas da </w:t>
      </w:r>
      <w:r w:rsidRPr="00835D43">
        <w:rPr>
          <w:rFonts w:cs="Calibri"/>
          <w:i/>
          <w:iCs/>
          <w:lang w:eastAsia="pt-PT"/>
        </w:rPr>
        <w:t>Hash Table</w:t>
      </w:r>
      <w:r w:rsidRPr="00EC2256">
        <w:rPr>
          <w:rFonts w:cs="Calibri"/>
          <w:lang w:eastAsia="pt-PT"/>
        </w:rPr>
        <w:t xml:space="preserve">. Se o número de entradas ultrapassar o tamanho da Hash Table, a função </w:t>
      </w:r>
      <w:r w:rsidRPr="00835D43">
        <w:rPr>
          <w:rFonts w:cs="Calibri"/>
          <w:i/>
          <w:iCs/>
          <w:lang w:eastAsia="pt-PT"/>
        </w:rPr>
        <w:t>hash_table_grow</w:t>
      </w:r>
      <w:r w:rsidRPr="00EC2256">
        <w:rPr>
          <w:rFonts w:cs="Calibri"/>
          <w:lang w:eastAsia="pt-PT"/>
        </w:rPr>
        <w:t xml:space="preserve"> é chamada para redimensionar a tabela. Por fim, o nó é retornado.</w:t>
      </w:r>
      <w:r w:rsidR="001424B3">
        <w:rPr>
          <w:rFonts w:cs="Calibri"/>
          <w:lang w:eastAsia="pt-PT"/>
        </w:rPr>
        <w:tab/>
      </w:r>
    </w:p>
    <w:p w14:paraId="5250E344" w14:textId="6480AB46" w:rsidR="00571D3B" w:rsidRPr="001424B3" w:rsidRDefault="00956170" w:rsidP="001424B3">
      <w:pPr>
        <w:ind w:firstLine="720"/>
        <w:jc w:val="both"/>
        <w:rPr>
          <w:rFonts w:cs="Calibri"/>
          <w:lang w:eastAsia="pt-PT"/>
        </w:rPr>
      </w:pPr>
      <w:r w:rsidRPr="00EC2256">
        <w:rPr>
          <w:rFonts w:cs="Calibri"/>
          <w:lang w:eastAsia="pt-PT"/>
        </w:rPr>
        <w:t xml:space="preserve">Se a palavra não foi encontrada e a opção </w:t>
      </w:r>
      <w:r w:rsidRPr="00835D43">
        <w:rPr>
          <w:rFonts w:cs="Calibri"/>
          <w:i/>
          <w:iCs/>
          <w:lang w:eastAsia="pt-PT"/>
        </w:rPr>
        <w:t>insert_if_not_found</w:t>
      </w:r>
      <w:r w:rsidRPr="00EC2256">
        <w:rPr>
          <w:rFonts w:cs="Calibri"/>
          <w:lang w:eastAsia="pt-PT"/>
        </w:rPr>
        <w:t xml:space="preserve"> é falso ou o tamanho da palavra é maior que o tamanho máximo permitido, a função retorna NULL.</w:t>
      </w:r>
      <w:bookmarkStart w:id="129" w:name="_Toc124258092"/>
    </w:p>
    <w:p w14:paraId="6D1A7EC3" w14:textId="5BB688D9" w:rsidR="00155ADE" w:rsidRPr="00310352" w:rsidRDefault="001424B3" w:rsidP="00310352">
      <w:pPr>
        <w:pStyle w:val="Ttulo2"/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6" behindDoc="1" locked="0" layoutInCell="1" allowOverlap="1" wp14:anchorId="3092C2CB" wp14:editId="6429E2F9">
                <wp:simplePos x="0" y="0"/>
                <wp:positionH relativeFrom="column">
                  <wp:posOffset>-184150</wp:posOffset>
                </wp:positionH>
                <wp:positionV relativeFrom="paragraph">
                  <wp:posOffset>2056765</wp:posOffset>
                </wp:positionV>
                <wp:extent cx="6811010" cy="255600"/>
                <wp:effectExtent l="0" t="0" r="0" b="0"/>
                <wp:wrapTight wrapText="bothSides">
                  <wp:wrapPolygon edited="0">
                    <wp:start x="0" y="0"/>
                    <wp:lineTo x="0" y="20418"/>
                    <wp:lineTo x="21548" y="20418"/>
                    <wp:lineTo x="21548" y="0"/>
                    <wp:lineTo x="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2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91E785" w14:textId="07A4F16E" w:rsidR="000906E2" w:rsidRPr="00040E8D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</w:instrText>
                            </w:r>
                            <w:r w:rsidR="00000000">
                              <w:instrText xml:space="preserve">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find_representative()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C2CB" id="Caixa de Texto 38" o:spid="_x0000_s1030" type="#_x0000_t202" style="position:absolute;left:0;text-align:left;margin-left:-14.5pt;margin-top:161.95pt;width:536.3pt;height:20.15pt;z-index:-2516582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" stroked="f">
                <v:textbox inset="0,0,0,0">
                  <w:txbxContent>
                    <w:p w14:paraId="2A91E785" w14:textId="07A4F16E" w:rsidR="000906E2" w:rsidRPr="00040E8D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5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find_</w:t>
                      </w:r>
                      <w:proofErr w:type="gramStart"/>
                      <w:r>
                        <w:t>representative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73524">
        <w:rPr>
          <w:rFonts w:ascii="Calibri" w:hAnsi="Calibri" w:cs="Calibri"/>
          <w:noProof/>
          <w:lang w:eastAsia="pt-PT"/>
        </w:rPr>
        <w:drawing>
          <wp:anchor distT="0" distB="0" distL="114300" distR="114300" simplePos="0" relativeHeight="251658354" behindDoc="1" locked="0" layoutInCell="1" allowOverlap="1" wp14:anchorId="431CE103" wp14:editId="4D0640E8">
            <wp:simplePos x="0" y="0"/>
            <wp:positionH relativeFrom="column">
              <wp:posOffset>635</wp:posOffset>
            </wp:positionH>
            <wp:positionV relativeFrom="paragraph">
              <wp:posOffset>243205</wp:posOffset>
            </wp:positionV>
            <wp:extent cx="6811010" cy="1815465"/>
            <wp:effectExtent l="0" t="0" r="0" b="635"/>
            <wp:wrapTight wrapText="bothSides">
              <wp:wrapPolygon edited="0">
                <wp:start x="0" y="0"/>
                <wp:lineTo x="0" y="21456"/>
                <wp:lineTo x="21548" y="21456"/>
                <wp:lineTo x="21548" y="0"/>
                <wp:lineTo x="0" y="0"/>
              </wp:wrapPolygon>
            </wp:wrapTight>
            <wp:docPr id="904" name="Imagem 90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m 904" descr="Uma imagem com 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7BA">
        <w:rPr>
          <w:lang w:eastAsia="pt-PT"/>
        </w:rPr>
        <w:t xml:space="preserve">Função </w:t>
      </w:r>
      <w:r w:rsidR="00716C45" w:rsidRPr="00EA7FD9">
        <w:rPr>
          <w:i/>
          <w:iCs/>
          <w:lang w:eastAsia="pt-PT"/>
        </w:rPr>
        <w:t>find_representative</w:t>
      </w:r>
      <w:r w:rsidR="00155ADE" w:rsidRPr="00EA7FD9">
        <w:rPr>
          <w:i/>
          <w:iCs/>
          <w:lang w:eastAsia="pt-PT"/>
        </w:rPr>
        <w:t>()</w:t>
      </w:r>
      <w:bookmarkEnd w:id="129"/>
    </w:p>
    <w:p w14:paraId="23725317" w14:textId="536B700D" w:rsidR="00916C4E" w:rsidRPr="003D0A34" w:rsidRDefault="00916C4E" w:rsidP="00916C4E">
      <w:pPr>
        <w:rPr>
          <w:rFonts w:ascii="Calibri" w:hAnsi="Calibri" w:cs="Calibri"/>
          <w:lang w:eastAsia="pt-PT"/>
        </w:rPr>
      </w:pPr>
    </w:p>
    <w:p w14:paraId="6CF1DED3" w14:textId="3CAEEBC3" w:rsidR="00C27909" w:rsidRPr="003D0A34" w:rsidRDefault="00C27909" w:rsidP="00C27909">
      <w:pPr>
        <w:spacing w:line="240" w:lineRule="auto"/>
        <w:rPr>
          <w:rFonts w:ascii="Calibri" w:eastAsia="Times New Roman" w:hAnsi="Calibri" w:cs="Calibri"/>
          <w:szCs w:val="20"/>
          <w:lang w:eastAsia="pt-PT"/>
        </w:rPr>
      </w:pPr>
    </w:p>
    <w:p w14:paraId="15FE2803" w14:textId="0E60E46C" w:rsidR="00C27909" w:rsidRPr="00A707BA" w:rsidRDefault="00C27909" w:rsidP="00A707BA">
      <w:pPr>
        <w:ind w:firstLine="720"/>
        <w:jc w:val="both"/>
        <w:rPr>
          <w:rFonts w:cs="Calibri"/>
          <w:lang w:eastAsia="pt-PT"/>
        </w:rPr>
      </w:pPr>
      <w:r w:rsidRPr="00A707BA">
        <w:rPr>
          <w:rFonts w:cs="Calibri"/>
          <w:lang w:eastAsia="pt-PT"/>
        </w:rPr>
        <w:t xml:space="preserve">Nesta implementação, cada elemento é representado por uma estrutura </w:t>
      </w:r>
      <w:r w:rsidRPr="00835D43">
        <w:rPr>
          <w:rFonts w:cs="Calibri"/>
          <w:i/>
          <w:iCs/>
          <w:lang w:eastAsia="pt-PT"/>
        </w:rPr>
        <w:t>hash_table_node_t</w:t>
      </w:r>
      <w:r w:rsidRPr="00A707BA">
        <w:rPr>
          <w:rFonts w:cs="Calibri"/>
          <w:lang w:eastAsia="pt-PT"/>
        </w:rPr>
        <w:t xml:space="preserve">, que possui um campo chamado </w:t>
      </w:r>
      <w:r w:rsidRPr="00835D43">
        <w:rPr>
          <w:rFonts w:cs="Calibri"/>
          <w:i/>
          <w:iCs/>
          <w:lang w:eastAsia="pt-PT"/>
        </w:rPr>
        <w:t>representative</w:t>
      </w:r>
      <w:r w:rsidR="001935BA" w:rsidRPr="00A707BA">
        <w:rPr>
          <w:rFonts w:cs="Calibri"/>
          <w:lang w:eastAsia="pt-PT"/>
        </w:rPr>
        <w:t>,</w:t>
      </w:r>
      <w:r w:rsidRPr="00A707BA">
        <w:rPr>
          <w:rFonts w:cs="Calibri"/>
          <w:lang w:eastAsia="pt-PT"/>
        </w:rPr>
        <w:t xml:space="preserve"> que aponta para o elemento representativo de seu subconjunto. O elemento representativo é </w:t>
      </w:r>
      <w:r w:rsidR="00356B52" w:rsidRPr="00A707BA">
        <w:rPr>
          <w:rFonts w:cs="Calibri"/>
          <w:lang w:eastAsia="pt-PT"/>
        </w:rPr>
        <w:t>o representante do componente conexo ao qual pertence</w:t>
      </w:r>
      <w:r w:rsidRPr="00A707BA">
        <w:rPr>
          <w:rFonts w:cs="Calibri"/>
          <w:lang w:eastAsia="pt-PT"/>
        </w:rPr>
        <w:t xml:space="preserve">. Nesta implementação, </w:t>
      </w:r>
      <w:r w:rsidR="00356B52" w:rsidRPr="00A707BA">
        <w:rPr>
          <w:rFonts w:cs="Calibri"/>
          <w:lang w:eastAsia="pt-PT"/>
        </w:rPr>
        <w:t>para o</w:t>
      </w:r>
      <w:r w:rsidR="00D21EC0" w:rsidRPr="00A707BA">
        <w:rPr>
          <w:rFonts w:cs="Calibri"/>
          <w:lang w:eastAsia="pt-PT"/>
        </w:rPr>
        <w:t xml:space="preserve">btê-lo consideramos que seja </w:t>
      </w:r>
      <w:r w:rsidR="00D7353B" w:rsidRPr="00A707BA">
        <w:rPr>
          <w:rFonts w:cs="Calibri"/>
          <w:lang w:eastAsia="pt-PT"/>
        </w:rPr>
        <w:t>o elemento que aponta</w:t>
      </w:r>
      <w:r w:rsidRPr="00A707BA">
        <w:rPr>
          <w:rFonts w:cs="Calibri"/>
          <w:lang w:eastAsia="pt-PT"/>
        </w:rPr>
        <w:t xml:space="preserve"> para si mesmo.</w:t>
      </w:r>
    </w:p>
    <w:p w14:paraId="5538E198" w14:textId="3B301027" w:rsidR="00C27909" w:rsidRPr="00A707BA" w:rsidRDefault="000369AB" w:rsidP="00A707BA">
      <w:pPr>
        <w:jc w:val="both"/>
        <w:rPr>
          <w:rFonts w:cs="Calibri"/>
          <w:lang w:eastAsia="pt-PT"/>
        </w:rPr>
      </w:pPr>
      <w:r w:rsidRPr="00A707BA">
        <w:rPr>
          <w:rFonts w:cs="Calibri"/>
          <w:lang w:eastAsia="pt-PT"/>
        </w:rPr>
        <w:tab/>
      </w:r>
      <w:r w:rsidR="00514F4D" w:rsidRPr="00A707BA">
        <w:rPr>
          <w:rFonts w:cs="Calibri"/>
          <w:lang w:eastAsia="pt-PT"/>
        </w:rPr>
        <w:t xml:space="preserve">Primeiro, através de um </w:t>
      </w:r>
      <w:r w:rsidR="00514F4D" w:rsidRPr="00A707BA">
        <w:rPr>
          <w:rFonts w:cs="Calibri"/>
          <w:i/>
          <w:iCs/>
          <w:lang w:eastAsia="pt-PT"/>
        </w:rPr>
        <w:t xml:space="preserve">for </w:t>
      </w:r>
      <w:r w:rsidR="00514F4D" w:rsidRPr="00835D43">
        <w:rPr>
          <w:rFonts w:cs="Calibri"/>
          <w:i/>
          <w:iCs/>
          <w:lang w:eastAsia="pt-PT"/>
        </w:rPr>
        <w:t>loop</w:t>
      </w:r>
      <w:r w:rsidR="00EC01C4" w:rsidRPr="00A707BA">
        <w:rPr>
          <w:rFonts w:cs="Calibri"/>
          <w:i/>
          <w:iCs/>
          <w:lang w:eastAsia="pt-PT"/>
        </w:rPr>
        <w:t xml:space="preserve">, </w:t>
      </w:r>
      <w:r w:rsidR="0092301D" w:rsidRPr="00A707BA">
        <w:rPr>
          <w:rFonts w:cs="Calibri"/>
          <w:lang w:eastAsia="pt-PT"/>
        </w:rPr>
        <w:t>percorre</w:t>
      </w:r>
      <w:r w:rsidR="0025394E" w:rsidRPr="00A707BA">
        <w:rPr>
          <w:rFonts w:cs="Calibri"/>
          <w:lang w:eastAsia="pt-PT"/>
        </w:rPr>
        <w:t xml:space="preserve"> os vértices representantes começando </w:t>
      </w:r>
      <w:r w:rsidR="00D36748" w:rsidRPr="00A707BA">
        <w:rPr>
          <w:rFonts w:cs="Calibri"/>
          <w:lang w:eastAsia="pt-PT"/>
        </w:rPr>
        <w:t xml:space="preserve">do elemento dado e terminando </w:t>
      </w:r>
      <w:r w:rsidR="00045E4F" w:rsidRPr="00A707BA">
        <w:rPr>
          <w:rFonts w:cs="Calibri"/>
          <w:lang w:eastAsia="pt-PT"/>
        </w:rPr>
        <w:t xml:space="preserve">no elemento representativo já explicado acima. Em seguida, </w:t>
      </w:r>
      <w:r w:rsidR="00E95526" w:rsidRPr="00A707BA">
        <w:rPr>
          <w:rFonts w:cs="Calibri"/>
          <w:lang w:eastAsia="pt-PT"/>
        </w:rPr>
        <w:t xml:space="preserve">através de outro </w:t>
      </w:r>
      <w:r w:rsidR="00E95526" w:rsidRPr="00A707BA">
        <w:rPr>
          <w:rFonts w:cs="Calibri"/>
          <w:i/>
          <w:iCs/>
          <w:lang w:eastAsia="pt-PT"/>
        </w:rPr>
        <w:t>for loop</w:t>
      </w:r>
      <w:r w:rsidR="00E95526" w:rsidRPr="00A707BA">
        <w:rPr>
          <w:rFonts w:cs="Calibri"/>
          <w:lang w:eastAsia="pt-PT"/>
        </w:rPr>
        <w:t xml:space="preserve">, </w:t>
      </w:r>
      <w:r w:rsidR="00F72873" w:rsidRPr="00A707BA">
        <w:rPr>
          <w:rFonts w:cs="Calibri"/>
          <w:lang w:eastAsia="pt-PT"/>
        </w:rPr>
        <w:t>volta a percorrer os mesmo</w:t>
      </w:r>
      <w:r w:rsidR="00A96FE3" w:rsidRPr="00A707BA">
        <w:rPr>
          <w:rFonts w:cs="Calibri"/>
          <w:lang w:eastAsia="pt-PT"/>
        </w:rPr>
        <w:t>s</w:t>
      </w:r>
      <w:r w:rsidR="00F72873" w:rsidRPr="00A707BA">
        <w:rPr>
          <w:rFonts w:cs="Calibri"/>
          <w:lang w:eastAsia="pt-PT"/>
        </w:rPr>
        <w:t xml:space="preserve"> representantes</w:t>
      </w:r>
      <w:r w:rsidR="001A4C53" w:rsidRPr="00A707BA">
        <w:rPr>
          <w:rFonts w:cs="Calibri"/>
          <w:lang w:eastAsia="pt-PT"/>
        </w:rPr>
        <w:t xml:space="preserve">, fazendo com que </w:t>
      </w:r>
      <w:r w:rsidR="006A29B7" w:rsidRPr="00A707BA">
        <w:rPr>
          <w:rFonts w:cs="Calibri"/>
          <w:lang w:eastAsia="pt-PT"/>
        </w:rPr>
        <w:t xml:space="preserve">o campo </w:t>
      </w:r>
      <w:r w:rsidR="006A29B7" w:rsidRPr="00A707BA">
        <w:rPr>
          <w:rFonts w:cs="Calibri"/>
          <w:i/>
          <w:iCs/>
          <w:lang w:eastAsia="pt-PT"/>
        </w:rPr>
        <w:t xml:space="preserve">representative </w:t>
      </w:r>
      <w:r w:rsidR="001B02E4" w:rsidRPr="00A707BA">
        <w:rPr>
          <w:rFonts w:cs="Calibri"/>
          <w:lang w:eastAsia="pt-PT"/>
        </w:rPr>
        <w:t>de cada um</w:t>
      </w:r>
      <w:r w:rsidR="00E873D6" w:rsidRPr="00A707BA">
        <w:rPr>
          <w:rFonts w:cs="Calibri"/>
          <w:lang w:eastAsia="pt-PT"/>
        </w:rPr>
        <w:t xml:space="preserve"> aponte para </w:t>
      </w:r>
      <w:r w:rsidR="00521070" w:rsidRPr="00A707BA">
        <w:rPr>
          <w:rFonts w:cs="Calibri"/>
          <w:lang w:eastAsia="pt-PT"/>
        </w:rPr>
        <w:t xml:space="preserve">o </w:t>
      </w:r>
      <w:r w:rsidR="003B61B6" w:rsidRPr="00A707BA">
        <w:rPr>
          <w:rFonts w:cs="Calibri"/>
          <w:lang w:eastAsia="pt-PT"/>
        </w:rPr>
        <w:t xml:space="preserve">representativo calculado </w:t>
      </w:r>
      <w:r w:rsidR="00F04E94" w:rsidRPr="00A707BA">
        <w:rPr>
          <w:rFonts w:cs="Calibri"/>
          <w:lang w:eastAsia="pt-PT"/>
        </w:rPr>
        <w:t>inicialmente</w:t>
      </w:r>
      <w:r w:rsidR="003B61B6" w:rsidRPr="00A707BA">
        <w:rPr>
          <w:rFonts w:cs="Calibri"/>
          <w:lang w:eastAsia="pt-PT"/>
        </w:rPr>
        <w:t>,</w:t>
      </w:r>
      <w:r w:rsidR="008D0765" w:rsidRPr="00A707BA">
        <w:rPr>
          <w:rFonts w:cs="Calibri"/>
          <w:lang w:eastAsia="pt-PT"/>
        </w:rPr>
        <w:t xml:space="preserve"> </w:t>
      </w:r>
      <w:r w:rsidR="00570093" w:rsidRPr="00A707BA">
        <w:rPr>
          <w:rFonts w:cs="Calibri"/>
          <w:lang w:eastAsia="pt-PT"/>
        </w:rPr>
        <w:t xml:space="preserve">em vez </w:t>
      </w:r>
      <w:r w:rsidR="004B769F" w:rsidRPr="00A707BA">
        <w:rPr>
          <w:rFonts w:cs="Calibri"/>
          <w:lang w:eastAsia="pt-PT"/>
        </w:rPr>
        <w:t>de indiretamente através de uma cadeia de outros elementos.</w:t>
      </w:r>
      <w:r w:rsidR="00F04E94" w:rsidRPr="00A707BA">
        <w:rPr>
          <w:rFonts w:cs="Calibri"/>
          <w:lang w:eastAsia="pt-PT"/>
        </w:rPr>
        <w:t xml:space="preserve"> </w:t>
      </w:r>
      <w:r w:rsidR="003B61B6" w:rsidRPr="00A707BA">
        <w:rPr>
          <w:rFonts w:cs="Calibri"/>
          <w:lang w:eastAsia="pt-PT"/>
        </w:rPr>
        <w:t xml:space="preserve"> </w:t>
      </w:r>
    </w:p>
    <w:p w14:paraId="02335DD6" w14:textId="082ED982" w:rsidR="00C27909" w:rsidRPr="00A707BA" w:rsidRDefault="00B30B3A" w:rsidP="00A707BA">
      <w:pPr>
        <w:ind w:firstLine="720"/>
        <w:jc w:val="both"/>
        <w:rPr>
          <w:rFonts w:cs="Calibri"/>
          <w:lang w:eastAsia="pt-PT"/>
        </w:rPr>
      </w:pPr>
      <w:r w:rsidRPr="00A707BA">
        <w:rPr>
          <w:rFonts w:cs="Calibri"/>
          <w:lang w:eastAsia="pt-PT"/>
        </w:rPr>
        <w:t>Por fim</w:t>
      </w:r>
      <w:r w:rsidR="00C27909" w:rsidRPr="00A707BA">
        <w:rPr>
          <w:rFonts w:cs="Calibri"/>
          <w:lang w:eastAsia="pt-PT"/>
        </w:rPr>
        <w:t>, a função retorna um ponteiro para o elemento representativo.</w:t>
      </w:r>
    </w:p>
    <w:p w14:paraId="59F3E24A" w14:textId="77777777" w:rsidR="00130109" w:rsidRPr="003D0A34" w:rsidRDefault="00130109" w:rsidP="0091519C">
      <w:pPr>
        <w:spacing w:line="240" w:lineRule="auto"/>
        <w:ind w:firstLine="720"/>
        <w:rPr>
          <w:rFonts w:ascii="Calibri" w:eastAsia="Times New Roman" w:hAnsi="Calibri" w:cs="Calibri"/>
          <w:szCs w:val="20"/>
          <w:lang w:eastAsia="pt-PT"/>
        </w:rPr>
      </w:pPr>
    </w:p>
    <w:p w14:paraId="4D49E772" w14:textId="7527FC64" w:rsidR="00130109" w:rsidRPr="003D0A34" w:rsidRDefault="00130109" w:rsidP="0091519C">
      <w:pPr>
        <w:spacing w:line="240" w:lineRule="auto"/>
        <w:ind w:firstLine="720"/>
        <w:rPr>
          <w:rFonts w:ascii="Calibri" w:eastAsia="Times New Roman" w:hAnsi="Calibri" w:cs="Calibri"/>
          <w:szCs w:val="20"/>
          <w:lang w:eastAsia="pt-PT"/>
        </w:rPr>
      </w:pPr>
    </w:p>
    <w:p w14:paraId="2F1F1ECD" w14:textId="77777777" w:rsidR="00260E78" w:rsidRPr="003D0A34" w:rsidRDefault="00260E78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4A83F9E0" w14:textId="77777777" w:rsidR="00260E78" w:rsidRPr="003D0A34" w:rsidRDefault="00260E78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15A0B728" w14:textId="77777777" w:rsidR="00260E78" w:rsidRPr="003D0A34" w:rsidRDefault="00260E78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63D068E9" w14:textId="77777777" w:rsidR="00260E78" w:rsidRPr="003D0A34" w:rsidRDefault="00260E78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6B7BC359" w14:textId="77777777" w:rsidR="00260E78" w:rsidRPr="003D0A34" w:rsidRDefault="00260E78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07A39783" w14:textId="77777777" w:rsidR="00C27909" w:rsidRPr="003D0A34" w:rsidRDefault="00C27909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37A1F9F7" w14:textId="77777777" w:rsidR="00C27909" w:rsidRPr="003D0A34" w:rsidRDefault="00C27909" w:rsidP="00C27909">
      <w:pPr>
        <w:spacing w:line="240" w:lineRule="auto"/>
        <w:rPr>
          <w:rFonts w:ascii="Calibri" w:eastAsia="Times New Roman" w:hAnsi="Calibri" w:cs="Calibri"/>
          <w:sz w:val="24"/>
          <w:lang w:eastAsia="pt-PT"/>
        </w:rPr>
      </w:pPr>
    </w:p>
    <w:p w14:paraId="018EF6A7" w14:textId="77777777" w:rsidR="00916C4E" w:rsidRPr="003D0A34" w:rsidRDefault="00916C4E" w:rsidP="00916C4E">
      <w:pPr>
        <w:rPr>
          <w:rFonts w:ascii="Calibri" w:hAnsi="Calibri" w:cs="Calibri"/>
          <w:lang w:eastAsia="pt-PT"/>
        </w:rPr>
      </w:pPr>
    </w:p>
    <w:p w14:paraId="70539053" w14:textId="77777777" w:rsidR="00C27909" w:rsidRPr="003D0A34" w:rsidRDefault="00C27909" w:rsidP="00916C4E">
      <w:pPr>
        <w:rPr>
          <w:rFonts w:ascii="Calibri" w:hAnsi="Calibri" w:cs="Calibri"/>
          <w:lang w:eastAsia="pt-PT"/>
        </w:rPr>
      </w:pPr>
    </w:p>
    <w:p w14:paraId="426330CA" w14:textId="77777777" w:rsidR="00F635B0" w:rsidRPr="003D0A34" w:rsidRDefault="00F635B0" w:rsidP="008B719C">
      <w:pPr>
        <w:pStyle w:val="Ttulo"/>
        <w:rPr>
          <w:rFonts w:ascii="Calibri" w:hAnsi="Calibri" w:cs="Calibri"/>
          <w:sz w:val="44"/>
          <w:szCs w:val="44"/>
        </w:rPr>
      </w:pPr>
    </w:p>
    <w:p w14:paraId="2484DAC4" w14:textId="77777777" w:rsidR="00B30B3A" w:rsidRPr="003D0A34" w:rsidRDefault="00B30B3A" w:rsidP="00B30B3A">
      <w:pPr>
        <w:rPr>
          <w:rFonts w:ascii="Calibri" w:hAnsi="Calibri" w:cs="Calibri"/>
        </w:rPr>
      </w:pPr>
    </w:p>
    <w:p w14:paraId="22451764" w14:textId="77777777" w:rsidR="00B30B3A" w:rsidRPr="003D0A34" w:rsidRDefault="00B30B3A" w:rsidP="00B30B3A">
      <w:pPr>
        <w:rPr>
          <w:rFonts w:ascii="Calibri" w:hAnsi="Calibri" w:cs="Calibri"/>
        </w:rPr>
      </w:pPr>
    </w:p>
    <w:p w14:paraId="4CDA02DC" w14:textId="77777777" w:rsidR="00B30B3A" w:rsidRPr="003D0A34" w:rsidRDefault="00B30B3A" w:rsidP="00B30B3A">
      <w:pPr>
        <w:rPr>
          <w:rFonts w:ascii="Calibri" w:hAnsi="Calibri" w:cs="Calibri"/>
        </w:rPr>
      </w:pPr>
    </w:p>
    <w:p w14:paraId="3E1B0918" w14:textId="4FE46B61" w:rsidR="00C27909" w:rsidRPr="003D0A34" w:rsidRDefault="00EA7FD9" w:rsidP="00BF72F1">
      <w:pPr>
        <w:pStyle w:val="Ttulo2"/>
      </w:pPr>
      <w:bookmarkStart w:id="130" w:name="_Toc124258093"/>
      <w:r w:rsidRPr="003D0A34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8244" behindDoc="1" locked="0" layoutInCell="1" allowOverlap="1" wp14:anchorId="0F85FBCC" wp14:editId="740D56DB">
            <wp:simplePos x="0" y="0"/>
            <wp:positionH relativeFrom="column">
              <wp:posOffset>-64770</wp:posOffset>
            </wp:positionH>
            <wp:positionV relativeFrom="paragraph">
              <wp:posOffset>304146</wp:posOffset>
            </wp:positionV>
            <wp:extent cx="6811010" cy="5121910"/>
            <wp:effectExtent l="0" t="0" r="0" b="0"/>
            <wp:wrapTight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6E2">
        <w:rPr>
          <w:noProof/>
        </w:rPr>
        <mc:AlternateContent>
          <mc:Choice Requires="wps">
            <w:drawing>
              <wp:anchor distT="0" distB="0" distL="114300" distR="114300" simplePos="0" relativeHeight="251658277" behindDoc="1" locked="0" layoutInCell="1" allowOverlap="1" wp14:anchorId="08F83A97" wp14:editId="315DAEE1">
                <wp:simplePos x="0" y="0"/>
                <wp:positionH relativeFrom="column">
                  <wp:posOffset>-69850</wp:posOffset>
                </wp:positionH>
                <wp:positionV relativeFrom="paragraph">
                  <wp:posOffset>9056370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8EDE9" w14:textId="3C8750BD" w:rsidR="000906E2" w:rsidRPr="000A7181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add_edge()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83A97" id="Caixa de Texto 39" o:spid="_x0000_s1031" type="#_x0000_t202" style="position:absolute;left:0;text-align:left;margin-left:-5.5pt;margin-top:713.1pt;width:536.3pt;height:.05pt;z-index:-2516582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" stroked="f">
                <v:textbox style="mso-fit-shape-to-text:t" inset="0,0,0,0">
                  <w:txbxContent>
                    <w:p w14:paraId="57B8EDE9" w14:textId="3C8750BD" w:rsidR="000906E2" w:rsidRPr="000A7181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6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add_</w:t>
                      </w:r>
                      <w:proofErr w:type="gramStart"/>
                      <w:r>
                        <w:t>edge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F72F1" w:rsidRPr="003D0A34">
        <w:rPr>
          <w:rFonts w:ascii="Calibri" w:hAnsi="Calibri" w:cs="Calibri"/>
          <w:noProof/>
        </w:rPr>
        <w:drawing>
          <wp:anchor distT="0" distB="0" distL="114300" distR="114300" simplePos="0" relativeHeight="251658243" behindDoc="1" locked="0" layoutInCell="1" allowOverlap="1" wp14:anchorId="429B8DBF" wp14:editId="0047CB1C">
            <wp:simplePos x="0" y="0"/>
            <wp:positionH relativeFrom="column">
              <wp:posOffset>-69982</wp:posOffset>
            </wp:positionH>
            <wp:positionV relativeFrom="paragraph">
              <wp:posOffset>5370545</wp:posOffset>
            </wp:positionV>
            <wp:extent cx="6811010" cy="3629025"/>
            <wp:effectExtent l="0" t="0" r="0" b="3175"/>
            <wp:wrapTight wrapText="bothSides">
              <wp:wrapPolygon edited="0">
                <wp:start x="0" y="0"/>
                <wp:lineTo x="0" y="21543"/>
                <wp:lineTo x="21548" y="21543"/>
                <wp:lineTo x="21548" y="0"/>
                <wp:lineTo x="0" y="0"/>
              </wp:wrapPolygon>
            </wp:wrapTight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2F1">
        <w:t xml:space="preserve">Função </w:t>
      </w:r>
      <w:r w:rsidR="008B719C" w:rsidRPr="00EA7FD9">
        <w:rPr>
          <w:i/>
          <w:iCs/>
        </w:rPr>
        <w:t>add_edge</w:t>
      </w:r>
      <w:r w:rsidR="001D17AD" w:rsidRPr="00EA7FD9">
        <w:rPr>
          <w:i/>
          <w:iCs/>
        </w:rPr>
        <w:t>()</w:t>
      </w:r>
      <w:bookmarkEnd w:id="130"/>
    </w:p>
    <w:p w14:paraId="413139FC" w14:textId="2D916DD0" w:rsidR="002056EC" w:rsidRPr="003D0A34" w:rsidRDefault="002056EC" w:rsidP="00481E3D">
      <w:pPr>
        <w:rPr>
          <w:rFonts w:ascii="Calibri" w:hAnsi="Calibri" w:cs="Calibri"/>
        </w:rPr>
      </w:pPr>
    </w:p>
    <w:p w14:paraId="728CDAF8" w14:textId="77777777" w:rsidR="00EA6040" w:rsidRPr="00BF72F1" w:rsidRDefault="00481E3D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lastRenderedPageBreak/>
        <w:t>Esta</w:t>
      </w:r>
      <w:r w:rsidR="00CC08A3" w:rsidRPr="00BF72F1">
        <w:rPr>
          <w:rFonts w:cs="Calibri"/>
        </w:rPr>
        <w:t xml:space="preserve"> </w:t>
      </w:r>
      <w:r w:rsidRPr="00BF72F1">
        <w:rPr>
          <w:rFonts w:cs="Calibri"/>
        </w:rPr>
        <w:t>função adiciona uma aresta entre dois vértices em uma estrutura de dados que representa um grafo.</w:t>
      </w:r>
      <w:r w:rsidR="00EA6040" w:rsidRPr="00BF72F1">
        <w:rPr>
          <w:rFonts w:cs="Segoe UI"/>
          <w:color w:val="374151"/>
          <w:shd w:val="clear" w:color="auto" w:fill="F7F7F8"/>
        </w:rPr>
        <w:t xml:space="preserve"> </w:t>
      </w:r>
      <w:r w:rsidR="00EA6040" w:rsidRPr="00BF72F1">
        <w:rPr>
          <w:rFonts w:cs="Calibri"/>
        </w:rPr>
        <w:t xml:space="preserve">A aresta liga o vértice </w:t>
      </w:r>
      <w:r w:rsidR="00EA6040" w:rsidRPr="00CF2601">
        <w:rPr>
          <w:rFonts w:cs="Calibri"/>
          <w:i/>
          <w:iCs/>
        </w:rPr>
        <w:t>from</w:t>
      </w:r>
      <w:r w:rsidR="00EA6040" w:rsidRPr="00BF72F1">
        <w:rPr>
          <w:rFonts w:cs="Calibri"/>
        </w:rPr>
        <w:t xml:space="preserve"> ao vértice com a palavra (</w:t>
      </w:r>
      <w:r w:rsidR="00EA6040" w:rsidRPr="00CF2601">
        <w:rPr>
          <w:rFonts w:cs="Calibri"/>
          <w:i/>
          <w:iCs/>
        </w:rPr>
        <w:t>word</w:t>
      </w:r>
      <w:r w:rsidR="00EA6040" w:rsidRPr="00BF72F1">
        <w:rPr>
          <w:rFonts w:cs="Calibri"/>
        </w:rPr>
        <w:t>) especificada.</w:t>
      </w:r>
    </w:p>
    <w:p w14:paraId="3D6FA507" w14:textId="464224DC" w:rsidR="009E24DD" w:rsidRPr="00BF72F1" w:rsidRDefault="00481E3D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t xml:space="preserve"> Os vértices são representados por elementos da estrutura </w:t>
      </w:r>
      <w:r w:rsidRPr="00CF2601">
        <w:rPr>
          <w:rFonts w:cs="Calibri"/>
          <w:i/>
          <w:iCs/>
        </w:rPr>
        <w:t>hash_table_node_t</w:t>
      </w:r>
      <w:r w:rsidRPr="00BF72F1">
        <w:rPr>
          <w:rFonts w:cs="Calibri"/>
        </w:rPr>
        <w:t xml:space="preserve"> e as arestas são representadas por elementos da estrutura </w:t>
      </w:r>
      <w:r w:rsidRPr="00CF2601">
        <w:rPr>
          <w:rFonts w:cs="Calibri"/>
          <w:i/>
          <w:iCs/>
        </w:rPr>
        <w:t>adjacency_node_t</w:t>
      </w:r>
      <w:r w:rsidRPr="00BF72F1">
        <w:rPr>
          <w:rFonts w:cs="Calibri"/>
        </w:rPr>
        <w:t>, que contêm um ponteiro para um vértice e um ponteiro para o próximo elemento na lista de adjacências do vértice.</w:t>
      </w:r>
    </w:p>
    <w:p w14:paraId="0B5380B0" w14:textId="6FEEEE25" w:rsidR="00923D34" w:rsidRPr="00BF72F1" w:rsidRDefault="00923D34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t xml:space="preserve">Começaremos por chamar a função </w:t>
      </w:r>
      <w:r w:rsidRPr="00156047">
        <w:rPr>
          <w:rFonts w:cs="Calibri"/>
          <w:i/>
          <w:iCs/>
        </w:rPr>
        <w:t xml:space="preserve">find_representative() </w:t>
      </w:r>
      <w:r w:rsidRPr="00BF72F1">
        <w:rPr>
          <w:rFonts w:cs="Calibri"/>
        </w:rPr>
        <w:t xml:space="preserve">para encontrar os representantes dos vértices </w:t>
      </w:r>
      <w:r w:rsidRPr="00156047">
        <w:rPr>
          <w:rFonts w:cs="Calibri"/>
          <w:i/>
          <w:iCs/>
        </w:rPr>
        <w:t>from</w:t>
      </w:r>
      <w:r w:rsidRPr="00BF72F1">
        <w:rPr>
          <w:rFonts w:cs="Calibri"/>
        </w:rPr>
        <w:t xml:space="preserve"> e </w:t>
      </w:r>
      <w:r w:rsidRPr="00156047">
        <w:rPr>
          <w:rFonts w:cs="Calibri"/>
          <w:i/>
          <w:iCs/>
        </w:rPr>
        <w:t>to</w:t>
      </w:r>
      <w:r w:rsidRPr="00BF72F1">
        <w:rPr>
          <w:rFonts w:cs="Calibri"/>
        </w:rPr>
        <w:t xml:space="preserve">. O vértice to é encontrado chamando a função </w:t>
      </w:r>
      <w:r w:rsidRPr="00156047">
        <w:rPr>
          <w:rFonts w:cs="Calibri"/>
          <w:i/>
          <w:iCs/>
        </w:rPr>
        <w:t xml:space="preserve">find_word() </w:t>
      </w:r>
      <w:r w:rsidRPr="00BF72F1">
        <w:rPr>
          <w:rFonts w:cs="Calibri"/>
        </w:rPr>
        <w:t>e passando a palavra (</w:t>
      </w:r>
      <w:r w:rsidRPr="00156047">
        <w:rPr>
          <w:rFonts w:cs="Calibri"/>
          <w:i/>
          <w:iCs/>
        </w:rPr>
        <w:t>word</w:t>
      </w:r>
      <w:r w:rsidRPr="00BF72F1">
        <w:rPr>
          <w:rFonts w:cs="Calibri"/>
        </w:rPr>
        <w:t xml:space="preserve">) como parâmetro. Se o vértice to não for encontrado ou se o vértice </w:t>
      </w:r>
      <w:r w:rsidRPr="00156047">
        <w:rPr>
          <w:rFonts w:cs="Calibri"/>
          <w:i/>
          <w:iCs/>
        </w:rPr>
        <w:t>from</w:t>
      </w:r>
      <w:r w:rsidRPr="00BF72F1">
        <w:rPr>
          <w:rFonts w:cs="Calibri"/>
        </w:rPr>
        <w:t xml:space="preserve"> for igual ao vértice to, a função retorna sem adicionar a aresta.</w:t>
      </w:r>
    </w:p>
    <w:p w14:paraId="259059C4" w14:textId="07B6F24F" w:rsidR="00345B75" w:rsidRPr="00BF72F1" w:rsidRDefault="00345B75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t xml:space="preserve">De seguida, verificaremos se os vértices </w:t>
      </w:r>
      <w:r w:rsidRPr="00156047">
        <w:rPr>
          <w:rFonts w:cs="Calibri"/>
          <w:i/>
          <w:iCs/>
        </w:rPr>
        <w:t>from</w:t>
      </w:r>
      <w:r w:rsidRPr="00BF72F1">
        <w:rPr>
          <w:rFonts w:cs="Calibri"/>
        </w:rPr>
        <w:t xml:space="preserve"> e to já pertencem à mesma componente conexa. Se o mesmo acontecer, o número de vértices da componente é incrementado. </w:t>
      </w:r>
      <w:r w:rsidR="00286B8D" w:rsidRPr="00BF72F1">
        <w:rPr>
          <w:rFonts w:cs="Calibri"/>
        </w:rPr>
        <w:t>Cajo os</w:t>
      </w:r>
      <w:r w:rsidRPr="00BF72F1">
        <w:rPr>
          <w:rFonts w:cs="Calibri"/>
        </w:rPr>
        <w:t xml:space="preserve"> vértices não pertencerem à mesma componente, </w:t>
      </w:r>
      <w:r w:rsidR="00920B9C" w:rsidRPr="00BF72F1">
        <w:rPr>
          <w:rFonts w:cs="Calibri"/>
        </w:rPr>
        <w:t>faremos merge</w:t>
      </w:r>
      <w:r w:rsidRPr="00BF72F1">
        <w:rPr>
          <w:rFonts w:cs="Calibri"/>
        </w:rPr>
        <w:t xml:space="preserve"> </w:t>
      </w:r>
      <w:r w:rsidR="002A722A" w:rsidRPr="00BF72F1">
        <w:rPr>
          <w:rFonts w:cs="Calibri"/>
        </w:rPr>
        <w:t>das</w:t>
      </w:r>
      <w:r w:rsidRPr="00BF72F1">
        <w:rPr>
          <w:rFonts w:cs="Calibri"/>
        </w:rPr>
        <w:t xml:space="preserve"> duas componentes </w:t>
      </w:r>
      <w:r w:rsidR="002041B3" w:rsidRPr="00BF72F1">
        <w:rPr>
          <w:rFonts w:cs="Calibri"/>
        </w:rPr>
        <w:t xml:space="preserve">conexa, </w:t>
      </w:r>
      <w:r w:rsidRPr="00BF72F1">
        <w:rPr>
          <w:rFonts w:cs="Calibri"/>
        </w:rPr>
        <w:t>atribuindo o representante de uma componente como o representante da outra. O número de vértices e o número de arestas da componente que recebe o novo representante são atualizados para incluir os valores da que perde o representante.</w:t>
      </w:r>
    </w:p>
    <w:p w14:paraId="67C2D26E" w14:textId="04452099" w:rsidR="005A1C35" w:rsidRPr="00BF72F1" w:rsidRDefault="00763B4A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t>Alocamos ainda</w:t>
      </w:r>
      <w:r w:rsidR="005A1C35" w:rsidRPr="00BF72F1">
        <w:rPr>
          <w:rFonts w:cs="Calibri"/>
        </w:rPr>
        <w:t xml:space="preserve"> duas estruturas </w:t>
      </w:r>
      <w:r w:rsidR="005A1C35" w:rsidRPr="00156047">
        <w:rPr>
          <w:rFonts w:cs="Calibri"/>
          <w:i/>
          <w:iCs/>
        </w:rPr>
        <w:t>adjacency_node_t</w:t>
      </w:r>
      <w:r w:rsidR="005A1C35" w:rsidRPr="00BF72F1">
        <w:rPr>
          <w:rFonts w:cs="Calibri"/>
        </w:rPr>
        <w:t xml:space="preserve"> para representar a aresta entre os vértices. Se a alocação falhar, a função imprime uma mensagem de erro e encerra o programa.</w:t>
      </w:r>
    </w:p>
    <w:p w14:paraId="380FB409" w14:textId="43921C3D" w:rsidR="005A1C35" w:rsidRPr="00BF72F1" w:rsidRDefault="005A1C35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t>Em seguida, atualiza</w:t>
      </w:r>
      <w:r w:rsidR="00C221B5" w:rsidRPr="00BF72F1">
        <w:rPr>
          <w:rFonts w:cs="Calibri"/>
        </w:rPr>
        <w:t>mos</w:t>
      </w:r>
      <w:r w:rsidRPr="00BF72F1">
        <w:rPr>
          <w:rFonts w:cs="Calibri"/>
        </w:rPr>
        <w:t xml:space="preserve"> </w:t>
      </w:r>
      <w:r w:rsidR="00C221B5" w:rsidRPr="00BF72F1">
        <w:rPr>
          <w:rFonts w:cs="Calibri"/>
        </w:rPr>
        <w:t xml:space="preserve">as </w:t>
      </w:r>
      <w:r w:rsidR="00C221B5" w:rsidRPr="00156047">
        <w:rPr>
          <w:rFonts w:cs="Calibri"/>
          <w:i/>
          <w:iCs/>
        </w:rPr>
        <w:t>linked lists</w:t>
      </w:r>
      <w:r w:rsidRPr="00BF72F1">
        <w:rPr>
          <w:rFonts w:cs="Calibri"/>
        </w:rPr>
        <w:t xml:space="preserve"> de nós de adjacência de cada vértice para incluir os novos nós. O vértice </w:t>
      </w:r>
      <w:r w:rsidRPr="00156047">
        <w:rPr>
          <w:rFonts w:cs="Calibri"/>
          <w:i/>
          <w:iCs/>
        </w:rPr>
        <w:t xml:space="preserve">from </w:t>
      </w:r>
      <w:r w:rsidRPr="00BF72F1">
        <w:rPr>
          <w:rFonts w:cs="Calibri"/>
        </w:rPr>
        <w:t xml:space="preserve">passa a apontar para o novo nó </w:t>
      </w:r>
      <w:r w:rsidRPr="00156047">
        <w:rPr>
          <w:rFonts w:cs="Calibri"/>
          <w:i/>
          <w:iCs/>
        </w:rPr>
        <w:t>linkfrom</w:t>
      </w:r>
      <w:r w:rsidRPr="00BF72F1">
        <w:rPr>
          <w:rFonts w:cs="Calibri"/>
        </w:rPr>
        <w:t xml:space="preserve"> e o vértice to passa a apontar para o novo nó </w:t>
      </w:r>
      <w:r w:rsidRPr="00156047">
        <w:rPr>
          <w:rFonts w:cs="Calibri"/>
          <w:i/>
          <w:iCs/>
        </w:rPr>
        <w:t>linkto</w:t>
      </w:r>
      <w:r w:rsidRPr="00BF72F1">
        <w:rPr>
          <w:rFonts w:cs="Calibri"/>
        </w:rPr>
        <w:t>.</w:t>
      </w:r>
    </w:p>
    <w:p w14:paraId="4D7A813B" w14:textId="26CFE75D" w:rsidR="005A1C35" w:rsidRPr="00BF72F1" w:rsidRDefault="005A1C35" w:rsidP="00BF72F1">
      <w:pPr>
        <w:ind w:firstLine="720"/>
        <w:jc w:val="both"/>
        <w:rPr>
          <w:rFonts w:cs="Calibri"/>
        </w:rPr>
      </w:pPr>
      <w:r w:rsidRPr="00BF72F1">
        <w:rPr>
          <w:rFonts w:cs="Calibri"/>
        </w:rPr>
        <w:t xml:space="preserve">Por fim, </w:t>
      </w:r>
      <w:r w:rsidR="00EC3DF1" w:rsidRPr="00BF72F1">
        <w:rPr>
          <w:rFonts w:cs="Calibri"/>
        </w:rPr>
        <w:t>é atualizado</w:t>
      </w:r>
      <w:r w:rsidRPr="00BF72F1">
        <w:rPr>
          <w:rFonts w:cs="Calibri"/>
        </w:rPr>
        <w:t xml:space="preserve"> o número de arestas dos representantes dos vértices </w:t>
      </w:r>
      <w:r w:rsidRPr="00156047">
        <w:rPr>
          <w:rFonts w:cs="Calibri"/>
          <w:i/>
          <w:iCs/>
        </w:rPr>
        <w:t>from</w:t>
      </w:r>
      <w:r w:rsidRPr="00BF72F1">
        <w:rPr>
          <w:rFonts w:cs="Calibri"/>
        </w:rPr>
        <w:t xml:space="preserve"> e </w:t>
      </w:r>
      <w:r w:rsidRPr="00156047">
        <w:rPr>
          <w:rFonts w:cs="Calibri"/>
          <w:i/>
          <w:iCs/>
        </w:rPr>
        <w:t>t</w:t>
      </w:r>
      <w:r w:rsidR="00D20CC4" w:rsidRPr="00156047">
        <w:rPr>
          <w:rFonts w:cs="Calibri"/>
          <w:i/>
          <w:iCs/>
        </w:rPr>
        <w:t>o</w:t>
      </w:r>
      <w:r w:rsidR="00D20CC4" w:rsidRPr="00BF72F1">
        <w:rPr>
          <w:rFonts w:cs="Calibri"/>
        </w:rPr>
        <w:t xml:space="preserve"> e</w:t>
      </w:r>
      <w:r w:rsidRPr="00BF72F1">
        <w:rPr>
          <w:rFonts w:cs="Calibri"/>
        </w:rPr>
        <w:t xml:space="preserve"> o número de arestas da </w:t>
      </w:r>
      <w:r w:rsidR="00D20CC4" w:rsidRPr="00156047">
        <w:rPr>
          <w:rFonts w:cs="Calibri"/>
          <w:i/>
          <w:iCs/>
        </w:rPr>
        <w:t>hash</w:t>
      </w:r>
      <w:r w:rsidR="00D20CC4" w:rsidRPr="00BF72F1">
        <w:rPr>
          <w:rFonts w:cs="Calibri"/>
        </w:rPr>
        <w:t xml:space="preserve"> </w:t>
      </w:r>
      <w:r w:rsidR="00D20CC4" w:rsidRPr="00156047">
        <w:rPr>
          <w:rFonts w:cs="Calibri"/>
          <w:i/>
          <w:iCs/>
        </w:rPr>
        <w:t>table</w:t>
      </w:r>
      <w:r w:rsidRPr="00BF72F1">
        <w:rPr>
          <w:rFonts w:cs="Calibri"/>
        </w:rPr>
        <w:t>.</w:t>
      </w:r>
    </w:p>
    <w:p w14:paraId="493B7525" w14:textId="77777777" w:rsidR="00F10F8A" w:rsidRPr="003D0A34" w:rsidRDefault="00F10F8A" w:rsidP="0091519C">
      <w:pPr>
        <w:ind w:firstLine="720"/>
        <w:rPr>
          <w:rFonts w:ascii="Calibri" w:hAnsi="Calibri" w:cs="Calibri"/>
        </w:rPr>
      </w:pPr>
    </w:p>
    <w:p w14:paraId="4D86B78E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654C87A1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383CA3FB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7F62577E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36317081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55959A72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73AEF43A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34CBAFA9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064340AC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00C431CF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77A739FE" w14:textId="77777777" w:rsidR="009E24DD" w:rsidRPr="003D0A34" w:rsidRDefault="009E24DD" w:rsidP="0091519C">
      <w:pPr>
        <w:ind w:firstLine="720"/>
        <w:rPr>
          <w:rFonts w:ascii="Calibri" w:hAnsi="Calibri" w:cs="Calibri"/>
        </w:rPr>
      </w:pPr>
    </w:p>
    <w:p w14:paraId="6C28EBBC" w14:textId="77777777" w:rsidR="009E24DD" w:rsidRPr="003D0A34" w:rsidRDefault="009E24DD" w:rsidP="00911A54">
      <w:pPr>
        <w:rPr>
          <w:rFonts w:ascii="Calibri" w:hAnsi="Calibri" w:cs="Calibri"/>
        </w:rPr>
      </w:pPr>
    </w:p>
    <w:bookmarkStart w:id="131" w:name="_Toc124258094"/>
    <w:p w14:paraId="13796B95" w14:textId="3444C686" w:rsidR="00481E3D" w:rsidRPr="003D0A34" w:rsidRDefault="000906E2" w:rsidP="00092618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8" behindDoc="1" locked="0" layoutInCell="1" allowOverlap="1" wp14:anchorId="4D80CB0F" wp14:editId="01ECE2F0">
                <wp:simplePos x="0" y="0"/>
                <wp:positionH relativeFrom="column">
                  <wp:posOffset>-64770</wp:posOffset>
                </wp:positionH>
                <wp:positionV relativeFrom="paragraph">
                  <wp:posOffset>5354955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B72D70" w14:textId="75A440C0" w:rsidR="000906E2" w:rsidRPr="000906E2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0906E2">
                              <w:rPr>
                                <w:lang w:val="en-US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906E2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2418">
                              <w:rPr>
                                <w:noProof/>
                                <w:lang w:val="en-US"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Pr="000906E2">
                              <w:rPr>
                                <w:lang w:val="en-US"/>
                              </w:rPr>
                              <w:t xml:space="preserve"> | Função breadh_first_search()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0CB0F" id="Caixa de Texto 40" o:spid="_x0000_s1032" type="#_x0000_t202" style="position:absolute;left:0;text-align:left;margin-left:-5.1pt;margin-top:421.65pt;width:536.3pt;height:.05pt;z-index:-2516582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" stroked="f">
                <v:textbox style="mso-fit-shape-to-text:t" inset="0,0,0,0">
                  <w:txbxContent>
                    <w:p w14:paraId="0EB72D70" w14:textId="75A440C0" w:rsidR="000906E2" w:rsidRPr="000906E2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0906E2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0906E2">
                        <w:rPr>
                          <w:lang w:val="en-US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2418">
                        <w:rPr>
                          <w:noProof/>
                          <w:lang w:val="en-US"/>
                        </w:rPr>
                        <w:t>7</w:t>
                      </w:r>
                      <w:r>
                        <w:fldChar w:fldCharType="end"/>
                      </w:r>
                      <w:r w:rsidRPr="000906E2">
                        <w:rPr>
                          <w:lang w:val="en-US"/>
                        </w:rPr>
                        <w:t xml:space="preserve"> |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Função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breadh_first_</w:t>
                      </w:r>
                      <w:proofErr w:type="gramStart"/>
                      <w:r w:rsidRPr="000906E2">
                        <w:rPr>
                          <w:lang w:val="en-US"/>
                        </w:rPr>
                        <w:t>search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>(</w:t>
                      </w:r>
                      <w:proofErr w:type="gramEnd"/>
                      <w:r w:rsidRPr="000906E2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618" w:rsidRPr="003D0A34">
        <w:rPr>
          <w:rFonts w:ascii="Calibri" w:hAnsi="Calibri" w:cs="Calibri"/>
          <w:noProof/>
        </w:rPr>
        <w:drawing>
          <wp:anchor distT="0" distB="0" distL="114300" distR="114300" simplePos="0" relativeHeight="251658249" behindDoc="1" locked="0" layoutInCell="1" allowOverlap="1" wp14:anchorId="17BC2F3B" wp14:editId="33562C3F">
            <wp:simplePos x="0" y="0"/>
            <wp:positionH relativeFrom="column">
              <wp:posOffset>-65092</wp:posOffset>
            </wp:positionH>
            <wp:positionV relativeFrom="paragraph">
              <wp:posOffset>284489</wp:posOffset>
            </wp:positionV>
            <wp:extent cx="6811010" cy="5013325"/>
            <wp:effectExtent l="0" t="0" r="0" b="3175"/>
            <wp:wrapTight wrapText="bothSides">
              <wp:wrapPolygon edited="0">
                <wp:start x="0" y="0"/>
                <wp:lineTo x="0" y="21559"/>
                <wp:lineTo x="21548" y="21559"/>
                <wp:lineTo x="21548" y="0"/>
                <wp:lineTo x="0" y="0"/>
              </wp:wrapPolygon>
            </wp:wrapTight>
            <wp:docPr id="896" name="Imagem 89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m 896" descr="Uma imagem com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18">
        <w:t xml:space="preserve">Função </w:t>
      </w:r>
      <w:r w:rsidR="00637612" w:rsidRPr="00092618">
        <w:rPr>
          <w:i/>
          <w:iCs/>
        </w:rPr>
        <w:t>b</w:t>
      </w:r>
      <w:r w:rsidR="004814BF" w:rsidRPr="00092618">
        <w:rPr>
          <w:i/>
          <w:iCs/>
        </w:rPr>
        <w:t>read</w:t>
      </w:r>
      <w:r w:rsidR="00637612" w:rsidRPr="00092618">
        <w:rPr>
          <w:i/>
          <w:iCs/>
        </w:rPr>
        <w:t>h_first_search</w:t>
      </w:r>
      <w:r w:rsidR="0039645E" w:rsidRPr="00092618">
        <w:rPr>
          <w:i/>
          <w:iCs/>
        </w:rPr>
        <w:t>()</w:t>
      </w:r>
      <w:bookmarkEnd w:id="131"/>
    </w:p>
    <w:p w14:paraId="5EBCA855" w14:textId="53E2CA22" w:rsidR="00F10F8A" w:rsidRPr="003D0A34" w:rsidRDefault="00F10F8A" w:rsidP="00F10F8A">
      <w:pPr>
        <w:rPr>
          <w:rFonts w:ascii="Calibri" w:hAnsi="Calibri" w:cs="Calibri"/>
        </w:rPr>
      </w:pPr>
    </w:p>
    <w:p w14:paraId="09953E79" w14:textId="28DB0881" w:rsidR="00637612" w:rsidRPr="003D0A34" w:rsidRDefault="00637612" w:rsidP="00637612">
      <w:pPr>
        <w:rPr>
          <w:rFonts w:ascii="Calibri" w:hAnsi="Calibri" w:cs="Calibri"/>
        </w:rPr>
      </w:pPr>
    </w:p>
    <w:p w14:paraId="5045258C" w14:textId="310F39CC" w:rsidR="00637612" w:rsidRPr="00092618" w:rsidRDefault="00637612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Esta função realiza uma busca em largura (</w:t>
      </w:r>
      <w:r w:rsidRPr="00156047">
        <w:rPr>
          <w:rFonts w:cs="Calibri"/>
          <w:i/>
          <w:iCs/>
        </w:rPr>
        <w:t>breadth-first search</w:t>
      </w:r>
      <w:r w:rsidRPr="00092618">
        <w:rPr>
          <w:rFonts w:cs="Calibri"/>
        </w:rPr>
        <w:t>, BFS) em um grafo a partir de um vértice de origem até um vértice de destino (</w:t>
      </w:r>
      <w:r w:rsidR="00EA245B" w:rsidRPr="00156047">
        <w:rPr>
          <w:rFonts w:cs="Calibri"/>
          <w:i/>
          <w:iCs/>
        </w:rPr>
        <w:t>goal</w:t>
      </w:r>
      <w:r w:rsidRPr="00092618">
        <w:rPr>
          <w:rFonts w:cs="Calibri"/>
        </w:rPr>
        <w:t xml:space="preserve">). A busca em largura é um algoritmo de </w:t>
      </w:r>
      <w:r w:rsidR="00501918" w:rsidRPr="00092618">
        <w:rPr>
          <w:rFonts w:cs="Calibri"/>
        </w:rPr>
        <w:t>busca</w:t>
      </w:r>
      <w:r w:rsidRPr="00092618">
        <w:rPr>
          <w:rFonts w:cs="Calibri"/>
        </w:rPr>
        <w:t xml:space="preserve"> que percorre todos os vértices de um grafo em uma ordem específica, explorando todos os </w:t>
      </w:r>
      <w:r w:rsidR="00436C75" w:rsidRPr="00092618">
        <w:rPr>
          <w:rFonts w:cs="Calibri"/>
        </w:rPr>
        <w:t xml:space="preserve">mesmo </w:t>
      </w:r>
      <w:r w:rsidRPr="00092618">
        <w:rPr>
          <w:rFonts w:cs="Calibri"/>
        </w:rPr>
        <w:t xml:space="preserve">de um </w:t>
      </w:r>
      <w:r w:rsidR="00436C75" w:rsidRPr="00092618">
        <w:rPr>
          <w:rFonts w:cs="Calibri"/>
        </w:rPr>
        <w:t xml:space="preserve">certo </w:t>
      </w:r>
      <w:r w:rsidRPr="00092618">
        <w:rPr>
          <w:rFonts w:cs="Calibri"/>
        </w:rPr>
        <w:t>nível antes de passar para o próximo nível. Isso garante que a primeira vez que um vértice é visitado, todos os seus vizinhos mais próximos já foram visitados.</w:t>
      </w:r>
    </w:p>
    <w:p w14:paraId="02078A4D" w14:textId="0D1A3E7A" w:rsidR="00637612" w:rsidRPr="00092618" w:rsidRDefault="00637612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A função começa inicializando alguns valores e declarando algumas variáveis. Em seguida, entra </w:t>
      </w:r>
      <w:r w:rsidR="000004F4" w:rsidRPr="00092618">
        <w:rPr>
          <w:rFonts w:cs="Calibri"/>
        </w:rPr>
        <w:t>num</w:t>
      </w:r>
      <w:r w:rsidRPr="00092618">
        <w:rPr>
          <w:rFonts w:cs="Calibri"/>
        </w:rPr>
        <w:t xml:space="preserve"> </w:t>
      </w:r>
      <w:r w:rsidRPr="00156047">
        <w:rPr>
          <w:rFonts w:cs="Calibri"/>
          <w:i/>
          <w:iCs/>
        </w:rPr>
        <w:t>loop</w:t>
      </w:r>
      <w:r w:rsidRPr="00092618">
        <w:rPr>
          <w:rFonts w:cs="Calibri"/>
        </w:rPr>
        <w:t xml:space="preserve"> que continuará enquanto houver vértices na fila (</w:t>
      </w:r>
      <w:r w:rsidRPr="00156047">
        <w:rPr>
          <w:rFonts w:cs="Calibri"/>
          <w:i/>
          <w:iCs/>
        </w:rPr>
        <w:t>queue</w:t>
      </w:r>
      <w:r w:rsidRPr="00092618">
        <w:rPr>
          <w:rFonts w:cs="Calibri"/>
        </w:rPr>
        <w:t xml:space="preserve">) de vértices a serem visitados. O </w:t>
      </w:r>
      <w:r w:rsidRPr="00156047">
        <w:rPr>
          <w:rFonts w:cs="Calibri"/>
          <w:i/>
          <w:iCs/>
        </w:rPr>
        <w:t>loop</w:t>
      </w:r>
      <w:r w:rsidRPr="00092618">
        <w:rPr>
          <w:rFonts w:cs="Calibri"/>
        </w:rPr>
        <w:t xml:space="preserve"> começa</w:t>
      </w:r>
      <w:r w:rsidR="003A68C7" w:rsidRPr="00092618">
        <w:rPr>
          <w:rFonts w:cs="Calibri"/>
        </w:rPr>
        <w:t xml:space="preserve"> por percorrer</w:t>
      </w:r>
      <w:r w:rsidRPr="00092618">
        <w:rPr>
          <w:rFonts w:cs="Calibri"/>
        </w:rPr>
        <w:t xml:space="preserve"> a lista de adjacências do vértice atual, marcando cada vértice não visitado como visitado e adicionando-o à fila. Se o vértice atual é o vértice de destino, a função marca a variável </w:t>
      </w:r>
      <w:r w:rsidRPr="00156047">
        <w:rPr>
          <w:rFonts w:cs="Calibri"/>
          <w:i/>
          <w:iCs/>
        </w:rPr>
        <w:t>found</w:t>
      </w:r>
      <w:r w:rsidRPr="00092618">
        <w:rPr>
          <w:rFonts w:cs="Calibri"/>
        </w:rPr>
        <w:t xml:space="preserve"> como 1 e sai do </w:t>
      </w:r>
      <w:r w:rsidRPr="00156047">
        <w:rPr>
          <w:rFonts w:cs="Calibri"/>
          <w:i/>
          <w:iCs/>
        </w:rPr>
        <w:t>loop</w:t>
      </w:r>
      <w:r w:rsidRPr="00092618">
        <w:rPr>
          <w:rFonts w:cs="Calibri"/>
        </w:rPr>
        <w:t xml:space="preserve">. No final do </w:t>
      </w:r>
      <w:r w:rsidRPr="00156047">
        <w:rPr>
          <w:rFonts w:cs="Calibri"/>
          <w:i/>
          <w:iCs/>
        </w:rPr>
        <w:t>loop</w:t>
      </w:r>
      <w:r w:rsidRPr="00092618">
        <w:rPr>
          <w:rFonts w:cs="Calibri"/>
        </w:rPr>
        <w:t xml:space="preserve">, a função </w:t>
      </w:r>
      <w:r w:rsidR="00156047">
        <w:rPr>
          <w:rFonts w:cs="Calibri"/>
        </w:rPr>
        <w:t>“</w:t>
      </w:r>
      <w:r w:rsidRPr="00156047">
        <w:rPr>
          <w:rFonts w:cs="Calibri"/>
        </w:rPr>
        <w:t>reseta</w:t>
      </w:r>
      <w:r w:rsidR="00156047">
        <w:rPr>
          <w:rFonts w:cs="Calibri"/>
        </w:rPr>
        <w:t>”</w:t>
      </w:r>
      <w:r w:rsidRPr="00092618">
        <w:rPr>
          <w:rFonts w:cs="Calibri"/>
        </w:rPr>
        <w:t xml:space="preserve"> o campo </w:t>
      </w:r>
      <w:r w:rsidRPr="00156047">
        <w:rPr>
          <w:rFonts w:cs="Calibri"/>
          <w:i/>
          <w:iCs/>
        </w:rPr>
        <w:t>visited</w:t>
      </w:r>
      <w:r w:rsidRPr="00092618">
        <w:rPr>
          <w:rFonts w:cs="Calibri"/>
        </w:rPr>
        <w:t xml:space="preserve"> de todos os vértices para 0 e retorna o número de vértices visitados.</w:t>
      </w:r>
    </w:p>
    <w:p w14:paraId="0E16235F" w14:textId="77777777" w:rsidR="008B719C" w:rsidRPr="003D0A34" w:rsidRDefault="008B719C" w:rsidP="008B719C">
      <w:pPr>
        <w:rPr>
          <w:rFonts w:ascii="Calibri" w:hAnsi="Calibri" w:cs="Calibri"/>
        </w:rPr>
      </w:pPr>
    </w:p>
    <w:p w14:paraId="5A5836A6" w14:textId="77777777" w:rsidR="00351AA0" w:rsidRPr="003D0A34" w:rsidRDefault="00351AA0" w:rsidP="00C72236">
      <w:pPr>
        <w:pStyle w:val="Ttulo"/>
        <w:rPr>
          <w:rFonts w:ascii="Calibri" w:hAnsi="Calibri" w:cs="Calibri"/>
          <w:sz w:val="44"/>
          <w:szCs w:val="44"/>
        </w:rPr>
      </w:pPr>
    </w:p>
    <w:bookmarkStart w:id="132" w:name="_Toc124258095"/>
    <w:p w14:paraId="1294506D" w14:textId="2D05D799" w:rsidR="00637612" w:rsidRPr="00092618" w:rsidRDefault="00EF2FE3" w:rsidP="00092618">
      <w:pPr>
        <w:pStyle w:val="Ttulo2"/>
        <w:rPr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9" behindDoc="1" locked="0" layoutInCell="1" allowOverlap="1" wp14:anchorId="69943DE9" wp14:editId="0D4641D7">
                <wp:simplePos x="0" y="0"/>
                <wp:positionH relativeFrom="column">
                  <wp:posOffset>-65405</wp:posOffset>
                </wp:positionH>
                <wp:positionV relativeFrom="paragraph">
                  <wp:posOffset>4839060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08EA8" w14:textId="4B8B084D" w:rsidR="000906E2" w:rsidRPr="000906E2" w:rsidRDefault="000906E2" w:rsidP="000906E2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0906E2">
                              <w:rPr>
                                <w:lang w:val="en-US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906E2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2418">
                              <w:rPr>
                                <w:noProof/>
                                <w:lang w:val="en-US"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Pr="000906E2">
                              <w:rPr>
                                <w:lang w:val="en-US"/>
                              </w:rPr>
                              <w:t xml:space="preserve"> | Função list_connected_component()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43DE9" id="Caixa de Texto 41" o:spid="_x0000_s1033" type="#_x0000_t202" style="position:absolute;left:0;text-align:left;margin-left:-5.15pt;margin-top:381.05pt;width:536.3pt;height:.05pt;z-index:-2516582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" stroked="f">
                <v:textbox style="mso-fit-shape-to-text:t" inset="0,0,0,0">
                  <w:txbxContent>
                    <w:p w14:paraId="19A08EA8" w14:textId="4B8B084D" w:rsidR="000906E2" w:rsidRPr="000906E2" w:rsidRDefault="000906E2" w:rsidP="000906E2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0906E2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0906E2">
                        <w:rPr>
                          <w:lang w:val="en-US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2418">
                        <w:rPr>
                          <w:noProof/>
                          <w:lang w:val="en-US"/>
                        </w:rPr>
                        <w:t>8</w:t>
                      </w:r>
                      <w:r>
                        <w:fldChar w:fldCharType="end"/>
                      </w:r>
                      <w:r w:rsidRPr="000906E2">
                        <w:rPr>
                          <w:lang w:val="en-US"/>
                        </w:rPr>
                        <w:t xml:space="preserve"> |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Função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906E2">
                        <w:rPr>
                          <w:lang w:val="en-US"/>
                        </w:rPr>
                        <w:t>list_connected_</w:t>
                      </w:r>
                      <w:proofErr w:type="gramStart"/>
                      <w:r w:rsidRPr="000906E2">
                        <w:rPr>
                          <w:lang w:val="en-US"/>
                        </w:rPr>
                        <w:t>component</w:t>
                      </w:r>
                      <w:proofErr w:type="spellEnd"/>
                      <w:r w:rsidRPr="000906E2">
                        <w:rPr>
                          <w:lang w:val="en-US"/>
                        </w:rPr>
                        <w:t>(</w:t>
                      </w:r>
                      <w:proofErr w:type="gramEnd"/>
                      <w:r w:rsidRPr="000906E2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90AA3">
        <w:rPr>
          <w:rFonts w:ascii="Calibri" w:hAnsi="Calibri" w:cs="Calibri"/>
          <w:noProof/>
        </w:rPr>
        <w:drawing>
          <wp:anchor distT="0" distB="0" distL="114300" distR="114300" simplePos="0" relativeHeight="251658355" behindDoc="1" locked="0" layoutInCell="1" allowOverlap="1" wp14:anchorId="42679CA0" wp14:editId="08FB4CF8">
            <wp:simplePos x="0" y="0"/>
            <wp:positionH relativeFrom="column">
              <wp:posOffset>635</wp:posOffset>
            </wp:positionH>
            <wp:positionV relativeFrom="paragraph">
              <wp:posOffset>243205</wp:posOffset>
            </wp:positionV>
            <wp:extent cx="6811010" cy="4561205"/>
            <wp:effectExtent l="0" t="0" r="0" b="0"/>
            <wp:wrapTight wrapText="bothSides">
              <wp:wrapPolygon edited="0">
                <wp:start x="0" y="0"/>
                <wp:lineTo x="0" y="21531"/>
                <wp:lineTo x="21548" y="21531"/>
                <wp:lineTo x="21548" y="0"/>
                <wp:lineTo x="0" y="0"/>
              </wp:wrapPolygon>
            </wp:wrapTight>
            <wp:docPr id="912" name="Imagem 9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m 912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18" w:rsidRPr="00092618">
        <w:t>Função</w:t>
      </w:r>
      <w:r w:rsidR="00092618">
        <w:rPr>
          <w:i/>
          <w:iCs/>
        </w:rPr>
        <w:t xml:space="preserve"> </w:t>
      </w:r>
      <w:r w:rsidR="00C72236" w:rsidRPr="00092618">
        <w:rPr>
          <w:i/>
          <w:iCs/>
        </w:rPr>
        <w:t>list_connected_component</w:t>
      </w:r>
      <w:r w:rsidR="0039645E" w:rsidRPr="00092618">
        <w:rPr>
          <w:i/>
          <w:iCs/>
        </w:rPr>
        <w:t>()</w:t>
      </w:r>
      <w:bookmarkEnd w:id="132"/>
    </w:p>
    <w:p w14:paraId="6DD2D4E7" w14:textId="1299B01C" w:rsidR="009A2918" w:rsidRPr="003D0A34" w:rsidRDefault="009A2918" w:rsidP="009A2918">
      <w:pPr>
        <w:rPr>
          <w:rFonts w:ascii="Calibri" w:hAnsi="Calibri" w:cs="Calibri"/>
        </w:rPr>
      </w:pPr>
    </w:p>
    <w:p w14:paraId="3CF8BEE0" w14:textId="242F5312" w:rsidR="004D2207" w:rsidRPr="003D0A34" w:rsidRDefault="004D2207" w:rsidP="004D2207">
      <w:pPr>
        <w:rPr>
          <w:rFonts w:ascii="Calibri" w:hAnsi="Calibri" w:cs="Calibri"/>
        </w:rPr>
      </w:pPr>
    </w:p>
    <w:p w14:paraId="2ABF08FF" w14:textId="5E3359DE" w:rsidR="00C1054B" w:rsidRPr="00092618" w:rsidRDefault="00C1054B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Esta função </w:t>
      </w:r>
      <w:r w:rsidR="00156EDA" w:rsidRPr="00092618">
        <w:rPr>
          <w:rFonts w:cs="Calibri"/>
        </w:rPr>
        <w:t xml:space="preserve">tem o intuito de </w:t>
      </w:r>
      <w:r w:rsidR="00E95CFF" w:rsidRPr="00092618">
        <w:rPr>
          <w:rFonts w:cs="Calibri"/>
        </w:rPr>
        <w:t>apresentar todos os vértices de um componente conexo, ou seja, todas as palavras às quais poderemos chegar a partir de uma originária</w:t>
      </w:r>
      <w:r w:rsidR="007B2D7A" w:rsidRPr="00092618">
        <w:rPr>
          <w:rFonts w:cs="Calibri"/>
        </w:rPr>
        <w:t>.</w:t>
      </w:r>
    </w:p>
    <w:p w14:paraId="1B8EFC3E" w14:textId="4AE4E6F5" w:rsidR="003747D4" w:rsidRPr="00092618" w:rsidRDefault="000B0660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Inicialmente</w:t>
      </w:r>
      <w:r w:rsidR="003F4311" w:rsidRPr="00092618">
        <w:rPr>
          <w:rFonts w:cs="Calibri"/>
        </w:rPr>
        <w:t xml:space="preserve">, </w:t>
      </w:r>
      <w:r w:rsidR="00F27A6B" w:rsidRPr="00092618">
        <w:rPr>
          <w:rFonts w:cs="Calibri"/>
        </w:rPr>
        <w:t xml:space="preserve">procuramos o vértice de origem na </w:t>
      </w:r>
      <w:r w:rsidR="00F27A6B" w:rsidRPr="00E4128C">
        <w:rPr>
          <w:rFonts w:cs="Calibri"/>
          <w:i/>
          <w:iCs/>
        </w:rPr>
        <w:t>hash</w:t>
      </w:r>
      <w:r w:rsidR="00F27A6B" w:rsidRPr="00092618">
        <w:rPr>
          <w:rFonts w:cs="Calibri"/>
          <w:i/>
          <w:iCs/>
        </w:rPr>
        <w:t xml:space="preserve"> table</w:t>
      </w:r>
      <w:r w:rsidR="00F27A6B" w:rsidRPr="00092618">
        <w:rPr>
          <w:rFonts w:cs="Calibri"/>
        </w:rPr>
        <w:t xml:space="preserve"> através da função </w:t>
      </w:r>
      <w:r w:rsidR="00F27A6B" w:rsidRPr="00092618">
        <w:rPr>
          <w:rFonts w:cs="Calibri"/>
          <w:i/>
          <w:iCs/>
        </w:rPr>
        <w:t>find_word.</w:t>
      </w:r>
      <w:r w:rsidR="009A6072" w:rsidRPr="00092618">
        <w:rPr>
          <w:rFonts w:cs="Calibri"/>
          <w:i/>
          <w:iCs/>
        </w:rPr>
        <w:t xml:space="preserve"> </w:t>
      </w:r>
      <w:r w:rsidR="009A6072" w:rsidRPr="00092618">
        <w:rPr>
          <w:rFonts w:cs="Calibri"/>
        </w:rPr>
        <w:t>Se o vértice não for encontrado</w:t>
      </w:r>
      <w:r w:rsidR="00E77D68" w:rsidRPr="00092618">
        <w:rPr>
          <w:rFonts w:cs="Calibri"/>
        </w:rPr>
        <w:t>,</w:t>
      </w:r>
      <w:r w:rsidR="009A6072" w:rsidRPr="00092618">
        <w:rPr>
          <w:rFonts w:cs="Calibri"/>
        </w:rPr>
        <w:t xml:space="preserve"> </w:t>
      </w:r>
      <w:r w:rsidR="00473FB3" w:rsidRPr="00092618">
        <w:rPr>
          <w:rFonts w:cs="Calibri"/>
        </w:rPr>
        <w:t xml:space="preserve">saímos da </w:t>
      </w:r>
      <w:r w:rsidR="00CD2028" w:rsidRPr="00092618">
        <w:rPr>
          <w:rFonts w:cs="Calibri"/>
        </w:rPr>
        <w:t xml:space="preserve">função e </w:t>
      </w:r>
      <w:r w:rsidR="00F562CB" w:rsidRPr="00092618">
        <w:rPr>
          <w:rFonts w:cs="Calibri"/>
        </w:rPr>
        <w:t xml:space="preserve">é impressa uma mensagem de erro. Se </w:t>
      </w:r>
      <w:r w:rsidR="00465497" w:rsidRPr="00092618">
        <w:rPr>
          <w:rFonts w:cs="Calibri"/>
        </w:rPr>
        <w:t>mesmo</w:t>
      </w:r>
      <w:r w:rsidR="00F562CB" w:rsidRPr="00092618">
        <w:rPr>
          <w:rFonts w:cs="Calibri"/>
        </w:rPr>
        <w:t xml:space="preserve"> for encontrado, </w:t>
      </w:r>
      <w:r w:rsidR="00465497" w:rsidRPr="00092618">
        <w:rPr>
          <w:rFonts w:cs="Calibri"/>
        </w:rPr>
        <w:t xml:space="preserve">calcularemos </w:t>
      </w:r>
      <w:r w:rsidR="00054332" w:rsidRPr="00092618">
        <w:rPr>
          <w:rFonts w:cs="Calibri"/>
        </w:rPr>
        <w:t>o</w:t>
      </w:r>
      <w:r w:rsidR="00F44F7A" w:rsidRPr="00092618">
        <w:rPr>
          <w:rFonts w:cs="Calibri"/>
        </w:rPr>
        <w:t xml:space="preserve"> seu</w:t>
      </w:r>
      <w:r w:rsidR="00054332" w:rsidRPr="00092618">
        <w:rPr>
          <w:rFonts w:cs="Calibri"/>
        </w:rPr>
        <w:t xml:space="preserve"> representativo</w:t>
      </w:r>
      <w:r w:rsidR="00F44F7A" w:rsidRPr="00092618">
        <w:rPr>
          <w:rFonts w:cs="Calibri"/>
        </w:rPr>
        <w:t xml:space="preserve"> </w:t>
      </w:r>
      <w:r w:rsidR="004C5617" w:rsidRPr="00092618">
        <w:rPr>
          <w:rFonts w:cs="Calibri"/>
        </w:rPr>
        <w:t xml:space="preserve">usando a função </w:t>
      </w:r>
      <w:r w:rsidR="004C5617" w:rsidRPr="00092618">
        <w:rPr>
          <w:rFonts w:cs="Calibri"/>
          <w:i/>
          <w:iCs/>
        </w:rPr>
        <w:t>find_representative</w:t>
      </w:r>
      <w:r w:rsidR="00EC05C8" w:rsidRPr="00092618">
        <w:rPr>
          <w:rFonts w:cs="Calibri"/>
          <w:i/>
          <w:iCs/>
        </w:rPr>
        <w:t xml:space="preserve"> </w:t>
      </w:r>
      <w:r w:rsidR="00EC05C8" w:rsidRPr="00092618">
        <w:rPr>
          <w:rFonts w:cs="Calibri"/>
        </w:rPr>
        <w:t xml:space="preserve">e </w:t>
      </w:r>
      <w:r w:rsidR="00475B61" w:rsidRPr="00092618">
        <w:rPr>
          <w:rFonts w:cs="Calibri"/>
        </w:rPr>
        <w:t xml:space="preserve">alocaremos </w:t>
      </w:r>
      <w:r w:rsidR="00B54FDE" w:rsidRPr="00092618">
        <w:rPr>
          <w:rFonts w:cs="Calibri"/>
        </w:rPr>
        <w:t xml:space="preserve">uma </w:t>
      </w:r>
      <w:r w:rsidR="00F44F7A" w:rsidRPr="00092618">
        <w:rPr>
          <w:rFonts w:cs="Calibri"/>
        </w:rPr>
        <w:t>l</w:t>
      </w:r>
      <w:r w:rsidR="00B54FDE" w:rsidRPr="00092618">
        <w:rPr>
          <w:rFonts w:cs="Calibri"/>
        </w:rPr>
        <w:t xml:space="preserve">ista de vértices suficientemente grande para armazenar </w:t>
      </w:r>
      <w:r w:rsidR="00DC2E5C" w:rsidRPr="00092618">
        <w:rPr>
          <w:rFonts w:cs="Calibri"/>
        </w:rPr>
        <w:t>todos os vértices do componente conexo.</w:t>
      </w:r>
    </w:p>
    <w:p w14:paraId="4303A1EF" w14:textId="44370CE0" w:rsidR="00BB0B69" w:rsidRPr="00092618" w:rsidRDefault="00BB0B69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Através da função </w:t>
      </w:r>
      <w:r w:rsidRPr="00092618">
        <w:rPr>
          <w:rFonts w:cs="Calibri"/>
          <w:i/>
          <w:iCs/>
        </w:rPr>
        <w:t>bread_first_serch</w:t>
      </w:r>
      <w:r w:rsidR="008E797F" w:rsidRPr="00092618">
        <w:rPr>
          <w:rFonts w:cs="Calibri"/>
        </w:rPr>
        <w:t>, percorreremos o grafo e</w:t>
      </w:r>
      <w:r w:rsidR="005B5356" w:rsidRPr="00092618">
        <w:rPr>
          <w:rFonts w:cs="Calibri"/>
        </w:rPr>
        <w:t>m</w:t>
      </w:r>
      <w:r w:rsidR="008E797F" w:rsidRPr="00092618">
        <w:rPr>
          <w:rFonts w:cs="Calibri"/>
        </w:rPr>
        <w:t xml:space="preserve"> largura a partir do vértice origem e armazena</w:t>
      </w:r>
      <w:r w:rsidR="00274676" w:rsidRPr="00092618">
        <w:rPr>
          <w:rFonts w:cs="Calibri"/>
        </w:rPr>
        <w:t xml:space="preserve">remos os vértices visitados na lista alocada </w:t>
      </w:r>
      <w:r w:rsidR="004A6C37" w:rsidRPr="00092618">
        <w:rPr>
          <w:rFonts w:cs="Calibri"/>
        </w:rPr>
        <w:t xml:space="preserve">já referida. </w:t>
      </w:r>
    </w:p>
    <w:p w14:paraId="4D9FDF06" w14:textId="5FD330BA" w:rsidR="002C58A1" w:rsidRDefault="002C58A1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Por fim, </w:t>
      </w:r>
      <w:r w:rsidR="00B42A1B" w:rsidRPr="00092618">
        <w:rPr>
          <w:rFonts w:cs="Calibri"/>
        </w:rPr>
        <w:t>depois de percorrer o grafo</w:t>
      </w:r>
      <w:r w:rsidR="00B4487B" w:rsidRPr="00092618">
        <w:rPr>
          <w:rFonts w:cs="Calibri"/>
        </w:rPr>
        <w:t>, será impressa</w:t>
      </w:r>
      <w:r w:rsidR="0075782B" w:rsidRPr="00092618">
        <w:rPr>
          <w:rFonts w:cs="Calibri"/>
        </w:rPr>
        <w:t xml:space="preserve"> a lista dos vértices dessa componente conexa assim como</w:t>
      </w:r>
      <w:r w:rsidR="007839D4" w:rsidRPr="00092618">
        <w:rPr>
          <w:rFonts w:cs="Calibri"/>
        </w:rPr>
        <w:t xml:space="preserve"> </w:t>
      </w:r>
      <w:r w:rsidR="0012457C" w:rsidRPr="00092618">
        <w:rPr>
          <w:rFonts w:cs="Calibri"/>
        </w:rPr>
        <w:t>o seu número de vértices e arestas.</w:t>
      </w:r>
    </w:p>
    <w:p w14:paraId="2BCD67C6" w14:textId="2FCC8FFA" w:rsidR="00824EAA" w:rsidRPr="00824EAA" w:rsidRDefault="00824EAA" w:rsidP="00092618">
      <w:pPr>
        <w:ind w:firstLine="720"/>
        <w:jc w:val="both"/>
        <w:rPr>
          <w:rFonts w:cs="Calibri"/>
        </w:rPr>
      </w:pPr>
      <w:r>
        <w:rPr>
          <w:rFonts w:cs="Calibri"/>
        </w:rPr>
        <w:t xml:space="preserve">Nota: O parâmetro de entrada </w:t>
      </w:r>
      <w:r>
        <w:rPr>
          <w:rFonts w:cs="Calibri"/>
          <w:i/>
          <w:iCs/>
        </w:rPr>
        <w:t xml:space="preserve">option </w:t>
      </w:r>
      <w:r>
        <w:rPr>
          <w:rFonts w:cs="Calibri"/>
        </w:rPr>
        <w:t>serve apenas como indicar se é para imprimiar ou não as palavras do componente conexo.</w:t>
      </w:r>
    </w:p>
    <w:p w14:paraId="3BE4CA5B" w14:textId="2ECB9ED8" w:rsidR="00DC2E5C" w:rsidRPr="003D0A34" w:rsidRDefault="00DC2E5C" w:rsidP="00F10F8A">
      <w:pPr>
        <w:ind w:firstLine="720"/>
        <w:rPr>
          <w:rFonts w:ascii="Calibri" w:hAnsi="Calibri" w:cs="Calibri"/>
        </w:rPr>
      </w:pPr>
    </w:p>
    <w:p w14:paraId="2197684D" w14:textId="4D0C9B3E" w:rsidR="00F562CB" w:rsidRPr="003D0A34" w:rsidRDefault="00F562CB" w:rsidP="00F10F8A">
      <w:pPr>
        <w:ind w:firstLine="720"/>
        <w:rPr>
          <w:rFonts w:ascii="Calibri" w:hAnsi="Calibri" w:cs="Calibri"/>
        </w:rPr>
      </w:pPr>
    </w:p>
    <w:bookmarkStart w:id="133" w:name="_Toc124258096"/>
    <w:p w14:paraId="5654402F" w14:textId="7C67AC69" w:rsidR="004721DE" w:rsidRDefault="00801736" w:rsidP="00780131">
      <w:pPr>
        <w:pStyle w:val="Ttulo2"/>
        <w:ind w:left="0"/>
        <w:rPr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0" behindDoc="1" locked="0" layoutInCell="1" allowOverlap="1" wp14:anchorId="547ABDF3" wp14:editId="0832688E">
                <wp:simplePos x="0" y="0"/>
                <wp:positionH relativeFrom="column">
                  <wp:posOffset>-66040</wp:posOffset>
                </wp:positionH>
                <wp:positionV relativeFrom="paragraph">
                  <wp:posOffset>8809355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5DB2AB" w14:textId="6F479DA6" w:rsidR="00801736" w:rsidRPr="00C55996" w:rsidRDefault="00801736" w:rsidP="00801736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connected_component_diameter()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ABDF3" id="Caixa de Texto 42" o:spid="_x0000_s1034" type="#_x0000_t202" style="position:absolute;left:0;text-align:left;margin-left:-5.2pt;margin-top:693.65pt;width:536.3pt;height:.05pt;z-index:-251658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" stroked="f">
                <v:textbox style="mso-fit-shape-to-text:t" inset="0,0,0,0">
                  <w:txbxContent>
                    <w:p w14:paraId="5B5DB2AB" w14:textId="6F479DA6" w:rsidR="00801736" w:rsidRPr="00C55996" w:rsidRDefault="00801736" w:rsidP="00801736">
                      <w:pPr>
                        <w:pStyle w:val="Caption"/>
                        <w:jc w:val="center"/>
                        <w:rPr>
                          <w:rFonts w:ascii="Franklin Gothic Book" w:eastAsia="Franklin Gothic Book" w:hAnsi="Franklin Gothic Book" w:cs="Segoe U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9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connected_component_</w:t>
                      </w:r>
                      <w:proofErr w:type="gramStart"/>
                      <w:r>
                        <w:t>diameter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618">
        <w:rPr>
          <w:noProof/>
        </w:rPr>
        <w:drawing>
          <wp:anchor distT="0" distB="0" distL="114300" distR="114300" simplePos="0" relativeHeight="251658251" behindDoc="1" locked="0" layoutInCell="1" allowOverlap="1" wp14:anchorId="2F7C37BE" wp14:editId="59732D6C">
            <wp:simplePos x="0" y="0"/>
            <wp:positionH relativeFrom="column">
              <wp:posOffset>-67945</wp:posOffset>
            </wp:positionH>
            <wp:positionV relativeFrom="paragraph">
              <wp:posOffset>5163820</wp:posOffset>
            </wp:positionV>
            <wp:extent cx="6811010" cy="3643630"/>
            <wp:effectExtent l="0" t="0" r="0" b="1270"/>
            <wp:wrapTight wrapText="bothSides">
              <wp:wrapPolygon edited="0">
                <wp:start x="0" y="0"/>
                <wp:lineTo x="0" y="21532"/>
                <wp:lineTo x="21548" y="21532"/>
                <wp:lineTo x="21548" y="0"/>
                <wp:lineTo x="0" y="0"/>
              </wp:wrapPolygon>
            </wp:wrapTight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18">
        <w:rPr>
          <w:noProof/>
        </w:rPr>
        <w:drawing>
          <wp:anchor distT="0" distB="0" distL="114300" distR="114300" simplePos="0" relativeHeight="251658250" behindDoc="1" locked="0" layoutInCell="1" allowOverlap="1" wp14:anchorId="3330BD46" wp14:editId="572B7255">
            <wp:simplePos x="0" y="0"/>
            <wp:positionH relativeFrom="column">
              <wp:posOffset>-67945</wp:posOffset>
            </wp:positionH>
            <wp:positionV relativeFrom="paragraph">
              <wp:posOffset>311785</wp:posOffset>
            </wp:positionV>
            <wp:extent cx="6811010" cy="4858385"/>
            <wp:effectExtent l="0" t="0" r="0" b="5715"/>
            <wp:wrapTight wrapText="bothSides">
              <wp:wrapPolygon edited="0">
                <wp:start x="0" y="0"/>
                <wp:lineTo x="0" y="21569"/>
                <wp:lineTo x="21548" y="21569"/>
                <wp:lineTo x="21548" y="0"/>
                <wp:lineTo x="0" y="0"/>
              </wp:wrapPolygon>
            </wp:wrapTight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18">
        <w:t xml:space="preserve">Função </w:t>
      </w:r>
      <w:r w:rsidR="00605B5F" w:rsidRPr="00092618">
        <w:rPr>
          <w:i/>
          <w:iCs/>
        </w:rPr>
        <w:t>connected_component_diameter</w:t>
      </w:r>
      <w:r w:rsidR="0039645E" w:rsidRPr="00092618">
        <w:rPr>
          <w:i/>
          <w:iCs/>
        </w:rPr>
        <w:t>()</w:t>
      </w:r>
      <w:bookmarkEnd w:id="133"/>
    </w:p>
    <w:p w14:paraId="2156E0B2" w14:textId="77777777" w:rsidR="00780131" w:rsidRPr="00780131" w:rsidRDefault="00780131" w:rsidP="00780131"/>
    <w:p w14:paraId="3B8E4523" w14:textId="40359E4A" w:rsidR="00675B0F" w:rsidRPr="003D0A34" w:rsidRDefault="00675B0F" w:rsidP="00675B0F">
      <w:pPr>
        <w:rPr>
          <w:rFonts w:ascii="Calibri" w:hAnsi="Calibri" w:cs="Calibri"/>
        </w:rPr>
      </w:pPr>
    </w:p>
    <w:p w14:paraId="58393F28" w14:textId="6053480F" w:rsidR="00D55620" w:rsidRPr="00092618" w:rsidRDefault="00D55620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lastRenderedPageBreak/>
        <w:t>Es</w:t>
      </w:r>
      <w:r w:rsidR="001B3F71" w:rsidRPr="00092618">
        <w:rPr>
          <w:rFonts w:cs="Calibri"/>
        </w:rPr>
        <w:t>ta</w:t>
      </w:r>
      <w:r w:rsidRPr="00092618">
        <w:rPr>
          <w:rFonts w:cs="Calibri"/>
        </w:rPr>
        <w:t xml:space="preserve"> função tem como objetivo calcular o diâmetro de uma componente </w:t>
      </w:r>
      <w:r w:rsidR="001B3F71" w:rsidRPr="00092618">
        <w:rPr>
          <w:rFonts w:cs="Calibri"/>
        </w:rPr>
        <w:t xml:space="preserve">conexa, ou seja, </w:t>
      </w:r>
      <w:r w:rsidRPr="00092618">
        <w:rPr>
          <w:rFonts w:cs="Calibri"/>
        </w:rPr>
        <w:t>a distância máxima entre dois vértices dessa componente.</w:t>
      </w:r>
    </w:p>
    <w:p w14:paraId="4AB1CC8F" w14:textId="2FDFEEBF" w:rsidR="00D55620" w:rsidRPr="00092618" w:rsidRDefault="00D55620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A função possui várias variáveis estáticas, que são compartilhadas por todas as chamadas da função e mantêm seu valor entre essas chamadas. Essas variáveis incluem o diâmetro máximo encontrado até o momento, o diâmetro mínimo encontrado até o momento, a soma de todos os diâmetros encontrados, o número de diâmetros encontrados e uma lista com os vértices que formam o diâmetro máximo encontrado até o momento. Além disso, a função possui uma variável estática chamada</w:t>
      </w:r>
      <w:r w:rsidR="00216A94" w:rsidRPr="00092618">
        <w:rPr>
          <w:rFonts w:cs="Calibri"/>
        </w:rPr>
        <w:t xml:space="preserve"> </w:t>
      </w:r>
      <w:r w:rsidRPr="00E4128C">
        <w:rPr>
          <w:rFonts w:cs="Calibri"/>
          <w:i/>
          <w:iCs/>
        </w:rPr>
        <w:t>maxNumVertices</w:t>
      </w:r>
      <w:r w:rsidRPr="00092618">
        <w:rPr>
          <w:rFonts w:cs="Calibri"/>
        </w:rPr>
        <w:t>, que armazena o número máximo de vértices que a função pode processar.</w:t>
      </w:r>
    </w:p>
    <w:p w14:paraId="4CC7BE5C" w14:textId="3B34D631" w:rsidR="00E757BB" w:rsidRPr="00092618" w:rsidRDefault="00E757BB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Em seguida,</w:t>
      </w:r>
      <w:r w:rsidR="009B2805" w:rsidRPr="00092618">
        <w:rPr>
          <w:rFonts w:cs="Calibri"/>
        </w:rPr>
        <w:t xml:space="preserve"> alocaremos</w:t>
      </w:r>
      <w:r w:rsidRPr="00092618">
        <w:rPr>
          <w:rFonts w:cs="Calibri"/>
        </w:rPr>
        <w:t xml:space="preserve"> dois </w:t>
      </w:r>
      <w:r w:rsidRPr="00E4128C">
        <w:rPr>
          <w:rFonts w:cs="Calibri"/>
          <w:i/>
          <w:iCs/>
        </w:rPr>
        <w:t>arrays</w:t>
      </w:r>
      <w:r w:rsidRPr="00092618">
        <w:rPr>
          <w:rFonts w:cs="Calibri"/>
        </w:rPr>
        <w:t xml:space="preserve"> de ponteiros para nós (</w:t>
      </w:r>
      <w:r w:rsidRPr="00E4128C">
        <w:rPr>
          <w:rFonts w:cs="Calibri"/>
          <w:i/>
          <w:iCs/>
        </w:rPr>
        <w:t>vertices</w:t>
      </w:r>
      <w:r w:rsidRPr="00092618">
        <w:rPr>
          <w:rFonts w:cs="Calibri"/>
        </w:rPr>
        <w:t xml:space="preserve"> e </w:t>
      </w:r>
      <w:r w:rsidRPr="00E4128C">
        <w:rPr>
          <w:rFonts w:cs="Calibri"/>
          <w:i/>
          <w:iCs/>
        </w:rPr>
        <w:t>temporaryList</w:t>
      </w:r>
      <w:r w:rsidRPr="00092618">
        <w:rPr>
          <w:rFonts w:cs="Calibri"/>
        </w:rPr>
        <w:t>) e chama</w:t>
      </w:r>
      <w:r w:rsidR="00977A64" w:rsidRPr="00092618">
        <w:rPr>
          <w:rFonts w:cs="Calibri"/>
        </w:rPr>
        <w:t>mos</w:t>
      </w:r>
      <w:r w:rsidRPr="00092618">
        <w:rPr>
          <w:rFonts w:cs="Calibri"/>
        </w:rPr>
        <w:t xml:space="preserve"> a função </w:t>
      </w:r>
      <w:r w:rsidRPr="00E4128C">
        <w:rPr>
          <w:rFonts w:cs="Calibri"/>
          <w:i/>
          <w:iCs/>
        </w:rPr>
        <w:t>breadh_first_search()</w:t>
      </w:r>
      <w:r w:rsidRPr="00092618">
        <w:rPr>
          <w:rFonts w:cs="Calibri"/>
        </w:rPr>
        <w:t xml:space="preserve"> passando o </w:t>
      </w:r>
      <w:r w:rsidRPr="00E4128C">
        <w:rPr>
          <w:rFonts w:cs="Calibri"/>
          <w:i/>
          <w:iCs/>
        </w:rPr>
        <w:t>array</w:t>
      </w:r>
      <w:r w:rsidRPr="00092618">
        <w:rPr>
          <w:rFonts w:cs="Calibri"/>
        </w:rPr>
        <w:t xml:space="preserve"> v</w:t>
      </w:r>
      <w:r w:rsidR="00E4128C">
        <w:rPr>
          <w:rFonts w:cs="Calibri"/>
        </w:rPr>
        <w:t>é</w:t>
      </w:r>
      <w:r w:rsidRPr="00092618">
        <w:rPr>
          <w:rFonts w:cs="Calibri"/>
        </w:rPr>
        <w:t xml:space="preserve">rtices e o nó node como parâmetros. A função </w:t>
      </w:r>
      <w:r w:rsidRPr="00E4128C">
        <w:rPr>
          <w:rFonts w:cs="Calibri"/>
          <w:i/>
          <w:iCs/>
        </w:rPr>
        <w:t>breadh_first_search()</w:t>
      </w:r>
      <w:r w:rsidRPr="00092618">
        <w:rPr>
          <w:rFonts w:cs="Calibri"/>
        </w:rPr>
        <w:t xml:space="preserve"> percorre a componente </w:t>
      </w:r>
      <w:r w:rsidR="00022034" w:rsidRPr="00092618">
        <w:rPr>
          <w:rFonts w:cs="Calibri"/>
        </w:rPr>
        <w:t>conexa</w:t>
      </w:r>
      <w:r w:rsidRPr="00092618">
        <w:rPr>
          <w:rFonts w:cs="Calibri"/>
        </w:rPr>
        <w:t xml:space="preserve"> em largura a partir do nó node e coloca todos os nós visitados no </w:t>
      </w:r>
      <w:r w:rsidRPr="00E4128C">
        <w:rPr>
          <w:rFonts w:cs="Calibri"/>
          <w:i/>
          <w:iCs/>
        </w:rPr>
        <w:t>array</w:t>
      </w:r>
      <w:r w:rsidRPr="00092618">
        <w:rPr>
          <w:rFonts w:cs="Calibri"/>
        </w:rPr>
        <w:t xml:space="preserve"> v</w:t>
      </w:r>
      <w:r w:rsidR="00E4128C">
        <w:rPr>
          <w:rFonts w:cs="Calibri"/>
        </w:rPr>
        <w:t>é</w:t>
      </w:r>
      <w:r w:rsidRPr="00092618">
        <w:rPr>
          <w:rFonts w:cs="Calibri"/>
        </w:rPr>
        <w:t xml:space="preserve">rtices. O tamanho do </w:t>
      </w:r>
      <w:r w:rsidRPr="00E4128C">
        <w:rPr>
          <w:rFonts w:cs="Calibri"/>
          <w:i/>
          <w:iCs/>
        </w:rPr>
        <w:t>array</w:t>
      </w:r>
      <w:r w:rsidR="00E4128C">
        <w:rPr>
          <w:rFonts w:cs="Calibri"/>
        </w:rPr>
        <w:t xml:space="preserve"> </w:t>
      </w:r>
      <w:r w:rsidRPr="00092618">
        <w:rPr>
          <w:rFonts w:cs="Calibri"/>
        </w:rPr>
        <w:t>v</w:t>
      </w:r>
      <w:r w:rsidR="00E4128C">
        <w:rPr>
          <w:rFonts w:cs="Calibri"/>
        </w:rPr>
        <w:t>é</w:t>
      </w:r>
      <w:r w:rsidRPr="00092618">
        <w:rPr>
          <w:rFonts w:cs="Calibri"/>
        </w:rPr>
        <w:t xml:space="preserve">rtices é passado como parâmetro para a função </w:t>
      </w:r>
      <w:r w:rsidRPr="00E4128C">
        <w:rPr>
          <w:rFonts w:cs="Calibri"/>
          <w:i/>
          <w:iCs/>
        </w:rPr>
        <w:t>breadh_first_search()</w:t>
      </w:r>
      <w:r w:rsidRPr="00092618">
        <w:rPr>
          <w:rFonts w:cs="Calibri"/>
        </w:rPr>
        <w:t xml:space="preserve"> e é igual a </w:t>
      </w:r>
      <w:r w:rsidRPr="00E4128C">
        <w:rPr>
          <w:rFonts w:cs="Calibri"/>
          <w:i/>
          <w:iCs/>
        </w:rPr>
        <w:t>maxNumVertices</w:t>
      </w:r>
      <w:r w:rsidRPr="00092618">
        <w:rPr>
          <w:rFonts w:cs="Calibri"/>
        </w:rPr>
        <w:t xml:space="preserve">. O valor de retorno da função </w:t>
      </w:r>
      <w:r w:rsidRPr="00E4128C">
        <w:rPr>
          <w:rFonts w:cs="Calibri"/>
          <w:i/>
          <w:iCs/>
        </w:rPr>
        <w:t>breadh_first_search()</w:t>
      </w:r>
      <w:r w:rsidRPr="00092618">
        <w:rPr>
          <w:rFonts w:cs="Calibri"/>
        </w:rPr>
        <w:t xml:space="preserve"> é o número de nós colocados no </w:t>
      </w:r>
      <w:r w:rsidRPr="00E4128C">
        <w:rPr>
          <w:rFonts w:cs="Calibri"/>
          <w:i/>
          <w:iCs/>
        </w:rPr>
        <w:t>array vertices</w:t>
      </w:r>
      <w:r w:rsidRPr="00092618">
        <w:rPr>
          <w:rFonts w:cs="Calibri"/>
        </w:rPr>
        <w:t>.</w:t>
      </w:r>
    </w:p>
    <w:p w14:paraId="25DEBA92" w14:textId="4452149B" w:rsidR="00E757BB" w:rsidRPr="00092618" w:rsidRDefault="008F3321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De seguida</w:t>
      </w:r>
      <w:r w:rsidR="00E757BB" w:rsidRPr="00092618">
        <w:rPr>
          <w:rFonts w:cs="Calibri"/>
        </w:rPr>
        <w:t>, entra</w:t>
      </w:r>
      <w:r w:rsidRPr="00092618">
        <w:rPr>
          <w:rFonts w:cs="Calibri"/>
        </w:rPr>
        <w:t>remos</w:t>
      </w:r>
      <w:r w:rsidR="00E757BB" w:rsidRPr="00092618">
        <w:rPr>
          <w:rFonts w:cs="Calibri"/>
        </w:rPr>
        <w:t xml:space="preserve"> num ciclo for que irá percorrer todos os nós do </w:t>
      </w:r>
      <w:r w:rsidR="00E757BB" w:rsidRPr="00E4128C">
        <w:rPr>
          <w:rFonts w:cs="Calibri"/>
          <w:i/>
          <w:iCs/>
        </w:rPr>
        <w:t>array</w:t>
      </w:r>
      <w:r w:rsidR="00E757BB" w:rsidRPr="00092618">
        <w:rPr>
          <w:rFonts w:cs="Calibri"/>
        </w:rPr>
        <w:t xml:space="preserve"> v</w:t>
      </w:r>
      <w:r w:rsidR="00E4128C">
        <w:rPr>
          <w:rFonts w:cs="Calibri"/>
        </w:rPr>
        <w:t>é</w:t>
      </w:r>
      <w:r w:rsidR="00E757BB" w:rsidRPr="00092618">
        <w:rPr>
          <w:rFonts w:cs="Calibri"/>
        </w:rPr>
        <w:t xml:space="preserve">rtices. Para cada nó do </w:t>
      </w:r>
      <w:r w:rsidR="00E757BB" w:rsidRPr="00E4128C">
        <w:rPr>
          <w:rFonts w:cs="Calibri"/>
          <w:i/>
          <w:iCs/>
        </w:rPr>
        <w:t>array</w:t>
      </w:r>
      <w:r w:rsidR="00E757BB" w:rsidRPr="00092618">
        <w:rPr>
          <w:rFonts w:cs="Calibri"/>
        </w:rPr>
        <w:t xml:space="preserve">, a função </w:t>
      </w:r>
      <w:r w:rsidR="00E757BB" w:rsidRPr="00E4128C">
        <w:rPr>
          <w:rFonts w:cs="Calibri"/>
          <w:i/>
          <w:iCs/>
        </w:rPr>
        <w:t>breadh_first_search()</w:t>
      </w:r>
      <w:r w:rsidR="00E757BB" w:rsidRPr="00092618">
        <w:rPr>
          <w:rFonts w:cs="Calibri"/>
        </w:rPr>
        <w:t xml:space="preserve"> é chamada novamente, desta vez passando</w:t>
      </w:r>
      <w:r w:rsidR="009504E6" w:rsidRPr="00092618">
        <w:rPr>
          <w:rFonts w:cs="Calibri"/>
        </w:rPr>
        <w:t xml:space="preserve"> </w:t>
      </w:r>
      <w:r w:rsidR="009504E6" w:rsidRPr="00E4128C">
        <w:rPr>
          <w:rFonts w:cs="Calibri"/>
          <w:i/>
          <w:iCs/>
        </w:rPr>
        <w:t>maxNumVertices</w:t>
      </w:r>
      <w:r w:rsidR="009504E6" w:rsidRPr="00092618">
        <w:rPr>
          <w:rFonts w:cs="Calibri"/>
        </w:rPr>
        <w:t>,</w:t>
      </w:r>
      <w:r w:rsidR="00E757BB" w:rsidRPr="00092618">
        <w:rPr>
          <w:rFonts w:cs="Calibri"/>
        </w:rPr>
        <w:t xml:space="preserve"> o </w:t>
      </w:r>
      <w:r w:rsidR="00E757BB" w:rsidRPr="00E4128C">
        <w:rPr>
          <w:rFonts w:cs="Calibri"/>
          <w:i/>
          <w:iCs/>
        </w:rPr>
        <w:t>array</w:t>
      </w:r>
      <w:r w:rsidR="00E757BB" w:rsidRPr="00092618">
        <w:rPr>
          <w:rFonts w:cs="Calibri"/>
        </w:rPr>
        <w:t xml:space="preserve"> </w:t>
      </w:r>
      <w:r w:rsidR="00E757BB" w:rsidRPr="00E4128C">
        <w:rPr>
          <w:rFonts w:cs="Calibri"/>
          <w:i/>
          <w:iCs/>
        </w:rPr>
        <w:t>temporaryList</w:t>
      </w:r>
      <w:r w:rsidR="00E757BB" w:rsidRPr="00092618">
        <w:rPr>
          <w:rFonts w:cs="Calibri"/>
        </w:rPr>
        <w:t xml:space="preserve"> e o nó vertices[i] como parâmetros. O </w:t>
      </w:r>
      <w:r w:rsidR="00E757BB" w:rsidRPr="00E4128C">
        <w:rPr>
          <w:rFonts w:cs="Calibri"/>
          <w:i/>
          <w:iCs/>
        </w:rPr>
        <w:t>array</w:t>
      </w:r>
      <w:r w:rsidR="00E757BB" w:rsidRPr="00092618">
        <w:rPr>
          <w:rFonts w:cs="Calibri"/>
        </w:rPr>
        <w:t xml:space="preserve"> </w:t>
      </w:r>
      <w:r w:rsidR="00E757BB" w:rsidRPr="00E4128C">
        <w:rPr>
          <w:rFonts w:cs="Calibri"/>
          <w:i/>
          <w:iCs/>
        </w:rPr>
        <w:t>temporaryList</w:t>
      </w:r>
      <w:r w:rsidR="00E757BB" w:rsidRPr="00092618">
        <w:rPr>
          <w:rFonts w:cs="Calibri"/>
        </w:rPr>
        <w:t xml:space="preserve"> irá conter a lista dos nós do caminho mais longo a partir do nó vertices[i]. </w:t>
      </w:r>
    </w:p>
    <w:p w14:paraId="49D48A7C" w14:textId="3EEC75D0" w:rsidR="009B2805" w:rsidRPr="00092618" w:rsidRDefault="00E757BB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 </w:t>
      </w:r>
      <w:r w:rsidR="009504E6" w:rsidRPr="00092618">
        <w:rPr>
          <w:rFonts w:cs="Calibri"/>
        </w:rPr>
        <w:t>A</w:t>
      </w:r>
      <w:r w:rsidRPr="00092618">
        <w:rPr>
          <w:rFonts w:cs="Calibri"/>
        </w:rPr>
        <w:t xml:space="preserve"> variável temporaryDiameter </w:t>
      </w:r>
      <w:r w:rsidR="009504E6" w:rsidRPr="00092618">
        <w:rPr>
          <w:rFonts w:cs="Calibri"/>
        </w:rPr>
        <w:t>é inicializada</w:t>
      </w:r>
      <w:r w:rsidRPr="00092618">
        <w:rPr>
          <w:rFonts w:cs="Calibri"/>
        </w:rPr>
        <w:t xml:space="preserve"> 0 e </w:t>
      </w:r>
      <w:r w:rsidR="003627C1" w:rsidRPr="00092618">
        <w:rPr>
          <w:rFonts w:cs="Calibri"/>
        </w:rPr>
        <w:t>será criado</w:t>
      </w:r>
      <w:r w:rsidRPr="00092618">
        <w:rPr>
          <w:rFonts w:cs="Calibri"/>
        </w:rPr>
        <w:t xml:space="preserve"> um ponteiro para nós chamado palavras que aponta para o último nó do array temporaryList. Enquanto o ponteiro palavras não for nulo, o código incrementa o valor de </w:t>
      </w:r>
      <w:r w:rsidRPr="00E4128C">
        <w:rPr>
          <w:rFonts w:cs="Calibri"/>
          <w:i/>
          <w:iCs/>
        </w:rPr>
        <w:t>temporary</w:t>
      </w:r>
      <w:r w:rsidR="009B2805" w:rsidRPr="00E4128C">
        <w:rPr>
          <w:rFonts w:cs="Calibri"/>
          <w:i/>
          <w:iCs/>
        </w:rPr>
        <w:t>Diameter</w:t>
      </w:r>
      <w:r w:rsidR="009B2805" w:rsidRPr="00092618">
        <w:rPr>
          <w:rFonts w:cs="Calibri"/>
        </w:rPr>
        <w:t xml:space="preserve"> e atualiza o ponteiro palavras para apontar para o nó anterior (</w:t>
      </w:r>
      <w:r w:rsidR="009B2805" w:rsidRPr="00E4128C">
        <w:rPr>
          <w:rFonts w:cs="Calibri"/>
          <w:i/>
          <w:iCs/>
        </w:rPr>
        <w:t>previous</w:t>
      </w:r>
      <w:r w:rsidR="009B2805" w:rsidRPr="00092618">
        <w:rPr>
          <w:rFonts w:cs="Calibri"/>
        </w:rPr>
        <w:t>).</w:t>
      </w:r>
      <w:r w:rsidR="00620B4B" w:rsidRPr="00092618">
        <w:rPr>
          <w:rFonts w:cs="Calibri"/>
        </w:rPr>
        <w:t xml:space="preserve"> </w:t>
      </w:r>
      <w:r w:rsidR="00E131DF" w:rsidRPr="00092618">
        <w:rPr>
          <w:rFonts w:cs="Calibri"/>
        </w:rPr>
        <w:t>S</w:t>
      </w:r>
      <w:r w:rsidR="009B2805" w:rsidRPr="00092618">
        <w:rPr>
          <w:rFonts w:cs="Calibri"/>
        </w:rPr>
        <w:t xml:space="preserve">e o valor de </w:t>
      </w:r>
      <w:r w:rsidR="009B2805" w:rsidRPr="00E4128C">
        <w:rPr>
          <w:rFonts w:cs="Calibri"/>
          <w:i/>
          <w:iCs/>
        </w:rPr>
        <w:t>temporaryDiameter</w:t>
      </w:r>
      <w:r w:rsidR="009B2805" w:rsidRPr="00092618">
        <w:rPr>
          <w:rFonts w:cs="Calibri"/>
        </w:rPr>
        <w:t xml:space="preserve"> </w:t>
      </w:r>
      <w:r w:rsidR="00E131DF" w:rsidRPr="00092618">
        <w:rPr>
          <w:rFonts w:cs="Calibri"/>
        </w:rPr>
        <w:t>for</w:t>
      </w:r>
      <w:r w:rsidR="009B2805" w:rsidRPr="00092618">
        <w:rPr>
          <w:rFonts w:cs="Calibri"/>
        </w:rPr>
        <w:t xml:space="preserve"> maior do que o valor de </w:t>
      </w:r>
      <w:r w:rsidR="009B2805" w:rsidRPr="00E4128C">
        <w:rPr>
          <w:rFonts w:cs="Calibri"/>
          <w:i/>
          <w:iCs/>
        </w:rPr>
        <w:t>diameter</w:t>
      </w:r>
      <w:r w:rsidR="00620B4B" w:rsidRPr="00092618">
        <w:rPr>
          <w:rFonts w:cs="Calibri"/>
        </w:rPr>
        <w:t>, o mesmo</w:t>
      </w:r>
      <w:r w:rsidR="009B2805" w:rsidRPr="00092618">
        <w:rPr>
          <w:rFonts w:cs="Calibri"/>
        </w:rPr>
        <w:t xml:space="preserve"> é atualizado com o valor de </w:t>
      </w:r>
      <w:r w:rsidR="009B2805" w:rsidRPr="00E4128C">
        <w:rPr>
          <w:rFonts w:cs="Calibri"/>
          <w:i/>
          <w:iCs/>
        </w:rPr>
        <w:t>temporaryDiameter</w:t>
      </w:r>
      <w:r w:rsidR="009B2805" w:rsidRPr="00092618">
        <w:rPr>
          <w:rFonts w:cs="Calibri"/>
        </w:rPr>
        <w:t>.</w:t>
      </w:r>
    </w:p>
    <w:p w14:paraId="2C3E8B62" w14:textId="074D9A41" w:rsidR="009B2805" w:rsidRPr="00092618" w:rsidRDefault="009B2805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Após o ciclo for,</w:t>
      </w:r>
      <w:r w:rsidR="00620B4B" w:rsidRPr="00092618">
        <w:rPr>
          <w:rFonts w:cs="Calibri"/>
        </w:rPr>
        <w:t xml:space="preserve"> para efeitos de apresentação de estatísticas do grafo posteriorm</w:t>
      </w:r>
      <w:r w:rsidR="00FA123B" w:rsidRPr="00092618">
        <w:rPr>
          <w:rFonts w:cs="Calibri"/>
        </w:rPr>
        <w:t xml:space="preserve">ente, </w:t>
      </w:r>
      <w:r w:rsidRPr="00092618">
        <w:rPr>
          <w:rFonts w:cs="Calibri"/>
        </w:rPr>
        <w:t>verifica</w:t>
      </w:r>
      <w:r w:rsidR="00FA123B" w:rsidRPr="00092618">
        <w:rPr>
          <w:rFonts w:cs="Calibri"/>
        </w:rPr>
        <w:t>mos</w:t>
      </w:r>
      <w:r w:rsidRPr="00092618">
        <w:rPr>
          <w:rFonts w:cs="Calibri"/>
        </w:rPr>
        <w:t xml:space="preserve"> se o valor de </w:t>
      </w:r>
      <w:r w:rsidRPr="00E4128C">
        <w:rPr>
          <w:rFonts w:cs="Calibri"/>
          <w:i/>
          <w:iCs/>
        </w:rPr>
        <w:t>diameter</w:t>
      </w:r>
      <w:r w:rsidRPr="00092618">
        <w:rPr>
          <w:rFonts w:cs="Calibri"/>
        </w:rPr>
        <w:t xml:space="preserve"> é maior do que o valor de </w:t>
      </w:r>
      <w:r w:rsidRPr="00E4128C">
        <w:rPr>
          <w:rFonts w:cs="Calibri"/>
          <w:i/>
          <w:iCs/>
        </w:rPr>
        <w:t>largestDiameter</w:t>
      </w:r>
      <w:r w:rsidRPr="00092618">
        <w:rPr>
          <w:rFonts w:cs="Calibri"/>
        </w:rPr>
        <w:t xml:space="preserve">. Se for, o valor de </w:t>
      </w:r>
      <w:r w:rsidRPr="00E4128C">
        <w:rPr>
          <w:rFonts w:cs="Calibri"/>
          <w:i/>
          <w:iCs/>
        </w:rPr>
        <w:t>largestDiameter</w:t>
      </w:r>
      <w:r w:rsidRPr="00092618">
        <w:rPr>
          <w:rFonts w:cs="Calibri"/>
        </w:rPr>
        <w:t xml:space="preserve"> é atualizado com o valor de </w:t>
      </w:r>
      <w:r w:rsidRPr="00E4128C">
        <w:rPr>
          <w:rFonts w:cs="Calibri"/>
          <w:i/>
          <w:iCs/>
        </w:rPr>
        <w:t>diameter</w:t>
      </w:r>
      <w:r w:rsidRPr="00092618">
        <w:rPr>
          <w:rFonts w:cs="Calibri"/>
        </w:rPr>
        <w:t xml:space="preserve"> e o </w:t>
      </w:r>
      <w:r w:rsidRPr="00E4128C">
        <w:rPr>
          <w:rFonts w:cs="Calibri"/>
          <w:i/>
          <w:iCs/>
        </w:rPr>
        <w:t>array</w:t>
      </w:r>
      <w:r w:rsidRPr="00092618">
        <w:rPr>
          <w:rFonts w:cs="Calibri"/>
        </w:rPr>
        <w:t xml:space="preserve"> largestDiameterList é atualizado com o array vertices.</w:t>
      </w:r>
      <w:r w:rsidR="00FA123B" w:rsidRPr="00092618">
        <w:rPr>
          <w:rFonts w:cs="Calibri"/>
        </w:rPr>
        <w:t xml:space="preserve"> Caso o valor de </w:t>
      </w:r>
      <w:r w:rsidR="00FA123B" w:rsidRPr="00E4128C">
        <w:rPr>
          <w:rFonts w:cs="Calibri"/>
          <w:i/>
          <w:iCs/>
        </w:rPr>
        <w:t>diameter</w:t>
      </w:r>
      <w:r w:rsidR="00FA123B" w:rsidRPr="00092618">
        <w:rPr>
          <w:rFonts w:cs="Calibri"/>
        </w:rPr>
        <w:t xml:space="preserve"> seja menos que </w:t>
      </w:r>
      <w:r w:rsidR="00FA123B" w:rsidRPr="00E4128C">
        <w:rPr>
          <w:rFonts w:cs="Calibri"/>
          <w:i/>
          <w:iCs/>
        </w:rPr>
        <w:t>smallestDiameter</w:t>
      </w:r>
      <w:r w:rsidR="00FA123B" w:rsidRPr="00092618">
        <w:rPr>
          <w:rFonts w:cs="Calibri"/>
        </w:rPr>
        <w:t>,</w:t>
      </w:r>
      <w:r w:rsidR="00EA41B4" w:rsidRPr="00092618">
        <w:rPr>
          <w:rFonts w:cs="Calibri"/>
        </w:rPr>
        <w:t xml:space="preserve"> o anteriormente será alterad</w:t>
      </w:r>
      <w:r w:rsidR="004207DE">
        <w:rPr>
          <w:rFonts w:cs="Calibri"/>
        </w:rPr>
        <w:t>o</w:t>
      </w:r>
      <w:r w:rsidR="00EA41B4" w:rsidRPr="00092618">
        <w:rPr>
          <w:rFonts w:cs="Calibri"/>
        </w:rPr>
        <w:t>.</w:t>
      </w:r>
      <w:r w:rsidR="001C6ED1" w:rsidRPr="00092618">
        <w:rPr>
          <w:rFonts w:cs="Calibri"/>
        </w:rPr>
        <w:t xml:space="preserve"> Incrementamos ainda</w:t>
      </w:r>
      <w:r w:rsidRPr="00092618">
        <w:rPr>
          <w:rFonts w:cs="Calibri"/>
        </w:rPr>
        <w:t xml:space="preserve"> o valor de </w:t>
      </w:r>
      <w:r w:rsidRPr="002F705D">
        <w:rPr>
          <w:rFonts w:cs="Calibri"/>
          <w:i/>
          <w:iCs/>
        </w:rPr>
        <w:t>numDiameters</w:t>
      </w:r>
      <w:r w:rsidRPr="00092618">
        <w:rPr>
          <w:rFonts w:cs="Calibri"/>
        </w:rPr>
        <w:t xml:space="preserve"> e adiciona o valor de </w:t>
      </w:r>
      <w:r w:rsidRPr="002F705D">
        <w:rPr>
          <w:rFonts w:cs="Calibri"/>
          <w:i/>
          <w:iCs/>
        </w:rPr>
        <w:t>diameter</w:t>
      </w:r>
      <w:r w:rsidRPr="00092618">
        <w:rPr>
          <w:rFonts w:cs="Calibri"/>
        </w:rPr>
        <w:t xml:space="preserve"> ao valor de </w:t>
      </w:r>
      <w:r w:rsidRPr="002F705D">
        <w:rPr>
          <w:rFonts w:cs="Calibri"/>
          <w:i/>
          <w:iCs/>
        </w:rPr>
        <w:t>diametersSum</w:t>
      </w:r>
      <w:r w:rsidR="001C6ED1" w:rsidRPr="00092618">
        <w:rPr>
          <w:rFonts w:cs="Calibri"/>
        </w:rPr>
        <w:t xml:space="preserve"> para calcularmos posteriormente médias</w:t>
      </w:r>
      <w:r w:rsidRPr="00092618">
        <w:rPr>
          <w:rFonts w:cs="Calibri"/>
        </w:rPr>
        <w:t>.</w:t>
      </w:r>
    </w:p>
    <w:p w14:paraId="7675E812" w14:textId="2F60C974" w:rsidR="009B2805" w:rsidRPr="00092618" w:rsidRDefault="009B2805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Por fim, o código liberta os </w:t>
      </w:r>
      <w:r w:rsidRPr="002F705D">
        <w:rPr>
          <w:rFonts w:cs="Calibri"/>
          <w:i/>
          <w:iCs/>
        </w:rPr>
        <w:t>arrays</w:t>
      </w:r>
      <w:r w:rsidRPr="00092618">
        <w:rPr>
          <w:rFonts w:cs="Calibri"/>
        </w:rPr>
        <w:t xml:space="preserve"> </w:t>
      </w:r>
      <w:r w:rsidRPr="002F705D">
        <w:rPr>
          <w:rFonts w:cs="Calibri"/>
          <w:i/>
          <w:iCs/>
        </w:rPr>
        <w:t>temporaryList</w:t>
      </w:r>
      <w:r w:rsidRPr="00092618">
        <w:rPr>
          <w:rFonts w:cs="Calibri"/>
        </w:rPr>
        <w:t xml:space="preserve"> e v</w:t>
      </w:r>
      <w:r w:rsidR="002F705D">
        <w:rPr>
          <w:rFonts w:cs="Calibri"/>
        </w:rPr>
        <w:t>é</w:t>
      </w:r>
      <w:r w:rsidRPr="00092618">
        <w:rPr>
          <w:rFonts w:cs="Calibri"/>
        </w:rPr>
        <w:t xml:space="preserve">rtices da memória e retorna o valor de </w:t>
      </w:r>
      <w:r w:rsidRPr="002F705D">
        <w:rPr>
          <w:rFonts w:cs="Calibri"/>
          <w:i/>
          <w:iCs/>
        </w:rPr>
        <w:t>diameter</w:t>
      </w:r>
      <w:r w:rsidRPr="00092618">
        <w:rPr>
          <w:rFonts w:cs="Calibri"/>
        </w:rPr>
        <w:t>.</w:t>
      </w:r>
    </w:p>
    <w:p w14:paraId="6CA84323" w14:textId="2454E098" w:rsidR="00E757BB" w:rsidRPr="00E757BB" w:rsidRDefault="00E757BB" w:rsidP="00E757BB">
      <w:pPr>
        <w:ind w:firstLine="720"/>
        <w:rPr>
          <w:rFonts w:ascii="Calibri" w:hAnsi="Calibri" w:cs="Calibri"/>
        </w:rPr>
      </w:pPr>
    </w:p>
    <w:p w14:paraId="6762B8D3" w14:textId="77777777" w:rsidR="00675B0F" w:rsidRPr="003D0A34" w:rsidRDefault="00675B0F" w:rsidP="00675B0F">
      <w:pPr>
        <w:rPr>
          <w:rFonts w:ascii="Calibri" w:hAnsi="Calibri" w:cs="Calibri"/>
        </w:rPr>
      </w:pPr>
    </w:p>
    <w:p w14:paraId="40904721" w14:textId="77777777" w:rsidR="0064320C" w:rsidRPr="003D0A34" w:rsidRDefault="0064320C" w:rsidP="00675B0F">
      <w:pPr>
        <w:rPr>
          <w:rFonts w:ascii="Calibri" w:hAnsi="Calibri" w:cs="Calibri"/>
        </w:rPr>
      </w:pPr>
    </w:p>
    <w:p w14:paraId="41CBC7F5" w14:textId="77777777" w:rsidR="0064320C" w:rsidRPr="003D0A34" w:rsidRDefault="0064320C" w:rsidP="00675B0F">
      <w:pPr>
        <w:rPr>
          <w:rFonts w:ascii="Calibri" w:hAnsi="Calibri" w:cs="Calibri"/>
        </w:rPr>
      </w:pPr>
    </w:p>
    <w:p w14:paraId="37F5E82F" w14:textId="77777777" w:rsidR="00A845EB" w:rsidRPr="003D0A34" w:rsidRDefault="00A845EB" w:rsidP="006F740C">
      <w:pPr>
        <w:pStyle w:val="Ttulo"/>
        <w:rPr>
          <w:rFonts w:ascii="Calibri" w:hAnsi="Calibri" w:cs="Calibri"/>
          <w:sz w:val="44"/>
          <w:szCs w:val="44"/>
        </w:rPr>
      </w:pPr>
    </w:p>
    <w:p w14:paraId="7707BC6C" w14:textId="77777777" w:rsidR="00A845EB" w:rsidRPr="003D0A34" w:rsidRDefault="00A845EB" w:rsidP="006F740C">
      <w:pPr>
        <w:pStyle w:val="Ttulo"/>
        <w:rPr>
          <w:rFonts w:ascii="Calibri" w:hAnsi="Calibri" w:cs="Calibri"/>
          <w:sz w:val="44"/>
          <w:szCs w:val="44"/>
        </w:rPr>
      </w:pPr>
    </w:p>
    <w:p w14:paraId="0CEF2CB2" w14:textId="77777777" w:rsidR="003772FF" w:rsidRPr="00D2506F" w:rsidRDefault="003772FF" w:rsidP="00D2506F"/>
    <w:bookmarkStart w:id="134" w:name="_Toc124258097"/>
    <w:p w14:paraId="18D78440" w14:textId="2C62762B" w:rsidR="0064320C" w:rsidRPr="003D0A34" w:rsidRDefault="00801736" w:rsidP="00092618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1" behindDoc="1" locked="0" layoutInCell="1" allowOverlap="1" wp14:anchorId="585C10E2" wp14:editId="3A4F45EF">
                <wp:simplePos x="0" y="0"/>
                <wp:positionH relativeFrom="column">
                  <wp:posOffset>-67945</wp:posOffset>
                </wp:positionH>
                <wp:positionV relativeFrom="paragraph">
                  <wp:posOffset>6066155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BCF8C" w14:textId="4F4DF8BF" w:rsidR="00801736" w:rsidRPr="00D5060E" w:rsidRDefault="00801736" w:rsidP="00801736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10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path_finder()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C10E2" id="Caixa de Texto 43" o:spid="_x0000_s1035" type="#_x0000_t202" style="position:absolute;left:0;text-align:left;margin-left:-5.35pt;margin-top:477.65pt;width:536.3pt;height:.05pt;z-index:-251658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" stroked="f">
                <v:textbox style="mso-fit-shape-to-text:t" inset="0,0,0,0">
                  <w:txbxContent>
                    <w:p w14:paraId="3F7BCF8C" w14:textId="4F4DF8BF" w:rsidR="00801736" w:rsidRPr="00D5060E" w:rsidRDefault="00801736" w:rsidP="00801736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10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path_</w:t>
                      </w:r>
                      <w:proofErr w:type="gramStart"/>
                      <w:r>
                        <w:t>finder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618" w:rsidRPr="003D0A34">
        <w:rPr>
          <w:rFonts w:ascii="Calibri" w:hAnsi="Calibri" w:cs="Calibri"/>
          <w:noProof/>
        </w:rPr>
        <w:drawing>
          <wp:anchor distT="0" distB="0" distL="114300" distR="114300" simplePos="0" relativeHeight="251658252" behindDoc="1" locked="0" layoutInCell="1" allowOverlap="1" wp14:anchorId="0D3F8838" wp14:editId="4B3D958C">
            <wp:simplePos x="0" y="0"/>
            <wp:positionH relativeFrom="column">
              <wp:posOffset>-67945</wp:posOffset>
            </wp:positionH>
            <wp:positionV relativeFrom="paragraph">
              <wp:posOffset>290830</wp:posOffset>
            </wp:positionV>
            <wp:extent cx="6811010" cy="5718175"/>
            <wp:effectExtent l="0" t="0" r="0" b="0"/>
            <wp:wrapTight wrapText="bothSides">
              <wp:wrapPolygon edited="0">
                <wp:start x="0" y="0"/>
                <wp:lineTo x="0" y="21540"/>
                <wp:lineTo x="21548" y="21540"/>
                <wp:lineTo x="21548" y="0"/>
                <wp:lineTo x="0" y="0"/>
              </wp:wrapPolygon>
            </wp:wrapTight>
            <wp:docPr id="930" name="Imagem 9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m 930" descr="Uma imagem com text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18">
        <w:t xml:space="preserve">Função </w:t>
      </w:r>
      <w:r w:rsidR="006F740C" w:rsidRPr="00092618">
        <w:rPr>
          <w:i/>
          <w:iCs/>
        </w:rPr>
        <w:t>path_finder</w:t>
      </w:r>
      <w:r w:rsidR="0039645E" w:rsidRPr="00092618">
        <w:rPr>
          <w:i/>
          <w:iCs/>
        </w:rPr>
        <w:t>()</w:t>
      </w:r>
      <w:bookmarkEnd w:id="134"/>
    </w:p>
    <w:p w14:paraId="3E7BFD7A" w14:textId="7389C57C" w:rsidR="006F740C" w:rsidRPr="003D0A34" w:rsidRDefault="006F740C" w:rsidP="006F740C">
      <w:pPr>
        <w:rPr>
          <w:rFonts w:ascii="Calibri" w:hAnsi="Calibri" w:cs="Calibri"/>
        </w:rPr>
      </w:pPr>
    </w:p>
    <w:p w14:paraId="0C8A0C86" w14:textId="77777777" w:rsidR="00DB2095" w:rsidRPr="003D0A34" w:rsidRDefault="00DB2095" w:rsidP="00092618">
      <w:pPr>
        <w:ind w:firstLine="720"/>
        <w:jc w:val="both"/>
        <w:rPr>
          <w:rFonts w:ascii="Calibri" w:hAnsi="Calibri" w:cs="Calibri"/>
        </w:rPr>
      </w:pPr>
      <w:r w:rsidRPr="003D0A34">
        <w:rPr>
          <w:rFonts w:ascii="Calibri" w:hAnsi="Calibri" w:cs="Calibri"/>
        </w:rPr>
        <w:t>Esta função encontra o caminho mais curto entre dois vértices em um grafo.</w:t>
      </w:r>
    </w:p>
    <w:p w14:paraId="3462972C" w14:textId="35D76DB0" w:rsidR="002F3BF5" w:rsidRPr="003D0A34" w:rsidRDefault="00F01876" w:rsidP="00092618">
      <w:pPr>
        <w:ind w:firstLine="720"/>
        <w:jc w:val="both"/>
        <w:rPr>
          <w:rFonts w:ascii="Calibri" w:hAnsi="Calibri" w:cs="Calibri"/>
        </w:rPr>
      </w:pPr>
      <w:r w:rsidRPr="003D0A34">
        <w:rPr>
          <w:rFonts w:ascii="Calibri" w:hAnsi="Calibri" w:cs="Calibri"/>
        </w:rPr>
        <w:t xml:space="preserve">Primeiramente, </w:t>
      </w:r>
      <w:r w:rsidR="00490012" w:rsidRPr="003D0A34">
        <w:rPr>
          <w:rFonts w:ascii="Calibri" w:hAnsi="Calibri" w:cs="Calibri"/>
        </w:rPr>
        <w:t xml:space="preserve">procuraremos os vértices de origem e destino </w:t>
      </w:r>
      <w:r w:rsidR="00EE4220" w:rsidRPr="003D0A34">
        <w:rPr>
          <w:rFonts w:ascii="Calibri" w:hAnsi="Calibri" w:cs="Calibri"/>
        </w:rPr>
        <w:t xml:space="preserve">na </w:t>
      </w:r>
      <w:r w:rsidR="00EE4220" w:rsidRPr="003D0A34">
        <w:rPr>
          <w:rFonts w:ascii="Calibri" w:hAnsi="Calibri" w:cs="Calibri"/>
          <w:i/>
          <w:iCs/>
        </w:rPr>
        <w:t>hash table</w:t>
      </w:r>
      <w:r w:rsidR="00EE4220" w:rsidRPr="003D0A34">
        <w:rPr>
          <w:rFonts w:ascii="Calibri" w:hAnsi="Calibri" w:cs="Calibri"/>
        </w:rPr>
        <w:t xml:space="preserve"> atrav</w:t>
      </w:r>
      <w:r w:rsidR="008E1175" w:rsidRPr="003D0A34">
        <w:rPr>
          <w:rFonts w:ascii="Calibri" w:hAnsi="Calibri" w:cs="Calibri"/>
        </w:rPr>
        <w:t>é</w:t>
      </w:r>
      <w:r w:rsidR="00EE4220" w:rsidRPr="003D0A34">
        <w:rPr>
          <w:rFonts w:ascii="Calibri" w:hAnsi="Calibri" w:cs="Calibri"/>
        </w:rPr>
        <w:t xml:space="preserve">s da função </w:t>
      </w:r>
      <w:r w:rsidR="00EE4220" w:rsidRPr="003D0A34">
        <w:rPr>
          <w:rFonts w:ascii="Calibri" w:hAnsi="Calibri" w:cs="Calibri"/>
          <w:i/>
          <w:iCs/>
        </w:rPr>
        <w:t>fin</w:t>
      </w:r>
      <w:r w:rsidR="008E1175" w:rsidRPr="003D0A34">
        <w:rPr>
          <w:rFonts w:ascii="Calibri" w:hAnsi="Calibri" w:cs="Calibri"/>
          <w:i/>
          <w:iCs/>
        </w:rPr>
        <w:t>d</w:t>
      </w:r>
      <w:r w:rsidR="00EE4220" w:rsidRPr="003D0A34">
        <w:rPr>
          <w:rFonts w:ascii="Calibri" w:hAnsi="Calibri" w:cs="Calibri"/>
          <w:i/>
          <w:iCs/>
        </w:rPr>
        <w:t>_word</w:t>
      </w:r>
      <w:r w:rsidR="00EB4514">
        <w:rPr>
          <w:rFonts w:ascii="Calibri" w:hAnsi="Calibri" w:cs="Calibri"/>
          <w:i/>
          <w:iCs/>
        </w:rPr>
        <w:t>().</w:t>
      </w:r>
      <w:r w:rsidR="00CC651C" w:rsidRPr="003D0A34">
        <w:rPr>
          <w:rFonts w:ascii="Calibri" w:hAnsi="Calibri" w:cs="Calibri"/>
          <w:i/>
          <w:iCs/>
        </w:rPr>
        <w:t xml:space="preserve"> </w:t>
      </w:r>
      <w:r w:rsidR="00EB4514">
        <w:rPr>
          <w:rFonts w:ascii="Calibri" w:hAnsi="Calibri" w:cs="Calibri"/>
        </w:rPr>
        <w:t>S</w:t>
      </w:r>
      <w:r w:rsidR="00CC651C" w:rsidRPr="003D0A34">
        <w:rPr>
          <w:rFonts w:ascii="Calibri" w:hAnsi="Calibri" w:cs="Calibri"/>
        </w:rPr>
        <w:t>e algum d</w:t>
      </w:r>
      <w:r w:rsidR="008E1175" w:rsidRPr="003D0A34">
        <w:rPr>
          <w:rFonts w:ascii="Calibri" w:hAnsi="Calibri" w:cs="Calibri"/>
        </w:rPr>
        <w:t>os</w:t>
      </w:r>
      <w:r w:rsidR="00CC651C" w:rsidRPr="003D0A34">
        <w:rPr>
          <w:rFonts w:ascii="Calibri" w:hAnsi="Calibri" w:cs="Calibri"/>
        </w:rPr>
        <w:t xml:space="preserve"> vértices</w:t>
      </w:r>
      <w:r w:rsidR="000F5AF3" w:rsidRPr="003D0A34">
        <w:rPr>
          <w:rFonts w:ascii="Calibri" w:hAnsi="Calibri" w:cs="Calibri"/>
        </w:rPr>
        <w:t xml:space="preserve"> não for encontrado, </w:t>
      </w:r>
      <w:r w:rsidR="002D5A1B" w:rsidRPr="003D0A34">
        <w:rPr>
          <w:rFonts w:ascii="Calibri" w:hAnsi="Calibri" w:cs="Calibri"/>
        </w:rPr>
        <w:t xml:space="preserve">sairemos da função e será impressa uma mensagem de erro. </w:t>
      </w:r>
    </w:p>
    <w:p w14:paraId="240C5747" w14:textId="0423D1D9" w:rsidR="004D5306" w:rsidRPr="003D0A34" w:rsidRDefault="004D5306" w:rsidP="00092618">
      <w:pPr>
        <w:ind w:firstLine="720"/>
        <w:jc w:val="both"/>
        <w:rPr>
          <w:rFonts w:ascii="Calibri" w:hAnsi="Calibri" w:cs="Calibri"/>
        </w:rPr>
      </w:pPr>
      <w:r w:rsidRPr="003D0A34">
        <w:rPr>
          <w:rFonts w:ascii="Calibri" w:hAnsi="Calibri" w:cs="Calibri"/>
        </w:rPr>
        <w:t xml:space="preserve">De seguida, encontraremos os elementos representativos </w:t>
      </w:r>
      <w:r w:rsidR="005441AF" w:rsidRPr="003D0A34">
        <w:rPr>
          <w:rFonts w:ascii="Calibri" w:hAnsi="Calibri" w:cs="Calibri"/>
        </w:rPr>
        <w:t>dos vértices em questão</w:t>
      </w:r>
      <w:r w:rsidR="00C27C83" w:rsidRPr="003D0A34">
        <w:rPr>
          <w:rFonts w:ascii="Calibri" w:hAnsi="Calibri" w:cs="Calibri"/>
        </w:rPr>
        <w:t xml:space="preserve"> usando a função </w:t>
      </w:r>
      <w:r w:rsidR="00C27C83" w:rsidRPr="004207DE">
        <w:rPr>
          <w:rFonts w:ascii="Calibri" w:hAnsi="Calibri" w:cs="Calibri"/>
          <w:i/>
          <w:iCs/>
        </w:rPr>
        <w:t>find_representative</w:t>
      </w:r>
      <w:r w:rsidR="000E6643" w:rsidRPr="004207DE">
        <w:rPr>
          <w:rFonts w:ascii="Calibri" w:hAnsi="Calibri" w:cs="Calibri"/>
          <w:i/>
          <w:iCs/>
        </w:rPr>
        <w:t>()</w:t>
      </w:r>
      <w:r w:rsidR="00060E7B">
        <w:rPr>
          <w:rFonts w:ascii="Calibri" w:hAnsi="Calibri" w:cs="Calibri"/>
          <w:i/>
          <w:iCs/>
        </w:rPr>
        <w:t xml:space="preserve">, </w:t>
      </w:r>
      <w:r w:rsidR="005B36AD" w:rsidRPr="003D0A34">
        <w:rPr>
          <w:rFonts w:ascii="Calibri" w:hAnsi="Calibri" w:cs="Calibri"/>
        </w:rPr>
        <w:t>verifica</w:t>
      </w:r>
      <w:r w:rsidR="00060E7B">
        <w:rPr>
          <w:rFonts w:ascii="Calibri" w:hAnsi="Calibri" w:cs="Calibri"/>
        </w:rPr>
        <w:t>ndo</w:t>
      </w:r>
      <w:r w:rsidR="005B36AD" w:rsidRPr="003D0A34">
        <w:rPr>
          <w:rFonts w:ascii="Calibri" w:hAnsi="Calibri" w:cs="Calibri"/>
        </w:rPr>
        <w:t xml:space="preserve"> se estes estão no mesmo componente conexo. Caso </w:t>
      </w:r>
      <w:r w:rsidR="003A685F" w:rsidRPr="003D0A34">
        <w:rPr>
          <w:rFonts w:ascii="Calibri" w:hAnsi="Calibri" w:cs="Calibri"/>
        </w:rPr>
        <w:t xml:space="preserve">isto não se verifique, </w:t>
      </w:r>
      <w:r w:rsidR="00B10E3B" w:rsidRPr="003D0A34">
        <w:rPr>
          <w:rFonts w:ascii="Calibri" w:hAnsi="Calibri" w:cs="Calibri"/>
        </w:rPr>
        <w:t>sairemos da função e é impressa uma mensagem de erro.</w:t>
      </w:r>
      <w:r w:rsidR="00A30D1A" w:rsidRPr="003D0A34">
        <w:rPr>
          <w:rFonts w:ascii="Calibri" w:hAnsi="Calibri" w:cs="Calibri"/>
        </w:rPr>
        <w:t xml:space="preserve"> Caso contrário, </w:t>
      </w:r>
      <w:r w:rsidR="00D94EAB" w:rsidRPr="003D0A34">
        <w:rPr>
          <w:rFonts w:ascii="Calibri" w:hAnsi="Calibri" w:cs="Calibri"/>
        </w:rPr>
        <w:t xml:space="preserve">alocaremos uma lista de vértices suficientemente grande para armazenar todos os vértices </w:t>
      </w:r>
      <w:r w:rsidR="00534714" w:rsidRPr="003D0A34">
        <w:rPr>
          <w:rFonts w:ascii="Calibri" w:hAnsi="Calibri" w:cs="Calibri"/>
        </w:rPr>
        <w:t>do componente conexo</w:t>
      </w:r>
      <w:r w:rsidR="00100E93" w:rsidRPr="003D0A34">
        <w:rPr>
          <w:rFonts w:ascii="Calibri" w:hAnsi="Calibri" w:cs="Calibri"/>
        </w:rPr>
        <w:t xml:space="preserve"> e chamaremos a função </w:t>
      </w:r>
      <w:r w:rsidR="00176C3D" w:rsidRPr="003D0A34">
        <w:rPr>
          <w:rFonts w:ascii="Calibri" w:hAnsi="Calibri" w:cs="Calibri"/>
          <w:i/>
          <w:iCs/>
        </w:rPr>
        <w:t xml:space="preserve">bread_first_search </w:t>
      </w:r>
      <w:r w:rsidR="003C4DAA" w:rsidRPr="003D0A34">
        <w:rPr>
          <w:rFonts w:ascii="Calibri" w:hAnsi="Calibri" w:cs="Calibri"/>
        </w:rPr>
        <w:t xml:space="preserve">para </w:t>
      </w:r>
      <w:r w:rsidR="00CE4C1A" w:rsidRPr="003D0A34">
        <w:rPr>
          <w:rFonts w:ascii="Calibri" w:hAnsi="Calibri" w:cs="Calibri"/>
        </w:rPr>
        <w:t xml:space="preserve">percorrer o grafo em largura a partir do vértice </w:t>
      </w:r>
      <w:r w:rsidR="00272B17" w:rsidRPr="003D0A34">
        <w:rPr>
          <w:rFonts w:ascii="Calibri" w:hAnsi="Calibri" w:cs="Calibri"/>
        </w:rPr>
        <w:t>destino até ao vértice origem, armazenando os vértices visitados na lista.</w:t>
      </w:r>
    </w:p>
    <w:p w14:paraId="216ECECA" w14:textId="2FA98CBC" w:rsidR="00485A28" w:rsidRPr="00092618" w:rsidRDefault="00272B17" w:rsidP="00092618">
      <w:pPr>
        <w:ind w:firstLine="720"/>
        <w:jc w:val="both"/>
        <w:rPr>
          <w:rFonts w:ascii="Calibri" w:hAnsi="Calibri" w:cs="Calibri"/>
        </w:rPr>
      </w:pPr>
      <w:r w:rsidRPr="003D0A34">
        <w:rPr>
          <w:rFonts w:ascii="Calibri" w:hAnsi="Calibri" w:cs="Calibri"/>
        </w:rPr>
        <w:t xml:space="preserve">Por fim, </w:t>
      </w:r>
      <w:r w:rsidR="00E450ED" w:rsidRPr="003D0A34">
        <w:rPr>
          <w:rFonts w:ascii="Calibri" w:hAnsi="Calibri" w:cs="Calibri"/>
        </w:rPr>
        <w:t>percorreremos a lista de trás para a frente</w:t>
      </w:r>
      <w:r w:rsidR="00316FA8" w:rsidRPr="003D0A34">
        <w:rPr>
          <w:rFonts w:ascii="Calibri" w:hAnsi="Calibri" w:cs="Calibri"/>
        </w:rPr>
        <w:t xml:space="preserve"> imprimindo as palavras </w:t>
      </w:r>
      <w:r w:rsidR="00A75567" w:rsidRPr="003D0A34">
        <w:rPr>
          <w:rFonts w:ascii="Calibri" w:hAnsi="Calibri" w:cs="Calibri"/>
        </w:rPr>
        <w:t>respetivas ao caminho do vértice origem ao vértice origem.</w:t>
      </w:r>
    </w:p>
    <w:bookmarkStart w:id="135" w:name="_Toc124258098"/>
    <w:p w14:paraId="0CB1C2DB" w14:textId="22041A5B" w:rsidR="002B0D5D" w:rsidRPr="00092618" w:rsidRDefault="00801736" w:rsidP="00092618">
      <w:pPr>
        <w:pStyle w:val="Ttulo2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2" behindDoc="1" locked="0" layoutInCell="1" allowOverlap="1" wp14:anchorId="1273CC22" wp14:editId="11622D3D">
                <wp:simplePos x="0" y="0"/>
                <wp:positionH relativeFrom="column">
                  <wp:posOffset>-64770</wp:posOffset>
                </wp:positionH>
                <wp:positionV relativeFrom="paragraph">
                  <wp:posOffset>4922520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3B836B" w14:textId="6DB0D798" w:rsidR="00801736" w:rsidRPr="00801736" w:rsidRDefault="00801736" w:rsidP="00801736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noProof/>
                                <w:color w:val="4354A2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801736">
                              <w:rPr>
                                <w:lang w:val="en-US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801736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2418">
                              <w:rPr>
                                <w:noProof/>
                                <w:lang w:val="en-US"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801736">
                              <w:rPr>
                                <w:lang w:val="en-US"/>
                              </w:rPr>
                              <w:t xml:space="preserve"> | Função find_connected_component_representative()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3CC22" id="Caixa de Texto 44" o:spid="_x0000_s1036" type="#_x0000_t202" style="position:absolute;left:0;text-align:left;margin-left:-5.1pt;margin-top:387.6pt;width:536.3pt;height:.05pt;z-index:-2516581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" stroked="f">
                <v:textbox style="mso-fit-shape-to-text:t" inset="0,0,0,0">
                  <w:txbxContent>
                    <w:p w14:paraId="643B836B" w14:textId="6DB0D798" w:rsidR="00801736" w:rsidRPr="00801736" w:rsidRDefault="00801736" w:rsidP="00801736">
                      <w:pPr>
                        <w:pStyle w:val="Caption"/>
                        <w:jc w:val="center"/>
                        <w:rPr>
                          <w:rFonts w:ascii="Franklin Gothic Book" w:eastAsia="Franklin Gothic Book" w:hAnsi="Franklin Gothic Book" w:cs="Segoe UI"/>
                          <w:noProof/>
                          <w:color w:val="4354A2"/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801736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801736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801736">
                        <w:rPr>
                          <w:lang w:val="en-US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2418">
                        <w:rPr>
                          <w:noProof/>
                          <w:lang w:val="en-US"/>
                        </w:rPr>
                        <w:t>11</w:t>
                      </w:r>
                      <w:r>
                        <w:fldChar w:fldCharType="end"/>
                      </w:r>
                      <w:r w:rsidRPr="00801736">
                        <w:rPr>
                          <w:lang w:val="en-US"/>
                        </w:rPr>
                        <w:t xml:space="preserve"> | </w:t>
                      </w:r>
                      <w:proofErr w:type="spellStart"/>
                      <w:r w:rsidRPr="00801736">
                        <w:rPr>
                          <w:lang w:val="en-US"/>
                        </w:rPr>
                        <w:t>Função</w:t>
                      </w:r>
                      <w:proofErr w:type="spellEnd"/>
                      <w:r w:rsidRPr="0080173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01736">
                        <w:rPr>
                          <w:lang w:val="en-US"/>
                        </w:rPr>
                        <w:t>find_connected_component_</w:t>
                      </w:r>
                      <w:proofErr w:type="gramStart"/>
                      <w:r w:rsidRPr="00801736">
                        <w:rPr>
                          <w:lang w:val="en-US"/>
                        </w:rPr>
                        <w:t>representative</w:t>
                      </w:r>
                      <w:proofErr w:type="spellEnd"/>
                      <w:r w:rsidRPr="00801736">
                        <w:rPr>
                          <w:lang w:val="en-US"/>
                        </w:rPr>
                        <w:t>(</w:t>
                      </w:r>
                      <w:proofErr w:type="gramEnd"/>
                      <w:r w:rsidRPr="00801736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618">
        <w:rPr>
          <w:noProof/>
        </w:rPr>
        <w:drawing>
          <wp:anchor distT="0" distB="0" distL="114300" distR="114300" simplePos="0" relativeHeight="251658253" behindDoc="1" locked="0" layoutInCell="1" allowOverlap="1" wp14:anchorId="377C7490" wp14:editId="4E0300E2">
            <wp:simplePos x="0" y="0"/>
            <wp:positionH relativeFrom="column">
              <wp:posOffset>-65092</wp:posOffset>
            </wp:positionH>
            <wp:positionV relativeFrom="paragraph">
              <wp:posOffset>277817</wp:posOffset>
            </wp:positionV>
            <wp:extent cx="6811010" cy="4587875"/>
            <wp:effectExtent l="0" t="0" r="0" b="0"/>
            <wp:wrapTight wrapText="bothSides">
              <wp:wrapPolygon edited="0">
                <wp:start x="0" y="0"/>
                <wp:lineTo x="0" y="21525"/>
                <wp:lineTo x="21548" y="21525"/>
                <wp:lineTo x="21548" y="0"/>
                <wp:lineTo x="0" y="0"/>
              </wp:wrapPolygon>
            </wp:wrapTight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618" w:rsidRPr="00092618">
        <w:rPr>
          <w:lang w:val="en-US"/>
        </w:rPr>
        <w:t xml:space="preserve">Função </w:t>
      </w:r>
      <w:r w:rsidR="00A5689D" w:rsidRPr="00092618">
        <w:rPr>
          <w:i/>
          <w:iCs/>
          <w:lang w:val="en-US"/>
        </w:rPr>
        <w:t>find_connected_component_</w:t>
      </w:r>
      <w:r w:rsidR="00092618" w:rsidRPr="00092618">
        <w:rPr>
          <w:i/>
          <w:iCs/>
          <w:lang w:val="en-US"/>
        </w:rPr>
        <w:t>representatives(</w:t>
      </w:r>
      <w:r w:rsidR="00B92D05" w:rsidRPr="00092618">
        <w:rPr>
          <w:i/>
          <w:iCs/>
          <w:lang w:val="en-US"/>
        </w:rPr>
        <w:t>)</w:t>
      </w:r>
      <w:bookmarkEnd w:id="135"/>
    </w:p>
    <w:p w14:paraId="3A2398BC" w14:textId="72DF2616" w:rsidR="00A5689D" w:rsidRPr="00092618" w:rsidRDefault="00A5689D" w:rsidP="00A5689D">
      <w:pPr>
        <w:rPr>
          <w:lang w:val="en-US"/>
        </w:rPr>
      </w:pPr>
    </w:p>
    <w:p w14:paraId="65E60B1C" w14:textId="55D578F7" w:rsidR="00064C37" w:rsidRPr="00092618" w:rsidRDefault="00064C37" w:rsidP="00064C37">
      <w:pPr>
        <w:rPr>
          <w:rFonts w:ascii="Calibri" w:hAnsi="Calibri" w:cs="Calibri"/>
          <w:lang w:val="en-US"/>
        </w:rPr>
      </w:pPr>
    </w:p>
    <w:p w14:paraId="3A4CAD99" w14:textId="329E6F4E" w:rsidR="00115C61" w:rsidRPr="00092618" w:rsidRDefault="00115C61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Criámos ainda esta função com o objetivo</w:t>
      </w:r>
      <w:r w:rsidR="004F7513" w:rsidRPr="00092618">
        <w:rPr>
          <w:rFonts w:cs="Calibri"/>
        </w:rPr>
        <w:t xml:space="preserve"> de </w:t>
      </w:r>
      <w:r w:rsidRPr="00092618">
        <w:rPr>
          <w:rFonts w:cs="Calibri"/>
        </w:rPr>
        <w:t xml:space="preserve">encontrar os representantes de cada componente conectada numa </w:t>
      </w:r>
      <w:r w:rsidR="00A46521" w:rsidRPr="004207DE">
        <w:rPr>
          <w:rFonts w:cs="Calibri"/>
          <w:i/>
          <w:iCs/>
        </w:rPr>
        <w:t>hash table</w:t>
      </w:r>
      <w:r w:rsidR="00A46521" w:rsidRPr="00092618">
        <w:rPr>
          <w:rFonts w:cs="Calibri"/>
        </w:rPr>
        <w:t xml:space="preserve"> e retornar o núme</w:t>
      </w:r>
      <w:r w:rsidR="00A061B8" w:rsidRPr="00092618">
        <w:rPr>
          <w:rFonts w:cs="Calibri"/>
        </w:rPr>
        <w:t>ro de representantes diferentes.</w:t>
      </w:r>
      <w:r w:rsidR="00D760E6" w:rsidRPr="00092618">
        <w:rPr>
          <w:rFonts w:cs="Calibri"/>
        </w:rPr>
        <w:t xml:space="preserve"> Esta será nos útil na descoberta dos diferentes diâmetros </w:t>
      </w:r>
      <w:r w:rsidR="002B66D2" w:rsidRPr="00092618">
        <w:rPr>
          <w:rFonts w:cs="Calibri"/>
        </w:rPr>
        <w:t xml:space="preserve">(posteriormente explicada na função </w:t>
      </w:r>
      <w:r w:rsidR="00DA6324" w:rsidRPr="00092618">
        <w:rPr>
          <w:rFonts w:cs="Calibri"/>
          <w:i/>
          <w:iCs/>
        </w:rPr>
        <w:t>graph_info()</w:t>
      </w:r>
      <w:r w:rsidR="00DA6324" w:rsidRPr="00092618">
        <w:rPr>
          <w:rFonts w:cs="Calibri"/>
        </w:rPr>
        <w:t>)</w:t>
      </w:r>
    </w:p>
    <w:p w14:paraId="6BA7076C" w14:textId="39E284E9" w:rsidR="00115C61" w:rsidRPr="00092618" w:rsidRDefault="00A061B8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Inicia por correr</w:t>
      </w:r>
      <w:r w:rsidR="00115C61" w:rsidRPr="00092618">
        <w:rPr>
          <w:rFonts w:cs="Calibri"/>
        </w:rPr>
        <w:t xml:space="preserve"> todas as posições da </w:t>
      </w:r>
      <w:r w:rsidR="0071564C" w:rsidRPr="004207DE">
        <w:rPr>
          <w:rFonts w:cs="Calibri"/>
          <w:i/>
          <w:iCs/>
        </w:rPr>
        <w:t>hash table</w:t>
      </w:r>
      <w:r w:rsidR="00115C61" w:rsidRPr="00092618">
        <w:rPr>
          <w:rFonts w:cs="Calibri"/>
        </w:rPr>
        <w:t xml:space="preserve"> e, para cada nó encontrado, chama a função </w:t>
      </w:r>
      <w:r w:rsidR="00115C61" w:rsidRPr="004207DE">
        <w:rPr>
          <w:rFonts w:cs="Calibri"/>
          <w:i/>
          <w:iCs/>
        </w:rPr>
        <w:t>find_representative(vertex)</w:t>
      </w:r>
      <w:r w:rsidR="00115C61" w:rsidRPr="00092618">
        <w:rPr>
          <w:rFonts w:cs="Calibri"/>
        </w:rPr>
        <w:t xml:space="preserve"> para encontrar o representante da componente </w:t>
      </w:r>
      <w:r w:rsidR="00207075" w:rsidRPr="00092618">
        <w:rPr>
          <w:rFonts w:cs="Calibri"/>
        </w:rPr>
        <w:t>conexo</w:t>
      </w:r>
      <w:r w:rsidR="00115C61" w:rsidRPr="00092618">
        <w:rPr>
          <w:rFonts w:cs="Calibri"/>
        </w:rPr>
        <w:t xml:space="preserve"> ao qual o nó pertence. O representante é o nó que representa a componente </w:t>
      </w:r>
      <w:r w:rsidR="00DD1450" w:rsidRPr="00092618">
        <w:rPr>
          <w:rFonts w:cs="Calibri"/>
        </w:rPr>
        <w:t>conexa</w:t>
      </w:r>
      <w:r w:rsidR="00115C61" w:rsidRPr="00092618">
        <w:rPr>
          <w:rFonts w:cs="Calibri"/>
        </w:rPr>
        <w:t xml:space="preserve"> e é o ponto de partida para percorrer todos os nós da</w:t>
      </w:r>
      <w:r w:rsidR="0035054F" w:rsidRPr="00092618">
        <w:rPr>
          <w:rFonts w:cs="Calibri"/>
        </w:rPr>
        <w:t xml:space="preserve"> mesma</w:t>
      </w:r>
      <w:r w:rsidR="00115C61" w:rsidRPr="00092618">
        <w:rPr>
          <w:rFonts w:cs="Calibri"/>
        </w:rPr>
        <w:t xml:space="preserve"> componente.</w:t>
      </w:r>
    </w:p>
    <w:p w14:paraId="5601AEE3" w14:textId="20E55434" w:rsidR="00115C61" w:rsidRPr="00092618" w:rsidRDefault="0035054F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De seguida,</w:t>
      </w:r>
      <w:r w:rsidR="00115C61" w:rsidRPr="00092618">
        <w:rPr>
          <w:rFonts w:cs="Calibri"/>
        </w:rPr>
        <w:t xml:space="preserve"> verifica se o representante já foi adicionado ao </w:t>
      </w:r>
      <w:r w:rsidR="00115C61" w:rsidRPr="004207DE">
        <w:rPr>
          <w:rFonts w:cs="Calibri"/>
          <w:i/>
          <w:iCs/>
        </w:rPr>
        <w:t>array</w:t>
      </w:r>
      <w:r w:rsidR="00115C61" w:rsidRPr="00092618">
        <w:rPr>
          <w:rFonts w:cs="Calibri"/>
        </w:rPr>
        <w:t xml:space="preserve"> de representantes. Se</w:t>
      </w:r>
      <w:r w:rsidRPr="00092618">
        <w:rPr>
          <w:rFonts w:cs="Calibri"/>
        </w:rPr>
        <w:t xml:space="preserve"> o mesmo</w:t>
      </w:r>
      <w:r w:rsidR="00115C61" w:rsidRPr="00092618">
        <w:rPr>
          <w:rFonts w:cs="Calibri"/>
        </w:rPr>
        <w:t xml:space="preserve"> não tiver sido adicionado, é adicionado ao </w:t>
      </w:r>
      <w:r w:rsidR="00115C61" w:rsidRPr="004207DE">
        <w:rPr>
          <w:rFonts w:cs="Calibri"/>
          <w:i/>
          <w:iCs/>
        </w:rPr>
        <w:t>array</w:t>
      </w:r>
      <w:r w:rsidR="00115C61" w:rsidRPr="00092618">
        <w:rPr>
          <w:rFonts w:cs="Calibri"/>
        </w:rPr>
        <w:t xml:space="preserve"> e a sua propriedade </w:t>
      </w:r>
      <w:r w:rsidR="00115C61" w:rsidRPr="004207DE">
        <w:rPr>
          <w:rFonts w:cs="Calibri"/>
          <w:i/>
          <w:iCs/>
        </w:rPr>
        <w:t>visited</w:t>
      </w:r>
      <w:r w:rsidR="00115C61" w:rsidRPr="00092618">
        <w:rPr>
          <w:rFonts w:cs="Calibri"/>
        </w:rPr>
        <w:t xml:space="preserve"> é definida como 1.</w:t>
      </w:r>
    </w:p>
    <w:p w14:paraId="0AB4D0A8" w14:textId="7C3E8470" w:rsidR="00115C61" w:rsidRPr="00092618" w:rsidRDefault="00115C61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 xml:space="preserve">Por </w:t>
      </w:r>
      <w:r w:rsidR="00394A28" w:rsidRPr="00092618">
        <w:rPr>
          <w:rFonts w:cs="Calibri"/>
        </w:rPr>
        <w:t>fim, percorre</w:t>
      </w:r>
      <w:r w:rsidRPr="00092618">
        <w:rPr>
          <w:rFonts w:cs="Calibri"/>
        </w:rPr>
        <w:t xml:space="preserve"> novamente toda </w:t>
      </w:r>
      <w:r w:rsidR="00394A28" w:rsidRPr="00092618">
        <w:rPr>
          <w:rFonts w:cs="Calibri"/>
        </w:rPr>
        <w:t xml:space="preserve">a </w:t>
      </w:r>
      <w:r w:rsidR="00394A28" w:rsidRPr="004207DE">
        <w:rPr>
          <w:rFonts w:cs="Calibri"/>
          <w:i/>
          <w:iCs/>
        </w:rPr>
        <w:t>hash</w:t>
      </w:r>
      <w:r w:rsidR="00394A28" w:rsidRPr="00092618">
        <w:rPr>
          <w:rFonts w:cs="Calibri"/>
        </w:rPr>
        <w:t xml:space="preserve"> </w:t>
      </w:r>
      <w:r w:rsidR="00394A28" w:rsidRPr="004207DE">
        <w:rPr>
          <w:rFonts w:cs="Calibri"/>
          <w:i/>
          <w:iCs/>
        </w:rPr>
        <w:t>table</w:t>
      </w:r>
      <w:r w:rsidRPr="00092618">
        <w:rPr>
          <w:rFonts w:cs="Calibri"/>
        </w:rPr>
        <w:t xml:space="preserve"> e </w:t>
      </w:r>
      <w:r w:rsidR="004207DE">
        <w:rPr>
          <w:rFonts w:cs="Calibri"/>
        </w:rPr>
        <w:t>“</w:t>
      </w:r>
      <w:r w:rsidRPr="004207DE">
        <w:rPr>
          <w:rFonts w:cs="Calibri"/>
        </w:rPr>
        <w:t>reseta</w:t>
      </w:r>
      <w:r w:rsidR="004207DE">
        <w:rPr>
          <w:rFonts w:cs="Calibri"/>
        </w:rPr>
        <w:t>”</w:t>
      </w:r>
      <w:r w:rsidRPr="00092618">
        <w:rPr>
          <w:rFonts w:cs="Calibri"/>
        </w:rPr>
        <w:t xml:space="preserve"> a propriedade </w:t>
      </w:r>
      <w:r w:rsidRPr="004207DE">
        <w:rPr>
          <w:rFonts w:cs="Calibri"/>
          <w:i/>
          <w:iCs/>
        </w:rPr>
        <w:t>visited</w:t>
      </w:r>
      <w:r w:rsidRPr="00092618">
        <w:rPr>
          <w:rFonts w:cs="Calibri"/>
        </w:rPr>
        <w:t xml:space="preserve"> de todos os nós para 0.</w:t>
      </w:r>
    </w:p>
    <w:p w14:paraId="7905ADCA" w14:textId="55B56CE9" w:rsidR="007F30DE" w:rsidRPr="00092618" w:rsidRDefault="00115C61" w:rsidP="00092618">
      <w:pPr>
        <w:ind w:firstLine="720"/>
        <w:jc w:val="both"/>
        <w:rPr>
          <w:rFonts w:cs="Calibri"/>
        </w:rPr>
      </w:pPr>
      <w:r w:rsidRPr="00092618">
        <w:rPr>
          <w:rFonts w:cs="Calibri"/>
        </w:rPr>
        <w:t>O número de representantes encontrados é retornado como resultado da função.</w:t>
      </w:r>
    </w:p>
    <w:p w14:paraId="2B72FE6A" w14:textId="77777777" w:rsidR="007F30DE" w:rsidRPr="003D0A34" w:rsidRDefault="007F30DE" w:rsidP="009A7994">
      <w:pPr>
        <w:ind w:firstLine="720"/>
        <w:rPr>
          <w:rFonts w:ascii="Calibri" w:hAnsi="Calibri" w:cs="Calibri"/>
        </w:rPr>
      </w:pPr>
    </w:p>
    <w:p w14:paraId="3D28032B" w14:textId="77777777" w:rsidR="007F30DE" w:rsidRPr="003D0A34" w:rsidRDefault="007F30DE" w:rsidP="009A7994">
      <w:pPr>
        <w:ind w:firstLine="720"/>
        <w:rPr>
          <w:rFonts w:ascii="Calibri" w:hAnsi="Calibri" w:cs="Calibri"/>
        </w:rPr>
      </w:pPr>
    </w:p>
    <w:p w14:paraId="19A4DD63" w14:textId="77777777" w:rsidR="007F30DE" w:rsidRPr="003D0A34" w:rsidRDefault="007F30DE" w:rsidP="009A7994">
      <w:pPr>
        <w:ind w:firstLine="720"/>
        <w:rPr>
          <w:rFonts w:ascii="Calibri" w:hAnsi="Calibri" w:cs="Calibri"/>
        </w:rPr>
      </w:pPr>
    </w:p>
    <w:p w14:paraId="152946B7" w14:textId="77777777" w:rsidR="00394A28" w:rsidRPr="003D0A34" w:rsidRDefault="00394A28" w:rsidP="00B63FB2">
      <w:pPr>
        <w:rPr>
          <w:rFonts w:ascii="Calibri" w:hAnsi="Calibri" w:cs="Calibri"/>
        </w:rPr>
      </w:pPr>
    </w:p>
    <w:bookmarkStart w:id="136" w:name="_Toc124258099"/>
    <w:p w14:paraId="67336AF8" w14:textId="3FA45960" w:rsidR="007F30DE" w:rsidRPr="003D0A34" w:rsidRDefault="00EF2FE3" w:rsidP="00491724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3" behindDoc="1" locked="0" layoutInCell="1" allowOverlap="1" wp14:anchorId="24FC0FDB" wp14:editId="5B0AB54D">
                <wp:simplePos x="0" y="0"/>
                <wp:positionH relativeFrom="column">
                  <wp:posOffset>-64770</wp:posOffset>
                </wp:positionH>
                <wp:positionV relativeFrom="paragraph">
                  <wp:posOffset>8734374</wp:posOffset>
                </wp:positionV>
                <wp:extent cx="68110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8" y="0"/>
                    <wp:lineTo x="21548" y="0"/>
                    <wp:lineTo x="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5D145" w14:textId="4C83680F" w:rsidR="00801736" w:rsidRPr="00E75BFB" w:rsidRDefault="00801736" w:rsidP="00801736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12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graph_info()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C0FDB" id="Caixa de Texto 45" o:spid="_x0000_s1037" type="#_x0000_t202" style="position:absolute;left:0;text-align:left;margin-left:-5.1pt;margin-top:687.75pt;width:536.3pt;height:.05pt;z-index:-2516581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" stroked="f">
                <v:textbox style="mso-fit-shape-to-text:t" inset="0,0,0,0">
                  <w:txbxContent>
                    <w:p w14:paraId="6DF5D145" w14:textId="4C83680F" w:rsidR="00801736" w:rsidRPr="00E75BFB" w:rsidRDefault="00801736" w:rsidP="00801736">
                      <w:pPr>
                        <w:pStyle w:val="Caption"/>
                        <w:jc w:val="center"/>
                        <w:rPr>
                          <w:rFonts w:ascii="Franklin Gothic Book" w:eastAsia="Franklin Gothic Book" w:hAnsi="Franklin Gothic Book" w:cs="Segoe U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12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graph_</w:t>
                      </w:r>
                      <w:proofErr w:type="gramStart"/>
                      <w:r>
                        <w:t>info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73594">
        <w:rPr>
          <w:rFonts w:ascii="Calibri" w:hAnsi="Calibri" w:cs="Calibri"/>
          <w:noProof/>
        </w:rPr>
        <w:drawing>
          <wp:anchor distT="0" distB="0" distL="114300" distR="114300" simplePos="0" relativeHeight="251658356" behindDoc="1" locked="0" layoutInCell="1" allowOverlap="1" wp14:anchorId="784C3DB9" wp14:editId="7547CA03">
            <wp:simplePos x="0" y="0"/>
            <wp:positionH relativeFrom="column">
              <wp:posOffset>635</wp:posOffset>
            </wp:positionH>
            <wp:positionV relativeFrom="paragraph">
              <wp:posOffset>243205</wp:posOffset>
            </wp:positionV>
            <wp:extent cx="6811010" cy="8491220"/>
            <wp:effectExtent l="0" t="0" r="0" b="5080"/>
            <wp:wrapTight wrapText="bothSides">
              <wp:wrapPolygon edited="0">
                <wp:start x="0" y="0"/>
                <wp:lineTo x="0" y="21581"/>
                <wp:lineTo x="21548" y="21581"/>
                <wp:lineTo x="21548" y="0"/>
                <wp:lineTo x="0" y="0"/>
              </wp:wrapPolygon>
            </wp:wrapTight>
            <wp:docPr id="913" name="Imagem 9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Imagem 913" descr="Uma imagem com texto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849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724">
        <w:t xml:space="preserve">Função </w:t>
      </w:r>
      <w:r w:rsidR="00A457B2" w:rsidRPr="00491724">
        <w:rPr>
          <w:i/>
          <w:iCs/>
        </w:rPr>
        <w:t>graph</w:t>
      </w:r>
      <w:r w:rsidR="007F30DE" w:rsidRPr="00491724">
        <w:rPr>
          <w:i/>
          <w:iCs/>
        </w:rPr>
        <w:t>_info()</w:t>
      </w:r>
      <w:bookmarkEnd w:id="136"/>
    </w:p>
    <w:p w14:paraId="34B58F43" w14:textId="26199CE2" w:rsidR="00215952" w:rsidRPr="003D0A34" w:rsidRDefault="00215952" w:rsidP="00215952">
      <w:pPr>
        <w:rPr>
          <w:rFonts w:ascii="Calibri" w:hAnsi="Calibri" w:cs="Calibri"/>
        </w:rPr>
      </w:pPr>
    </w:p>
    <w:p w14:paraId="525E8544" w14:textId="4FA5AD53" w:rsidR="00316AAD" w:rsidRPr="00491724" w:rsidRDefault="00316AAD" w:rsidP="00491724">
      <w:pPr>
        <w:ind w:firstLine="720"/>
        <w:jc w:val="both"/>
        <w:rPr>
          <w:rFonts w:cs="Calibri"/>
        </w:rPr>
      </w:pPr>
      <w:r w:rsidRPr="00491724">
        <w:rPr>
          <w:rFonts w:cs="Calibri"/>
        </w:rPr>
        <w:lastRenderedPageBreak/>
        <w:t xml:space="preserve">Este código é uma função que imprime algumas informações sobre um grafo armazenado numa </w:t>
      </w:r>
      <w:r w:rsidR="001734B3" w:rsidRPr="004207DE">
        <w:rPr>
          <w:rFonts w:cs="Calibri"/>
          <w:i/>
          <w:iCs/>
        </w:rPr>
        <w:t>hash</w:t>
      </w:r>
      <w:r w:rsidR="001734B3" w:rsidRPr="00491724">
        <w:rPr>
          <w:rFonts w:cs="Calibri"/>
        </w:rPr>
        <w:t xml:space="preserve"> </w:t>
      </w:r>
      <w:r w:rsidR="001734B3" w:rsidRPr="004207DE">
        <w:rPr>
          <w:rFonts w:cs="Calibri"/>
          <w:i/>
          <w:iCs/>
        </w:rPr>
        <w:t>table</w:t>
      </w:r>
      <w:r w:rsidRPr="00491724">
        <w:rPr>
          <w:rFonts w:cs="Calibri"/>
        </w:rPr>
        <w:t xml:space="preserve">. </w:t>
      </w:r>
      <w:r w:rsidR="001734B3" w:rsidRPr="00491724">
        <w:rPr>
          <w:rFonts w:cs="Calibri"/>
        </w:rPr>
        <w:t>C</w:t>
      </w:r>
      <w:r w:rsidRPr="00491724">
        <w:rPr>
          <w:rFonts w:cs="Calibri"/>
        </w:rPr>
        <w:t xml:space="preserve">omeça por alocar um </w:t>
      </w:r>
      <w:r w:rsidRPr="004207DE">
        <w:rPr>
          <w:rFonts w:cs="Calibri"/>
          <w:i/>
          <w:iCs/>
        </w:rPr>
        <w:t>array</w:t>
      </w:r>
      <w:r w:rsidRPr="00491724">
        <w:rPr>
          <w:rFonts w:cs="Calibri"/>
        </w:rPr>
        <w:t xml:space="preserve"> </w:t>
      </w:r>
      <w:r w:rsidR="001734B3" w:rsidRPr="00491724">
        <w:rPr>
          <w:rFonts w:cs="Calibri"/>
        </w:rPr>
        <w:t>que</w:t>
      </w:r>
      <w:r w:rsidRPr="00491724">
        <w:rPr>
          <w:rFonts w:cs="Calibri"/>
        </w:rPr>
        <w:t xml:space="preserve"> armazena os nós representativos de cada componente </w:t>
      </w:r>
      <w:r w:rsidR="00FE514C" w:rsidRPr="00491724">
        <w:rPr>
          <w:rFonts w:cs="Calibri"/>
        </w:rPr>
        <w:t>conexo</w:t>
      </w:r>
      <w:r w:rsidRPr="00491724">
        <w:rPr>
          <w:rFonts w:cs="Calibri"/>
        </w:rPr>
        <w:t xml:space="preserve"> no grafo. Em seguida, chama uma função chamada </w:t>
      </w:r>
      <w:r w:rsidRPr="004207DE">
        <w:rPr>
          <w:rFonts w:cs="Calibri"/>
          <w:i/>
          <w:iCs/>
        </w:rPr>
        <w:t>find_connected_component_representatives</w:t>
      </w:r>
      <w:r w:rsidRPr="00491724">
        <w:rPr>
          <w:rFonts w:cs="Calibri"/>
        </w:rPr>
        <w:t>, que</w:t>
      </w:r>
      <w:r w:rsidR="001516A7" w:rsidRPr="00491724">
        <w:rPr>
          <w:rFonts w:cs="Calibri"/>
        </w:rPr>
        <w:t xml:space="preserve"> retorna o número de diferentes</w:t>
      </w:r>
      <w:r w:rsidRPr="00491724">
        <w:rPr>
          <w:rFonts w:cs="Calibri"/>
        </w:rPr>
        <w:t xml:space="preserve"> nós representativos de cada componente con</w:t>
      </w:r>
      <w:r w:rsidR="001D7123" w:rsidRPr="00491724">
        <w:rPr>
          <w:rFonts w:cs="Calibri"/>
        </w:rPr>
        <w:t>exo</w:t>
      </w:r>
      <w:r w:rsidRPr="00491724">
        <w:rPr>
          <w:rFonts w:cs="Calibri"/>
        </w:rPr>
        <w:t xml:space="preserve"> </w:t>
      </w:r>
      <w:r w:rsidR="001D7123" w:rsidRPr="00491724">
        <w:rPr>
          <w:rFonts w:cs="Calibri"/>
        </w:rPr>
        <w:t>do</w:t>
      </w:r>
      <w:r w:rsidRPr="00491724">
        <w:rPr>
          <w:rFonts w:cs="Calibri"/>
        </w:rPr>
        <w:t xml:space="preserve"> grafo.</w:t>
      </w:r>
    </w:p>
    <w:p w14:paraId="0F4F3F0E" w14:textId="056BC297" w:rsidR="00316AAD" w:rsidRDefault="00316AAD" w:rsidP="00491724">
      <w:pPr>
        <w:ind w:firstLine="720"/>
        <w:jc w:val="both"/>
        <w:rPr>
          <w:rFonts w:cs="Calibri"/>
        </w:rPr>
      </w:pPr>
      <w:r w:rsidRPr="00491724">
        <w:rPr>
          <w:rFonts w:cs="Calibri"/>
        </w:rPr>
        <w:t xml:space="preserve">Depois, </w:t>
      </w:r>
      <w:r w:rsidR="008B6542" w:rsidRPr="00491724">
        <w:rPr>
          <w:rFonts w:cs="Calibri"/>
        </w:rPr>
        <w:t>inicializa</w:t>
      </w:r>
      <w:r w:rsidRPr="00491724">
        <w:rPr>
          <w:rFonts w:cs="Calibri"/>
        </w:rPr>
        <w:t xml:space="preserve"> as variáveis globais </w:t>
      </w:r>
      <w:r w:rsidRPr="004207DE">
        <w:rPr>
          <w:rFonts w:cs="Calibri"/>
          <w:i/>
          <w:iCs/>
        </w:rPr>
        <w:t>largestDiameter</w:t>
      </w:r>
      <w:r w:rsidRPr="00491724">
        <w:rPr>
          <w:rFonts w:cs="Calibri"/>
        </w:rPr>
        <w:t xml:space="preserve"> e </w:t>
      </w:r>
      <w:r w:rsidRPr="004207DE">
        <w:rPr>
          <w:rFonts w:cs="Calibri"/>
          <w:i/>
          <w:iCs/>
        </w:rPr>
        <w:t>smallestDiameter</w:t>
      </w:r>
      <w:r w:rsidRPr="00491724">
        <w:rPr>
          <w:rFonts w:cs="Calibri"/>
        </w:rPr>
        <w:t xml:space="preserve"> que armazenam o diâmetro </w:t>
      </w:r>
      <w:r w:rsidR="00C56DFB" w:rsidRPr="00491724">
        <w:rPr>
          <w:rFonts w:cs="Calibri"/>
        </w:rPr>
        <w:t>maior</w:t>
      </w:r>
      <w:r w:rsidRPr="00491724">
        <w:rPr>
          <w:rFonts w:cs="Calibri"/>
        </w:rPr>
        <w:t xml:space="preserve"> e o diâmetro mais pequeno dos componentes co</w:t>
      </w:r>
      <w:r w:rsidR="009D427A" w:rsidRPr="00491724">
        <w:rPr>
          <w:rFonts w:cs="Calibri"/>
        </w:rPr>
        <w:t>nexos</w:t>
      </w:r>
      <w:r w:rsidRPr="00491724">
        <w:rPr>
          <w:rFonts w:cs="Calibri"/>
        </w:rPr>
        <w:t xml:space="preserve">, </w:t>
      </w:r>
      <w:r w:rsidRPr="004207DE">
        <w:rPr>
          <w:rFonts w:cs="Calibri"/>
        </w:rPr>
        <w:t>respetivamente</w:t>
      </w:r>
      <w:r w:rsidRPr="00491724">
        <w:rPr>
          <w:rFonts w:cs="Calibri"/>
        </w:rPr>
        <w:t xml:space="preserve">. Em seguida, itera sobre cada um dos nós representativos e chama a função </w:t>
      </w:r>
      <w:r w:rsidRPr="004207DE">
        <w:rPr>
          <w:rFonts w:cs="Calibri"/>
          <w:i/>
          <w:iCs/>
        </w:rPr>
        <w:t>connected_component_diameter</w:t>
      </w:r>
      <w:r w:rsidRPr="00491724">
        <w:rPr>
          <w:rFonts w:cs="Calibri"/>
        </w:rPr>
        <w:t xml:space="preserve"> para encontrar o diâmetro de cada componente conectado a partir daquele nó.</w:t>
      </w:r>
    </w:p>
    <w:p w14:paraId="78561CB1" w14:textId="20EC68BE" w:rsidR="00C15554" w:rsidRDefault="005001D7" w:rsidP="00491724">
      <w:pPr>
        <w:ind w:firstLine="720"/>
        <w:jc w:val="both"/>
        <w:rPr>
          <w:rFonts w:cs="Calibri"/>
        </w:rPr>
      </w:pPr>
      <w:r>
        <w:rPr>
          <w:rFonts w:cs="Calibri"/>
        </w:rPr>
        <w:t xml:space="preserve">Adicionalmente, a função </w:t>
      </w:r>
      <w:r w:rsidR="00A674C4" w:rsidRPr="00A674C4">
        <w:rPr>
          <w:rFonts w:cs="Calibri"/>
          <w:i/>
          <w:iCs/>
        </w:rPr>
        <w:t>list_connected_component</w:t>
      </w:r>
      <w:r w:rsidR="00A674C4">
        <w:rPr>
          <w:rFonts w:cs="Calibri"/>
        </w:rPr>
        <w:t xml:space="preserve"> </w:t>
      </w:r>
      <w:r>
        <w:rPr>
          <w:rFonts w:cs="Calibri"/>
        </w:rPr>
        <w:t>é chamada para encontrar o taman</w:t>
      </w:r>
      <w:r w:rsidR="00A674C4">
        <w:rPr>
          <w:rFonts w:cs="Calibri"/>
        </w:rPr>
        <w:t>ho</w:t>
      </w:r>
      <w:r w:rsidR="00CF22F7">
        <w:rPr>
          <w:rFonts w:cs="Calibri"/>
        </w:rPr>
        <w:t xml:space="preserve"> </w:t>
      </w:r>
      <w:r w:rsidR="005762C7">
        <w:rPr>
          <w:rFonts w:cs="Calibri"/>
        </w:rPr>
        <w:t>das componentes conexas</w:t>
      </w:r>
      <w:r w:rsidR="00CF22F7">
        <w:rPr>
          <w:rFonts w:cs="Calibri"/>
        </w:rPr>
        <w:t>, encontrando o tamanho máximo, mínimo e médio das mesmas.</w:t>
      </w:r>
    </w:p>
    <w:p w14:paraId="25C942ED" w14:textId="65239C7F" w:rsidR="00B63FB2" w:rsidRDefault="000F370B" w:rsidP="00041331">
      <w:pPr>
        <w:ind w:firstLine="720"/>
        <w:jc w:val="both"/>
        <w:rPr>
          <w:rFonts w:cs="Calibri"/>
        </w:rPr>
      </w:pPr>
      <w:r w:rsidRPr="00491724">
        <w:rPr>
          <w:rFonts w:cs="Calibri"/>
        </w:rPr>
        <w:t xml:space="preserve">Imprime, posteriormente, </w:t>
      </w:r>
      <w:r w:rsidR="00316AAD" w:rsidRPr="00491724">
        <w:rPr>
          <w:rFonts w:cs="Calibri"/>
        </w:rPr>
        <w:t xml:space="preserve">várias estatísticas sobre o grafo, como o número de arestas, o diâmetro </w:t>
      </w:r>
      <w:r w:rsidR="00C56DFB" w:rsidRPr="00491724">
        <w:rPr>
          <w:rFonts w:cs="Calibri"/>
        </w:rPr>
        <w:t>maior</w:t>
      </w:r>
      <w:r w:rsidR="00316AAD" w:rsidRPr="00491724">
        <w:rPr>
          <w:rFonts w:cs="Calibri"/>
        </w:rPr>
        <w:t xml:space="preserve"> e mais pequeno, a soma de todos os diâmetros, o número de </w:t>
      </w:r>
      <w:r w:rsidR="00AD562D" w:rsidRPr="00491724">
        <w:rPr>
          <w:rFonts w:cs="Calibri"/>
        </w:rPr>
        <w:t>diferentes representativos</w:t>
      </w:r>
      <w:r w:rsidR="00DD7F2F">
        <w:rPr>
          <w:rFonts w:cs="Calibri"/>
        </w:rPr>
        <w:t>,</w:t>
      </w:r>
      <w:r w:rsidR="00316AAD" w:rsidRPr="00491724">
        <w:rPr>
          <w:rFonts w:cs="Calibri"/>
        </w:rPr>
        <w:t xml:space="preserve"> a média dos diâmetros</w:t>
      </w:r>
      <w:r w:rsidR="00DD7F2F">
        <w:rPr>
          <w:rFonts w:cs="Calibri"/>
        </w:rPr>
        <w:t xml:space="preserve"> e tamanho mínimo, máximo e médio </w:t>
      </w:r>
      <w:r w:rsidR="00B936DF">
        <w:rPr>
          <w:rFonts w:cs="Calibri"/>
        </w:rPr>
        <w:t>das componentes conexas</w:t>
      </w:r>
      <w:r w:rsidR="00316AAD" w:rsidRPr="00491724">
        <w:rPr>
          <w:rFonts w:cs="Calibri"/>
        </w:rPr>
        <w:t xml:space="preserve">. Por fim, a função imprime um exemplo de uma cadeia de palavras no componente </w:t>
      </w:r>
      <w:r w:rsidR="005E0BE0" w:rsidRPr="00491724">
        <w:rPr>
          <w:rFonts w:cs="Calibri"/>
        </w:rPr>
        <w:t>conexo</w:t>
      </w:r>
      <w:r w:rsidR="00316AAD" w:rsidRPr="00491724">
        <w:rPr>
          <w:rFonts w:cs="Calibri"/>
        </w:rPr>
        <w:t xml:space="preserve"> de diâmetro </w:t>
      </w:r>
      <w:r w:rsidR="00C56DFB" w:rsidRPr="00491724">
        <w:rPr>
          <w:rFonts w:cs="Calibri"/>
        </w:rPr>
        <w:t>maior</w:t>
      </w:r>
      <w:r w:rsidR="00316AAD" w:rsidRPr="00491724">
        <w:rPr>
          <w:rFonts w:cs="Calibri"/>
        </w:rPr>
        <w:t>.</w:t>
      </w:r>
    </w:p>
    <w:p w14:paraId="2A0846D7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7D15E8B1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45F53DA0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1C4ED1BC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4E4347E4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21815EBC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244446AA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4BEDF9F7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298EC829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06A388F7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5B5EC6EA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58040C0F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67FDDC92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6048F9DD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53AD7BC2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5868F595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1373109F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33EA0C31" w14:textId="77777777" w:rsidR="00DD73EC" w:rsidRDefault="00DD73EC" w:rsidP="00041331">
      <w:pPr>
        <w:ind w:firstLine="720"/>
        <w:jc w:val="both"/>
        <w:rPr>
          <w:rFonts w:cs="Calibri"/>
        </w:rPr>
      </w:pPr>
    </w:p>
    <w:p w14:paraId="1FC28B45" w14:textId="77777777" w:rsidR="00DD73EC" w:rsidRPr="00041331" w:rsidRDefault="00DD73EC" w:rsidP="009A36A9">
      <w:pPr>
        <w:jc w:val="both"/>
        <w:rPr>
          <w:rFonts w:cs="Calibri"/>
        </w:rPr>
      </w:pPr>
    </w:p>
    <w:bookmarkStart w:id="137" w:name="_Toc124258100"/>
    <w:p w14:paraId="4E407908" w14:textId="1EB02E75" w:rsidR="00B63FB2" w:rsidRPr="00B9385B" w:rsidRDefault="00EF2FE3" w:rsidP="00041331">
      <w:pPr>
        <w:pStyle w:val="Ttulo2"/>
        <w:rPr>
          <w:vertAlign w:val="subscri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4" behindDoc="1" locked="0" layoutInCell="1" allowOverlap="1" wp14:anchorId="470DE8DE" wp14:editId="2DEFCBDF">
                <wp:simplePos x="0" y="0"/>
                <wp:positionH relativeFrom="column">
                  <wp:posOffset>10795</wp:posOffset>
                </wp:positionH>
                <wp:positionV relativeFrom="paragraph">
                  <wp:posOffset>8366760</wp:posOffset>
                </wp:positionV>
                <wp:extent cx="6568440" cy="635"/>
                <wp:effectExtent l="0" t="0" r="0" b="0"/>
                <wp:wrapTight wrapText="bothSides">
                  <wp:wrapPolygon edited="0">
                    <wp:start x="0" y="0"/>
                    <wp:lineTo x="0" y="20317"/>
                    <wp:lineTo x="21550" y="20317"/>
                    <wp:lineTo x="21550" y="0"/>
                    <wp:lineTo x="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F8207" w14:textId="29A55756" w:rsidR="003451A6" w:rsidRPr="00D26E48" w:rsidRDefault="003451A6" w:rsidP="003451A6">
                            <w:pPr>
                              <w:pStyle w:val="Legenda"/>
                              <w:jc w:val="center"/>
                              <w:rPr>
                                <w:rFonts w:ascii="Calibri" w:eastAsia="Franklin Gothic Book" w:hAnsi="Calibri" w:cs="Calibri"/>
                                <w:noProof/>
                                <w:color w:val="4354A2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13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Função hash_table_info()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0DE8DE" id="Caixa de Texto 46" o:spid="_x0000_s1038" type="#_x0000_t202" style="position:absolute;left:0;text-align:left;margin-left:.85pt;margin-top:658.8pt;width:517.2pt;height:.05pt;z-index:-2516581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rxGgIAAEAEAAAOAAAAZHJzL2Uyb0RvYy54bWysU8Fu2zAMvQ/YPwi6L06yNii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" stroked="f">
                <v:textbox style="mso-fit-shape-to-text:t" inset="0,0,0,0">
                  <w:txbxContent>
                    <w:p w14:paraId="2B5F8207" w14:textId="29A55756" w:rsidR="003451A6" w:rsidRPr="00D26E48" w:rsidRDefault="003451A6" w:rsidP="003451A6">
                      <w:pPr>
                        <w:pStyle w:val="Caption"/>
                        <w:jc w:val="center"/>
                        <w:rPr>
                          <w:rFonts w:ascii="Calibri" w:eastAsia="Franklin Gothic Book" w:hAnsi="Calibri" w:cs="Calibri"/>
                          <w:noProof/>
                          <w:color w:val="4354A2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13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Função </w:t>
                      </w:r>
                      <w:proofErr w:type="spellStart"/>
                      <w:r>
                        <w:t>hash_table_</w:t>
                      </w:r>
                      <w:proofErr w:type="gramStart"/>
                      <w:r>
                        <w:t>info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5476D" w:rsidRPr="00DD73EC">
        <w:rPr>
          <w:rFonts w:ascii="Calibri" w:hAnsi="Calibri" w:cs="Calibri"/>
          <w:noProof/>
        </w:rPr>
        <w:drawing>
          <wp:anchor distT="0" distB="0" distL="114300" distR="114300" simplePos="0" relativeHeight="251658352" behindDoc="1" locked="0" layoutInCell="1" allowOverlap="1" wp14:anchorId="7C02738A" wp14:editId="59D55579">
            <wp:simplePos x="0" y="0"/>
            <wp:positionH relativeFrom="column">
              <wp:posOffset>10795</wp:posOffset>
            </wp:positionH>
            <wp:positionV relativeFrom="paragraph">
              <wp:posOffset>240665</wp:posOffset>
            </wp:positionV>
            <wp:extent cx="6568440" cy="8128000"/>
            <wp:effectExtent l="0" t="0" r="0" b="0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935" name="Imagem 9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m 935" descr="Uma imagem com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331">
        <w:t xml:space="preserve">Função </w:t>
      </w:r>
      <w:r w:rsidR="00B63FB2" w:rsidRPr="00041331">
        <w:rPr>
          <w:i/>
          <w:iCs/>
        </w:rPr>
        <w:t>hash_table_info()</w:t>
      </w:r>
      <w:bookmarkEnd w:id="137"/>
      <w:r w:rsidR="00B9385B">
        <w:rPr>
          <w:i/>
          <w:iCs/>
          <w:vertAlign w:val="subscript"/>
        </w:rPr>
        <w:softHyphen/>
      </w:r>
      <w:r w:rsidR="00B9385B">
        <w:rPr>
          <w:i/>
          <w:iCs/>
          <w:vertAlign w:val="subscript"/>
        </w:rPr>
        <w:softHyphen/>
      </w:r>
      <w:r w:rsidR="00B9385B">
        <w:rPr>
          <w:i/>
          <w:iCs/>
          <w:vertAlign w:val="subscript"/>
        </w:rPr>
        <w:softHyphen/>
      </w:r>
      <w:r w:rsidR="00B9385B">
        <w:rPr>
          <w:i/>
          <w:iCs/>
          <w:vertAlign w:val="subscript"/>
        </w:rPr>
        <w:softHyphen/>
      </w:r>
    </w:p>
    <w:p w14:paraId="1D4BB295" w14:textId="3FCC60F3" w:rsidR="00B63FB2" w:rsidRPr="003D0A34" w:rsidRDefault="00B63FB2" w:rsidP="00B63FB2">
      <w:pPr>
        <w:rPr>
          <w:rFonts w:ascii="Calibri" w:hAnsi="Calibri" w:cs="Calibri"/>
        </w:rPr>
      </w:pPr>
    </w:p>
    <w:p w14:paraId="4E0257EC" w14:textId="77777777" w:rsidR="0065476D" w:rsidRDefault="0065476D" w:rsidP="006F2593">
      <w:pPr>
        <w:ind w:firstLine="720"/>
        <w:jc w:val="both"/>
        <w:rPr>
          <w:rFonts w:cs="Calibri"/>
        </w:rPr>
      </w:pPr>
    </w:p>
    <w:p w14:paraId="39009F16" w14:textId="77777777" w:rsidR="00833DA6" w:rsidRDefault="00833DA6" w:rsidP="00EF2FE3">
      <w:pPr>
        <w:jc w:val="both"/>
        <w:rPr>
          <w:rFonts w:cs="Calibri"/>
        </w:rPr>
      </w:pPr>
    </w:p>
    <w:p w14:paraId="7C0EBCC4" w14:textId="29A4F967" w:rsidR="00B63FB2" w:rsidRPr="006F2593" w:rsidRDefault="00B63FB2" w:rsidP="006F2593">
      <w:pPr>
        <w:ind w:firstLine="720"/>
        <w:jc w:val="both"/>
        <w:rPr>
          <w:rFonts w:cs="Calibri"/>
        </w:rPr>
      </w:pPr>
      <w:r w:rsidRPr="006F2593">
        <w:rPr>
          <w:rFonts w:cs="Calibri"/>
        </w:rPr>
        <w:lastRenderedPageBreak/>
        <w:t xml:space="preserve">Críamos esta função para apresentar algumas estatísticas sobre a </w:t>
      </w:r>
      <w:r w:rsidRPr="004207DE">
        <w:rPr>
          <w:rFonts w:cs="Calibri"/>
          <w:i/>
          <w:iCs/>
        </w:rPr>
        <w:t>hash table</w:t>
      </w:r>
      <w:r w:rsidRPr="006F2593">
        <w:rPr>
          <w:rFonts w:cs="Calibri"/>
          <w:i/>
          <w:iCs/>
        </w:rPr>
        <w:t xml:space="preserve">. </w:t>
      </w:r>
      <w:r w:rsidRPr="006F2593">
        <w:rPr>
          <w:rFonts w:cs="Calibri"/>
        </w:rPr>
        <w:t xml:space="preserve">É uma função relativamente simples, começando pelos dados da estrutura </w:t>
      </w:r>
      <w:r w:rsidRPr="006F2593">
        <w:rPr>
          <w:rFonts w:cs="Calibri"/>
          <w:i/>
          <w:iCs/>
        </w:rPr>
        <w:t>hash_table_t</w:t>
      </w:r>
      <w:r w:rsidRPr="006F2593">
        <w:rPr>
          <w:rFonts w:cs="Calibri"/>
        </w:rPr>
        <w:t xml:space="preserve"> que armazenam as estatísticas a serem calculadas.</w:t>
      </w:r>
    </w:p>
    <w:p w14:paraId="5C6CA5B6" w14:textId="0A4F45ED" w:rsidR="00B63FB2" w:rsidRPr="006F2593" w:rsidRDefault="00B63FB2" w:rsidP="006F2593">
      <w:pPr>
        <w:ind w:firstLine="720"/>
        <w:jc w:val="both"/>
        <w:rPr>
          <w:rFonts w:cs="Calibri"/>
        </w:rPr>
      </w:pPr>
      <w:r w:rsidRPr="006F2593">
        <w:rPr>
          <w:rFonts w:cs="Calibri"/>
        </w:rPr>
        <w:t xml:space="preserve">Em seguida, iremos percorrer todos os nós das </w:t>
      </w:r>
      <w:r w:rsidRPr="006F2593">
        <w:rPr>
          <w:rFonts w:cs="Calibri"/>
          <w:i/>
          <w:iCs/>
        </w:rPr>
        <w:t>linked lists</w:t>
      </w:r>
      <w:r w:rsidRPr="006F2593">
        <w:rPr>
          <w:rFonts w:cs="Calibri"/>
        </w:rPr>
        <w:t xml:space="preserve"> presentes na </w:t>
      </w:r>
      <w:r w:rsidRPr="006F2593">
        <w:rPr>
          <w:rFonts w:cs="Calibri"/>
          <w:i/>
          <w:iCs/>
        </w:rPr>
        <w:t>hash table</w:t>
      </w:r>
      <w:r w:rsidRPr="006F2593">
        <w:rPr>
          <w:rFonts w:cs="Calibri"/>
        </w:rPr>
        <w:t xml:space="preserve"> e iremos contar o número de elementos em cada lista atualizando os respetivos campos da estrutura referida inicialmente.</w:t>
      </w:r>
    </w:p>
    <w:p w14:paraId="4F1E105B" w14:textId="77777777" w:rsidR="00B63FB2" w:rsidRPr="006F2593" w:rsidRDefault="00B63FB2" w:rsidP="006F2593">
      <w:pPr>
        <w:ind w:firstLine="720"/>
        <w:jc w:val="both"/>
        <w:rPr>
          <w:rFonts w:cs="Calibri"/>
        </w:rPr>
      </w:pPr>
      <w:r w:rsidRPr="006F2593">
        <w:rPr>
          <w:rFonts w:cs="Calibri"/>
        </w:rPr>
        <w:t>Por fim, serão impressos todos os dados calculados, sendo estes:</w:t>
      </w:r>
    </w:p>
    <w:p w14:paraId="4F6659B6" w14:textId="77777777" w:rsidR="00B63FB2" w:rsidRPr="006F2593" w:rsidRDefault="00B63FB2" w:rsidP="006F2593">
      <w:pPr>
        <w:pStyle w:val="PargrafodaLista"/>
        <w:numPr>
          <w:ilvl w:val="0"/>
          <w:numId w:val="4"/>
        </w:numPr>
        <w:jc w:val="both"/>
        <w:rPr>
          <w:rFonts w:cs="Calibri"/>
        </w:rPr>
      </w:pPr>
      <w:r w:rsidRPr="006F2593">
        <w:rPr>
          <w:rFonts w:cs="Calibri"/>
        </w:rPr>
        <w:t xml:space="preserve">Tamanho médio das </w:t>
      </w:r>
      <w:r w:rsidRPr="006F2593">
        <w:rPr>
          <w:rFonts w:cs="Calibri"/>
          <w:i/>
          <w:iCs/>
        </w:rPr>
        <w:t>linked lists;</w:t>
      </w:r>
    </w:p>
    <w:p w14:paraId="248C6F1D" w14:textId="77777777" w:rsidR="00B63FB2" w:rsidRPr="006F2593" w:rsidRDefault="00B63FB2" w:rsidP="006F2593">
      <w:pPr>
        <w:pStyle w:val="PargrafodaLista"/>
        <w:numPr>
          <w:ilvl w:val="0"/>
          <w:numId w:val="4"/>
        </w:numPr>
        <w:jc w:val="both"/>
        <w:rPr>
          <w:rFonts w:cs="Calibri"/>
        </w:rPr>
      </w:pPr>
      <w:r w:rsidRPr="006F2593">
        <w:rPr>
          <w:rFonts w:cs="Calibri"/>
        </w:rPr>
        <w:t xml:space="preserve">Tamanho máximo de uma </w:t>
      </w:r>
      <w:r w:rsidRPr="006F2593">
        <w:rPr>
          <w:rFonts w:cs="Calibri"/>
          <w:i/>
          <w:iCs/>
        </w:rPr>
        <w:t>linked list;</w:t>
      </w:r>
    </w:p>
    <w:p w14:paraId="3A8F76C4" w14:textId="77777777" w:rsidR="00B63FB2" w:rsidRPr="006F2593" w:rsidRDefault="00B63FB2" w:rsidP="006F2593">
      <w:pPr>
        <w:pStyle w:val="PargrafodaLista"/>
        <w:numPr>
          <w:ilvl w:val="0"/>
          <w:numId w:val="4"/>
        </w:numPr>
        <w:jc w:val="both"/>
        <w:rPr>
          <w:rFonts w:cs="Calibri"/>
        </w:rPr>
      </w:pPr>
      <w:r w:rsidRPr="006F2593">
        <w:rPr>
          <w:rFonts w:cs="Calibri"/>
        </w:rPr>
        <w:t xml:space="preserve">Tamanho mínimo de uma </w:t>
      </w:r>
      <w:r w:rsidRPr="006F2593">
        <w:rPr>
          <w:rFonts w:cs="Calibri"/>
          <w:i/>
          <w:iCs/>
        </w:rPr>
        <w:t>linked list;</w:t>
      </w:r>
    </w:p>
    <w:p w14:paraId="2CCBFEC4" w14:textId="77777777" w:rsidR="00B63FB2" w:rsidRPr="006F2593" w:rsidRDefault="00B63FB2" w:rsidP="006F2593">
      <w:pPr>
        <w:pStyle w:val="PargrafodaLista"/>
        <w:numPr>
          <w:ilvl w:val="0"/>
          <w:numId w:val="4"/>
        </w:numPr>
        <w:jc w:val="both"/>
        <w:rPr>
          <w:rFonts w:cs="Calibri"/>
        </w:rPr>
      </w:pPr>
      <w:r w:rsidRPr="006F2593">
        <w:rPr>
          <w:rFonts w:cs="Calibri"/>
        </w:rPr>
        <w:t xml:space="preserve">Número de </w:t>
      </w:r>
      <w:r w:rsidRPr="006F2593">
        <w:rPr>
          <w:rFonts w:cs="Calibri"/>
          <w:i/>
          <w:iCs/>
        </w:rPr>
        <w:t xml:space="preserve">linked lists </w:t>
      </w:r>
      <w:r w:rsidRPr="006F2593">
        <w:rPr>
          <w:rFonts w:cs="Calibri"/>
        </w:rPr>
        <w:t>vazias.</w:t>
      </w:r>
    </w:p>
    <w:p w14:paraId="3971F5CF" w14:textId="77777777" w:rsidR="00B63FB2" w:rsidRDefault="00B63FB2" w:rsidP="009A7994">
      <w:pPr>
        <w:ind w:firstLine="720"/>
        <w:rPr>
          <w:rFonts w:ascii="Calibri" w:hAnsi="Calibri" w:cs="Calibri"/>
        </w:rPr>
      </w:pPr>
    </w:p>
    <w:p w14:paraId="13D22428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4AFAE830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1ECB2228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3EF78B11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1DE1B1DB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616A329D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0F41016E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005BB7A8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1E9C57C4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15A982CD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1151A84C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7174E395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6F0CE3E5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10419C4F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3228AB7E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249E189F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43F2F0AF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0B53DC92" w14:textId="77777777" w:rsidR="006F2593" w:rsidRDefault="006F2593" w:rsidP="009A7994">
      <w:pPr>
        <w:ind w:firstLine="720"/>
        <w:rPr>
          <w:rFonts w:ascii="Calibri" w:hAnsi="Calibri" w:cs="Calibri"/>
        </w:rPr>
      </w:pPr>
    </w:p>
    <w:p w14:paraId="411198A5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098E739B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1C573060" w14:textId="77777777" w:rsidR="001013B1" w:rsidRDefault="001013B1" w:rsidP="009A7994">
      <w:pPr>
        <w:ind w:firstLine="720"/>
        <w:rPr>
          <w:rFonts w:ascii="Calibri" w:hAnsi="Calibri" w:cs="Calibri"/>
        </w:rPr>
      </w:pPr>
    </w:p>
    <w:p w14:paraId="227BC1B0" w14:textId="77777777" w:rsidR="00B053F8" w:rsidRDefault="00B053F8" w:rsidP="00297267">
      <w:pPr>
        <w:pStyle w:val="Ttulo1"/>
      </w:pPr>
    </w:p>
    <w:p w14:paraId="4DF55139" w14:textId="42E4C661" w:rsidR="00297267" w:rsidRPr="00297267" w:rsidRDefault="00A45979" w:rsidP="00297267">
      <w:pPr>
        <w:pStyle w:val="Ttulo1"/>
      </w:pPr>
      <w:bookmarkStart w:id="138" w:name="_Toc124258101"/>
      <w:r>
        <w:t xml:space="preserve">Estatísticas da </w:t>
      </w:r>
      <w:r w:rsidRPr="00A45979">
        <w:rPr>
          <w:i/>
          <w:iCs/>
        </w:rPr>
        <w:t>H</w:t>
      </w:r>
      <w:r w:rsidR="00DE58DE">
        <w:rPr>
          <w:i/>
          <w:iCs/>
        </w:rPr>
        <w:t>ash</w:t>
      </w:r>
      <w:r w:rsidRPr="00A45979">
        <w:rPr>
          <w:i/>
          <w:iCs/>
        </w:rPr>
        <w:t xml:space="preserve"> Table</w:t>
      </w:r>
      <w:r w:rsidRPr="00C85EF0">
        <w:rPr>
          <w:noProof/>
          <w:szCs w:val="20"/>
          <w:lang w:bidi="pt-PT"/>
        </w:rPr>
        <w:drawing>
          <wp:anchor distT="0" distB="0" distL="114300" distR="114300" simplePos="0" relativeHeight="251658259" behindDoc="1" locked="1" layoutInCell="1" allowOverlap="1" wp14:anchorId="34F5AD8C" wp14:editId="7637C0C4">
            <wp:simplePos x="0" y="0"/>
            <wp:positionH relativeFrom="margin">
              <wp:posOffset>5320030</wp:posOffset>
            </wp:positionH>
            <wp:positionV relativeFrom="margin">
              <wp:posOffset>434975</wp:posOffset>
            </wp:positionV>
            <wp:extent cx="1840230" cy="1144270"/>
            <wp:effectExtent l="0" t="0" r="1270" b="0"/>
            <wp:wrapNone/>
            <wp:docPr id="14" name="Imagem 1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m 90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38"/>
    </w:p>
    <w:p w14:paraId="25241E18" w14:textId="77777777" w:rsidR="00B053F8" w:rsidRDefault="00B053F8" w:rsidP="004D1DB8">
      <w:pPr>
        <w:rPr>
          <w:rFonts w:ascii="Calibri" w:hAnsi="Calibri" w:cs="Calibri"/>
        </w:rPr>
      </w:pPr>
    </w:p>
    <w:p w14:paraId="157FB1EA" w14:textId="283D9445" w:rsidR="004D1DB8" w:rsidRDefault="004D1DB8" w:rsidP="004D1DB8">
      <w:pPr>
        <w:pStyle w:val="Ttulo2"/>
      </w:pPr>
      <w:bookmarkStart w:id="139" w:name="_Toc124258102"/>
      <w:r>
        <w:t>Crescimento</w:t>
      </w:r>
      <w:bookmarkEnd w:id="139"/>
    </w:p>
    <w:p w14:paraId="3D3195C5" w14:textId="4C2EBB26" w:rsidR="004D1DB8" w:rsidRPr="004D1DB8" w:rsidRDefault="003451A6" w:rsidP="004D1DB8"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1" locked="0" layoutInCell="1" allowOverlap="1" wp14:anchorId="21A910B4" wp14:editId="1A69572D">
                <wp:simplePos x="0" y="0"/>
                <wp:positionH relativeFrom="column">
                  <wp:posOffset>4582615</wp:posOffset>
                </wp:positionH>
                <wp:positionV relativeFrom="paragraph">
                  <wp:posOffset>2112048</wp:posOffset>
                </wp:positionV>
                <wp:extent cx="25990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31" y="0"/>
                    <wp:lineTo x="21531" y="0"/>
                    <wp:lineTo x="0" y="0"/>
                  </wp:wrapPolygon>
                </wp:wrapTight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36DA0F" w14:textId="29CD6B8E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14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Crescimento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>com ficheiro de 6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910B4" id="Caixa de Texto 49" o:spid="_x0000_s1039" type="#_x0000_t202" style="position:absolute;margin-left:360.85pt;margin-top:166.3pt;width:204.65pt;height:.05pt;z-index:-2516581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" stroked="f">
                <v:textbox style="mso-fit-shape-to-text:t" inset="0,0,0,0">
                  <w:txbxContent>
                    <w:p w14:paraId="0536DA0F" w14:textId="29CD6B8E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14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Crescimento</w:t>
                      </w:r>
                      <w:r>
                        <w:rPr>
                          <w:sz w:val="13"/>
                          <w:szCs w:val="13"/>
                        </w:rPr>
                        <w:t xml:space="preserve"> </w:t>
                      </w:r>
                      <w:r w:rsidRPr="003451A6">
                        <w:rPr>
                          <w:sz w:val="13"/>
                          <w:szCs w:val="13"/>
                        </w:rPr>
                        <w:t>com ficheiro de 6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1" locked="0" layoutInCell="1" allowOverlap="1" wp14:anchorId="75DCA2DA" wp14:editId="0B861413">
                <wp:simplePos x="0" y="0"/>
                <wp:positionH relativeFrom="column">
                  <wp:posOffset>46990</wp:posOffset>
                </wp:positionH>
                <wp:positionV relativeFrom="paragraph">
                  <wp:posOffset>2110029</wp:posOffset>
                </wp:positionV>
                <wp:extent cx="2128520" cy="635"/>
                <wp:effectExtent l="0" t="0" r="5080" b="0"/>
                <wp:wrapTight wrapText="bothSides">
                  <wp:wrapPolygon edited="0">
                    <wp:start x="0" y="0"/>
                    <wp:lineTo x="0" y="19919"/>
                    <wp:lineTo x="21523" y="19919"/>
                    <wp:lineTo x="21523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8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A1066" w14:textId="0CA8DA4E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15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Crescimento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>com ficheiro de 4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CA2DA" id="Caixa de Texto 47" o:spid="_x0000_s1040" type="#_x0000_t202" style="position:absolute;margin-left:3.7pt;margin-top:166.15pt;width:167.6pt;height:.05pt;z-index:-2516581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8oGgIAAEAEAAAOAAAAZHJzL2Uyb0RvYy54bWysU8Fu2zAMvQ/YPwi6L06yt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" stroked="f">
                <v:textbox style="mso-fit-shape-to-text:t" inset="0,0,0,0">
                  <w:txbxContent>
                    <w:p w14:paraId="443A1066" w14:textId="0CA8DA4E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15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Crescimento</w:t>
                      </w:r>
                      <w:r>
                        <w:rPr>
                          <w:sz w:val="13"/>
                          <w:szCs w:val="13"/>
                        </w:rPr>
                        <w:t xml:space="preserve"> </w:t>
                      </w:r>
                      <w:r w:rsidRPr="003451A6">
                        <w:rPr>
                          <w:sz w:val="13"/>
                          <w:szCs w:val="13"/>
                        </w:rPr>
                        <w:t>com ficheiro de 4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1" locked="0" layoutInCell="1" allowOverlap="1" wp14:anchorId="71579FF1" wp14:editId="17172576">
                <wp:simplePos x="0" y="0"/>
                <wp:positionH relativeFrom="column">
                  <wp:posOffset>2298719</wp:posOffset>
                </wp:positionH>
                <wp:positionV relativeFrom="paragraph">
                  <wp:posOffset>2122644</wp:posOffset>
                </wp:positionV>
                <wp:extent cx="2330450" cy="635"/>
                <wp:effectExtent l="0" t="0" r="6350" b="12065"/>
                <wp:wrapTight wrapText="bothSides">
                  <wp:wrapPolygon edited="0">
                    <wp:start x="0" y="0"/>
                    <wp:lineTo x="0" y="0"/>
                    <wp:lineTo x="21541" y="0"/>
                    <wp:lineTo x="21541" y="0"/>
                    <wp:lineTo x="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276B58" w14:textId="043E91F5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16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Crescimento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>com ficheiro de 5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79FF1" id="Caixa de Texto 48" o:spid="_x0000_s1041" type="#_x0000_t202" style="position:absolute;margin-left:181pt;margin-top:167.15pt;width:183.5pt;height:.05pt;z-index:-2516581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" stroked="f">
                <v:textbox style="mso-fit-shape-to-text:t" inset="0,0,0,0">
                  <w:txbxContent>
                    <w:p w14:paraId="32276B58" w14:textId="043E91F5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16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Crescimento</w:t>
                      </w:r>
                      <w:r>
                        <w:rPr>
                          <w:sz w:val="13"/>
                          <w:szCs w:val="13"/>
                        </w:rPr>
                        <w:t xml:space="preserve"> </w:t>
                      </w:r>
                      <w:r w:rsidRPr="003451A6">
                        <w:rPr>
                          <w:sz w:val="13"/>
                          <w:szCs w:val="13"/>
                        </w:rPr>
                        <w:t>com ficheiro de 5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86FCB">
        <w:rPr>
          <w:noProof/>
        </w:rPr>
        <w:drawing>
          <wp:anchor distT="0" distB="0" distL="114300" distR="114300" simplePos="0" relativeHeight="251658261" behindDoc="1" locked="0" layoutInCell="1" allowOverlap="1" wp14:anchorId="49EABEEC" wp14:editId="616FF14E">
            <wp:simplePos x="0" y="0"/>
            <wp:positionH relativeFrom="column">
              <wp:posOffset>2225040</wp:posOffset>
            </wp:positionH>
            <wp:positionV relativeFrom="paragraph">
              <wp:posOffset>183515</wp:posOffset>
            </wp:positionV>
            <wp:extent cx="2330450" cy="1943735"/>
            <wp:effectExtent l="0" t="0" r="6350" b="0"/>
            <wp:wrapTight wrapText="bothSides">
              <wp:wrapPolygon edited="0">
                <wp:start x="0" y="0"/>
                <wp:lineTo x="0" y="21452"/>
                <wp:lineTo x="21541" y="21452"/>
                <wp:lineTo x="21541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-1" r="6389" b="342"/>
                    <a:stretch/>
                  </pic:blipFill>
                  <pic:spPr bwMode="auto">
                    <a:xfrm>
                      <a:off x="0" y="0"/>
                      <a:ext cx="2330450" cy="194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CD7">
        <w:rPr>
          <w:noProof/>
        </w:rPr>
        <w:drawing>
          <wp:anchor distT="0" distB="0" distL="114300" distR="114300" simplePos="0" relativeHeight="251658262" behindDoc="1" locked="0" layoutInCell="1" allowOverlap="1" wp14:anchorId="3568DAF0" wp14:editId="62FF0425">
            <wp:simplePos x="0" y="0"/>
            <wp:positionH relativeFrom="column">
              <wp:posOffset>4528185</wp:posOffset>
            </wp:positionH>
            <wp:positionV relativeFrom="paragraph">
              <wp:posOffset>184150</wp:posOffset>
            </wp:positionV>
            <wp:extent cx="2599200" cy="1980000"/>
            <wp:effectExtent l="0" t="0" r="4445" b="127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10A">
        <w:rPr>
          <w:noProof/>
        </w:rPr>
        <w:drawing>
          <wp:anchor distT="0" distB="0" distL="114300" distR="114300" simplePos="0" relativeHeight="251658260" behindDoc="1" locked="0" layoutInCell="1" allowOverlap="1" wp14:anchorId="41BD0FFE" wp14:editId="77457216">
            <wp:simplePos x="0" y="0"/>
            <wp:positionH relativeFrom="column">
              <wp:posOffset>-247551</wp:posOffset>
            </wp:positionH>
            <wp:positionV relativeFrom="paragraph">
              <wp:posOffset>184150</wp:posOffset>
            </wp:positionV>
            <wp:extent cx="2599200" cy="1944000"/>
            <wp:effectExtent l="0" t="0" r="4445" b="0"/>
            <wp:wrapTight wrapText="bothSides">
              <wp:wrapPolygon edited="0">
                <wp:start x="0" y="0"/>
                <wp:lineTo x="0" y="21452"/>
                <wp:lineTo x="21531" y="21452"/>
                <wp:lineTo x="21531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CD6D5" w14:textId="2625A42D" w:rsidR="00B053F8" w:rsidRDefault="003451A6" w:rsidP="009A7994">
      <w:pPr>
        <w:ind w:firstLine="720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1" locked="0" layoutInCell="1" allowOverlap="1" wp14:anchorId="0D1824FF" wp14:editId="3DBD7051">
                <wp:simplePos x="0" y="0"/>
                <wp:positionH relativeFrom="column">
                  <wp:posOffset>1609725</wp:posOffset>
                </wp:positionH>
                <wp:positionV relativeFrom="paragraph">
                  <wp:posOffset>4764405</wp:posOffset>
                </wp:positionV>
                <wp:extent cx="3617595" cy="635"/>
                <wp:effectExtent l="0" t="0" r="1905" b="12065"/>
                <wp:wrapTight wrapText="bothSides">
                  <wp:wrapPolygon edited="0">
                    <wp:start x="0" y="0"/>
                    <wp:lineTo x="0" y="0"/>
                    <wp:lineTo x="21536" y="0"/>
                    <wp:lineTo x="21536" y="0"/>
                    <wp:lineTo x="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7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9299A6" w14:textId="3308BFD3" w:rsidR="003451A6" w:rsidRPr="005618D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17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</w:t>
                            </w:r>
                            <w:r w:rsidRPr="00FF7506">
                              <w:t>Crescimento</w:t>
                            </w:r>
                            <w:r>
                              <w:t xml:space="preserve"> </w:t>
                            </w:r>
                            <w:r w:rsidRPr="00FF7506">
                              <w:t xml:space="preserve">com ficheiro </w:t>
                            </w:r>
                            <w:r>
                              <w:t>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824FF" id="Caixa de Texto 50" o:spid="_x0000_s1042" type="#_x0000_t202" style="position:absolute;left:0;text-align:left;margin-left:126.75pt;margin-top:375.15pt;width:284.85pt;height:.05pt;z-index:-25165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9yt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" stroked="f">
                <v:textbox style="mso-fit-shape-to-text:t" inset="0,0,0,0">
                  <w:txbxContent>
                    <w:p w14:paraId="0F9299A6" w14:textId="3308BFD3" w:rsidR="003451A6" w:rsidRPr="005618D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17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</w:t>
                      </w:r>
                      <w:r w:rsidRPr="00FF7506">
                        <w:t>Crescimento</w:t>
                      </w:r>
                      <w:r>
                        <w:t xml:space="preserve"> </w:t>
                      </w:r>
                      <w:r w:rsidRPr="00FF7506">
                        <w:t xml:space="preserve">com ficheiro </w:t>
                      </w:r>
                      <w:proofErr w:type="spellStart"/>
                      <w:r>
                        <w:t>default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9B5AEC">
        <w:rPr>
          <w:noProof/>
        </w:rPr>
        <w:drawing>
          <wp:anchor distT="0" distB="0" distL="114300" distR="114300" simplePos="0" relativeHeight="251658263" behindDoc="1" locked="0" layoutInCell="1" allowOverlap="1" wp14:anchorId="3D6E4168" wp14:editId="68E31C83">
            <wp:simplePos x="0" y="0"/>
            <wp:positionH relativeFrom="column">
              <wp:posOffset>1610038</wp:posOffset>
            </wp:positionH>
            <wp:positionV relativeFrom="paragraph">
              <wp:posOffset>1993265</wp:posOffset>
            </wp:positionV>
            <wp:extent cx="3618000" cy="2714400"/>
            <wp:effectExtent l="0" t="0" r="1905" b="3810"/>
            <wp:wrapTight wrapText="bothSides">
              <wp:wrapPolygon edited="0">
                <wp:start x="0" y="0"/>
                <wp:lineTo x="0" y="21529"/>
                <wp:lineTo x="21536" y="21529"/>
                <wp:lineTo x="21536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37D35" w14:textId="72ECE376" w:rsidR="00B053F8" w:rsidRDefault="00B053F8" w:rsidP="009A7994">
      <w:pPr>
        <w:ind w:firstLine="720"/>
        <w:rPr>
          <w:rFonts w:ascii="Calibri" w:hAnsi="Calibri" w:cs="Calibri"/>
        </w:rPr>
      </w:pPr>
    </w:p>
    <w:p w14:paraId="1268C417" w14:textId="16E7A958" w:rsidR="00B053F8" w:rsidRDefault="00B053F8" w:rsidP="009A7994">
      <w:pPr>
        <w:ind w:firstLine="720"/>
        <w:rPr>
          <w:rFonts w:ascii="Calibri" w:hAnsi="Calibri" w:cs="Calibri"/>
        </w:rPr>
      </w:pPr>
    </w:p>
    <w:p w14:paraId="0E58A06C" w14:textId="64BE96D1" w:rsidR="00B053F8" w:rsidRDefault="00B053F8" w:rsidP="009A7994">
      <w:pPr>
        <w:ind w:firstLine="720"/>
        <w:rPr>
          <w:rFonts w:ascii="Calibri" w:hAnsi="Calibri" w:cs="Calibri"/>
        </w:rPr>
      </w:pPr>
    </w:p>
    <w:p w14:paraId="77500CA8" w14:textId="429B800E" w:rsidR="00B053F8" w:rsidRDefault="00B053F8" w:rsidP="009A7994">
      <w:pPr>
        <w:ind w:firstLine="720"/>
        <w:rPr>
          <w:rFonts w:ascii="Calibri" w:hAnsi="Calibri" w:cs="Calibri"/>
        </w:rPr>
      </w:pPr>
    </w:p>
    <w:p w14:paraId="596E2D19" w14:textId="35661FC4" w:rsidR="00B053F8" w:rsidRDefault="00B053F8" w:rsidP="009A7994">
      <w:pPr>
        <w:ind w:firstLine="720"/>
        <w:rPr>
          <w:rFonts w:ascii="Calibri" w:hAnsi="Calibri" w:cs="Calibri"/>
        </w:rPr>
      </w:pPr>
    </w:p>
    <w:p w14:paraId="4747821D" w14:textId="22556E75" w:rsidR="00B053F8" w:rsidRDefault="00B053F8" w:rsidP="009A7994">
      <w:pPr>
        <w:ind w:firstLine="720"/>
        <w:rPr>
          <w:rFonts w:ascii="Calibri" w:hAnsi="Calibri" w:cs="Calibri"/>
        </w:rPr>
      </w:pPr>
    </w:p>
    <w:p w14:paraId="56946E86" w14:textId="62C720C0" w:rsidR="00B053F8" w:rsidRDefault="00B053F8" w:rsidP="009A7994">
      <w:pPr>
        <w:ind w:firstLine="720"/>
        <w:rPr>
          <w:rFonts w:ascii="Calibri" w:hAnsi="Calibri" w:cs="Calibri"/>
        </w:rPr>
      </w:pPr>
    </w:p>
    <w:p w14:paraId="773F3781" w14:textId="13F6AF44" w:rsidR="00B053F8" w:rsidRDefault="00B053F8" w:rsidP="009A7994">
      <w:pPr>
        <w:ind w:firstLine="720"/>
        <w:rPr>
          <w:rFonts w:ascii="Calibri" w:hAnsi="Calibri" w:cs="Calibri"/>
        </w:rPr>
      </w:pPr>
    </w:p>
    <w:p w14:paraId="2A93A13F" w14:textId="2F21BB28" w:rsidR="00B053F8" w:rsidRDefault="00B053F8" w:rsidP="009A7994">
      <w:pPr>
        <w:ind w:firstLine="720"/>
        <w:rPr>
          <w:rFonts w:ascii="Calibri" w:hAnsi="Calibri" w:cs="Calibri"/>
        </w:rPr>
      </w:pPr>
    </w:p>
    <w:p w14:paraId="018E1D5F" w14:textId="039BE8A6" w:rsidR="00B053F8" w:rsidRDefault="00B053F8" w:rsidP="000A686C">
      <w:pPr>
        <w:ind w:firstLine="720"/>
        <w:jc w:val="both"/>
        <w:rPr>
          <w:rFonts w:ascii="Calibri" w:hAnsi="Calibri" w:cs="Calibri"/>
        </w:rPr>
      </w:pPr>
    </w:p>
    <w:p w14:paraId="4EE007DA" w14:textId="35E07D4B" w:rsidR="00B053F8" w:rsidRDefault="00E86100" w:rsidP="000A686C">
      <w:pPr>
        <w:ind w:firstLine="72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Estes gráficos têm o intuito de mostrar o crescimento da </w:t>
      </w:r>
      <w:r w:rsidRPr="00E86100">
        <w:rPr>
          <w:rFonts w:ascii="Calibri" w:hAnsi="Calibri" w:cs="Calibri"/>
          <w:i/>
          <w:iCs/>
        </w:rPr>
        <w:t>hash table</w:t>
      </w:r>
      <w:r>
        <w:rPr>
          <w:rFonts w:ascii="Calibri" w:hAnsi="Calibri" w:cs="Calibri"/>
          <w:i/>
          <w:iCs/>
        </w:rPr>
        <w:t xml:space="preserve"> </w:t>
      </w:r>
      <w:r>
        <w:rPr>
          <w:rFonts w:ascii="Calibri" w:hAnsi="Calibri" w:cs="Calibri"/>
        </w:rPr>
        <w:t xml:space="preserve">à medida que vão sendo adicionadas palavras. </w:t>
      </w:r>
      <w:r w:rsidR="00CA2085">
        <w:rPr>
          <w:rFonts w:ascii="Calibri" w:hAnsi="Calibri" w:cs="Calibri"/>
        </w:rPr>
        <w:t xml:space="preserve">Assim, podemos verificar </w:t>
      </w:r>
      <w:r w:rsidR="00450844">
        <w:rPr>
          <w:rFonts w:ascii="Calibri" w:hAnsi="Calibri" w:cs="Calibri"/>
        </w:rPr>
        <w:t xml:space="preserve">que, quando o número de </w:t>
      </w:r>
      <w:r w:rsidR="00CA2085">
        <w:rPr>
          <w:rFonts w:ascii="Calibri" w:hAnsi="Calibri" w:cs="Calibri"/>
        </w:rPr>
        <w:t xml:space="preserve">palavras colocadas </w:t>
      </w:r>
      <w:r w:rsidR="00450844">
        <w:rPr>
          <w:rFonts w:ascii="Calibri" w:hAnsi="Calibri" w:cs="Calibri"/>
        </w:rPr>
        <w:t xml:space="preserve">iguala o tamanho da </w:t>
      </w:r>
      <w:r w:rsidR="00CA2085">
        <w:rPr>
          <w:rFonts w:ascii="Calibri" w:hAnsi="Calibri" w:cs="Calibri"/>
          <w:i/>
          <w:iCs/>
        </w:rPr>
        <w:t>hash table</w:t>
      </w:r>
      <w:r w:rsidR="00450844">
        <w:rPr>
          <w:rFonts w:ascii="Calibri" w:hAnsi="Calibri" w:cs="Calibri"/>
        </w:rPr>
        <w:t>, esta aumenta o seu tamanho em dobro</w:t>
      </w:r>
      <w:r w:rsidR="00D236A4">
        <w:rPr>
          <w:rFonts w:ascii="Calibri" w:hAnsi="Calibri" w:cs="Calibri"/>
        </w:rPr>
        <w:t xml:space="preserve">. </w:t>
      </w:r>
    </w:p>
    <w:p w14:paraId="16F02E5E" w14:textId="159B4878" w:rsidR="0097212E" w:rsidRPr="00591FD5" w:rsidRDefault="0097212E" w:rsidP="000A686C">
      <w:pPr>
        <w:ind w:firstLine="72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Estes dados foram passados para um ficheiro no formato </w:t>
      </w:r>
      <w:r w:rsidR="006B7493">
        <w:rPr>
          <w:rFonts w:ascii="Calibri" w:hAnsi="Calibri" w:cs="Calibri"/>
        </w:rPr>
        <w:t>“</w:t>
      </w:r>
      <w:r>
        <w:rPr>
          <w:rFonts w:ascii="Calibri" w:hAnsi="Calibri" w:cs="Calibri"/>
        </w:rPr>
        <w:t>.txt</w:t>
      </w:r>
      <w:r w:rsidR="006B7493">
        <w:rPr>
          <w:rFonts w:ascii="Calibri" w:hAnsi="Calibri" w:cs="Calibri"/>
        </w:rPr>
        <w:t>”</w:t>
      </w:r>
      <w:r>
        <w:rPr>
          <w:rFonts w:ascii="Calibri" w:hAnsi="Calibri" w:cs="Calibri"/>
        </w:rPr>
        <w:t xml:space="preserve"> sempre que </w:t>
      </w:r>
      <w:r w:rsidR="006B7493">
        <w:rPr>
          <w:rFonts w:ascii="Calibri" w:hAnsi="Calibri" w:cs="Calibri"/>
        </w:rPr>
        <w:t>era adicionada uma palavra</w:t>
      </w:r>
      <w:r w:rsidR="00692248">
        <w:rPr>
          <w:rFonts w:ascii="Calibri" w:hAnsi="Calibri" w:cs="Calibri"/>
        </w:rPr>
        <w:t xml:space="preserve">, sendo os </w:t>
      </w:r>
      <w:r w:rsidR="00131F63">
        <w:rPr>
          <w:rFonts w:ascii="Calibri" w:hAnsi="Calibri" w:cs="Calibri"/>
        </w:rPr>
        <w:t xml:space="preserve">três primeiros gráficos correspondentes aos </w:t>
      </w:r>
      <w:r w:rsidR="00591FD5">
        <w:rPr>
          <w:rFonts w:ascii="Calibri" w:hAnsi="Calibri" w:cs="Calibri"/>
        </w:rPr>
        <w:t xml:space="preserve">ficheiros mais pequenos e o último correspondente ao ficheiro </w:t>
      </w:r>
      <w:r w:rsidR="00591FD5">
        <w:rPr>
          <w:rFonts w:ascii="Calibri" w:hAnsi="Calibri" w:cs="Calibri"/>
          <w:i/>
          <w:iCs/>
        </w:rPr>
        <w:t>default</w:t>
      </w:r>
      <w:r w:rsidR="00591FD5">
        <w:rPr>
          <w:rFonts w:ascii="Calibri" w:hAnsi="Calibri" w:cs="Calibri"/>
        </w:rPr>
        <w:t>.</w:t>
      </w:r>
    </w:p>
    <w:p w14:paraId="1D42F5EB" w14:textId="77777777" w:rsidR="00EB5704" w:rsidRDefault="00EB5704" w:rsidP="00F279A1">
      <w:pPr>
        <w:rPr>
          <w:rFonts w:ascii="Calibri" w:hAnsi="Calibri" w:cs="Calibri"/>
        </w:rPr>
      </w:pPr>
    </w:p>
    <w:p w14:paraId="70C4615B" w14:textId="77777777" w:rsidR="00894BBE" w:rsidRDefault="00894BBE" w:rsidP="00F279A1">
      <w:pPr>
        <w:rPr>
          <w:rFonts w:ascii="Calibri" w:hAnsi="Calibri" w:cs="Calibri"/>
        </w:rPr>
      </w:pPr>
    </w:p>
    <w:p w14:paraId="4B8B3817" w14:textId="76A1065D" w:rsidR="00EB5704" w:rsidRDefault="00A7568B" w:rsidP="00EB5704">
      <w:pPr>
        <w:pStyle w:val="Ttulo2"/>
      </w:pPr>
      <w:bookmarkStart w:id="140" w:name="_Toc124258103"/>
      <w:r>
        <w:t>Atribuições de “lugares”</w:t>
      </w:r>
      <w:bookmarkEnd w:id="140"/>
    </w:p>
    <w:p w14:paraId="13D81C08" w14:textId="154BB168" w:rsidR="00B053F8" w:rsidRDefault="003451A6" w:rsidP="009A7994">
      <w:pPr>
        <w:ind w:firstLine="720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1" behindDoc="1" locked="0" layoutInCell="1" allowOverlap="1" wp14:anchorId="6CFB21DA" wp14:editId="3BCC6B6D">
                <wp:simplePos x="0" y="0"/>
                <wp:positionH relativeFrom="column">
                  <wp:posOffset>4561195</wp:posOffset>
                </wp:positionH>
                <wp:positionV relativeFrom="paragraph">
                  <wp:posOffset>2138045</wp:posOffset>
                </wp:positionV>
                <wp:extent cx="2461260" cy="635"/>
                <wp:effectExtent l="0" t="0" r="254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ED85A3" w14:textId="4E25DCB1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18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Atribuição de "lugares" com ficheiro de 6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B21DA" id="Caixa de Texto 53" o:spid="_x0000_s1043" type="#_x0000_t202" style="position:absolute;left:0;text-align:left;margin-left:359.15pt;margin-top:168.35pt;width:193.8pt;height:.05pt;z-index:-251658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" stroked="f">
                <v:textbox style="mso-fit-shape-to-text:t" inset="0,0,0,0">
                  <w:txbxContent>
                    <w:p w14:paraId="00ED85A3" w14:textId="4E25DCB1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18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Atribuição de "lugares" com ficheiro de 6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1" locked="0" layoutInCell="1" allowOverlap="1" wp14:anchorId="098A46A8" wp14:editId="4A2F0EF5">
                <wp:simplePos x="0" y="0"/>
                <wp:positionH relativeFrom="column">
                  <wp:posOffset>2371383</wp:posOffset>
                </wp:positionH>
                <wp:positionV relativeFrom="paragraph">
                  <wp:posOffset>2138064</wp:posOffset>
                </wp:positionV>
                <wp:extent cx="2258695" cy="635"/>
                <wp:effectExtent l="0" t="0" r="1905" b="12065"/>
                <wp:wrapTight wrapText="bothSides">
                  <wp:wrapPolygon edited="0">
                    <wp:start x="0" y="0"/>
                    <wp:lineTo x="0" y="0"/>
                    <wp:lineTo x="21497" y="0"/>
                    <wp:lineTo x="21497" y="0"/>
                    <wp:lineTo x="0" y="0"/>
                  </wp:wrapPolygon>
                </wp:wrapTight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5766B" w14:textId="1867481F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19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Atribuição de "lugares" com ficheiro de 5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A46A8" id="Caixa de Texto 52" o:spid="_x0000_s1044" type="#_x0000_t202" style="position:absolute;left:0;text-align:left;margin-left:186.7pt;margin-top:168.35pt;width:177.85pt;height:.05pt;z-index:-251658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" stroked="f">
                <v:textbox style="mso-fit-shape-to-text:t" inset="0,0,0,0">
                  <w:txbxContent>
                    <w:p w14:paraId="0E15766B" w14:textId="1867481F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19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Atribuição de "lugares" com ficheiro de 5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1" locked="0" layoutInCell="1" allowOverlap="1" wp14:anchorId="556FA8D5" wp14:editId="6842DFDD">
                <wp:simplePos x="0" y="0"/>
                <wp:positionH relativeFrom="column">
                  <wp:posOffset>-88123</wp:posOffset>
                </wp:positionH>
                <wp:positionV relativeFrom="paragraph">
                  <wp:posOffset>2137627</wp:posOffset>
                </wp:positionV>
                <wp:extent cx="25990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31" y="0"/>
                    <wp:lineTo x="21531" y="0"/>
                    <wp:lineTo x="0" y="0"/>
                  </wp:wrapPolygon>
                </wp:wrapTight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C4820F" w14:textId="030C385D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rFonts w:ascii="Calibri" w:hAnsi="Calibri" w:cs="Calibri"/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20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Atribuição de "lugares" com ficheiro de 4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FA8D5" id="Caixa de Texto 51" o:spid="_x0000_s1045" type="#_x0000_t202" style="position:absolute;left:0;text-align:left;margin-left:-6.95pt;margin-top:168.3pt;width:204.65pt;height:.05pt;z-index:-251658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" stroked="f">
                <v:textbox style="mso-fit-shape-to-text:t" inset="0,0,0,0">
                  <w:txbxContent>
                    <w:p w14:paraId="61C4820F" w14:textId="030C385D" w:rsidR="003451A6" w:rsidRPr="003451A6" w:rsidRDefault="003451A6" w:rsidP="003451A6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20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Atribuição de "lugares" com ficheiro de 4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6031D">
        <w:rPr>
          <w:rFonts w:ascii="Calibri" w:hAnsi="Calibri" w:cs="Calibri"/>
          <w:noProof/>
        </w:rPr>
        <w:drawing>
          <wp:anchor distT="0" distB="0" distL="114300" distR="114300" simplePos="0" relativeHeight="251658265" behindDoc="1" locked="0" layoutInCell="1" allowOverlap="1" wp14:anchorId="43897EE7" wp14:editId="7E524E55">
            <wp:simplePos x="0" y="0"/>
            <wp:positionH relativeFrom="column">
              <wp:posOffset>2303220</wp:posOffset>
            </wp:positionH>
            <wp:positionV relativeFrom="paragraph">
              <wp:posOffset>184785</wp:posOffset>
            </wp:positionV>
            <wp:extent cx="2258695" cy="1950720"/>
            <wp:effectExtent l="0" t="0" r="1905" b="5080"/>
            <wp:wrapTight wrapText="bothSides">
              <wp:wrapPolygon edited="0">
                <wp:start x="0" y="0"/>
                <wp:lineTo x="0" y="21516"/>
                <wp:lineTo x="21497" y="21516"/>
                <wp:lineTo x="21497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9" r="6851"/>
                    <a:stretch/>
                  </pic:blipFill>
                  <pic:spPr bwMode="auto">
                    <a:xfrm>
                      <a:off x="0" y="0"/>
                      <a:ext cx="2258695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31D">
        <w:rPr>
          <w:rFonts w:ascii="Calibri" w:hAnsi="Calibri" w:cs="Calibri"/>
          <w:noProof/>
        </w:rPr>
        <w:drawing>
          <wp:anchor distT="0" distB="0" distL="114300" distR="114300" simplePos="0" relativeHeight="251658266" behindDoc="1" locked="0" layoutInCell="1" allowOverlap="1" wp14:anchorId="5B4976D0" wp14:editId="183F309A">
            <wp:simplePos x="0" y="0"/>
            <wp:positionH relativeFrom="column">
              <wp:posOffset>4561840</wp:posOffset>
            </wp:positionH>
            <wp:positionV relativeFrom="paragraph">
              <wp:posOffset>179070</wp:posOffset>
            </wp:positionV>
            <wp:extent cx="2461260" cy="1956435"/>
            <wp:effectExtent l="0" t="0" r="2540" b="0"/>
            <wp:wrapTight wrapText="bothSides">
              <wp:wrapPolygon edited="0">
                <wp:start x="0" y="0"/>
                <wp:lineTo x="0" y="21453"/>
                <wp:lineTo x="21511" y="21453"/>
                <wp:lineTo x="21511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1" b="-306"/>
                    <a:stretch/>
                  </pic:blipFill>
                  <pic:spPr bwMode="auto">
                    <a:xfrm>
                      <a:off x="0" y="0"/>
                      <a:ext cx="2461260" cy="195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C8E">
        <w:rPr>
          <w:rFonts w:ascii="Calibri" w:hAnsi="Calibri" w:cs="Calibri"/>
          <w:noProof/>
        </w:rPr>
        <w:drawing>
          <wp:anchor distT="0" distB="0" distL="114300" distR="114300" simplePos="0" relativeHeight="251658264" behindDoc="1" locked="0" layoutInCell="1" allowOverlap="1" wp14:anchorId="0A99FFFB" wp14:editId="76261F3D">
            <wp:simplePos x="0" y="0"/>
            <wp:positionH relativeFrom="column">
              <wp:posOffset>-136031</wp:posOffset>
            </wp:positionH>
            <wp:positionV relativeFrom="paragraph">
              <wp:posOffset>178734</wp:posOffset>
            </wp:positionV>
            <wp:extent cx="2599200" cy="1951200"/>
            <wp:effectExtent l="0" t="0" r="4445" b="5080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50055" w14:textId="2F9D3B34" w:rsidR="00B053F8" w:rsidRDefault="003451A6" w:rsidP="009A7994">
      <w:pPr>
        <w:ind w:firstLine="720"/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2" behindDoc="1" locked="0" layoutInCell="1" allowOverlap="1" wp14:anchorId="3DF516CD" wp14:editId="0CC6F7F2">
                <wp:simplePos x="0" y="0"/>
                <wp:positionH relativeFrom="column">
                  <wp:posOffset>1631950</wp:posOffset>
                </wp:positionH>
                <wp:positionV relativeFrom="paragraph">
                  <wp:posOffset>4918075</wp:posOffset>
                </wp:positionV>
                <wp:extent cx="3617595" cy="635"/>
                <wp:effectExtent l="0" t="0" r="1905" b="12065"/>
                <wp:wrapTight wrapText="bothSides">
                  <wp:wrapPolygon edited="0">
                    <wp:start x="0" y="0"/>
                    <wp:lineTo x="0" y="0"/>
                    <wp:lineTo x="21536" y="0"/>
                    <wp:lineTo x="21536" y="0"/>
                    <wp:lineTo x="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7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26334A" w14:textId="0E36A3A0" w:rsidR="003451A6" w:rsidRPr="00EF4081" w:rsidRDefault="003451A6" w:rsidP="003451A6">
                            <w:pPr>
                              <w:pStyle w:val="Legenda"/>
                              <w:jc w:val="center"/>
                              <w:rPr>
                                <w:rFonts w:ascii="Calibri" w:hAnsi="Calibri" w:cs="Calibri"/>
                                <w:noProof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DC2418">
                              <w:rPr>
                                <w:noProof/>
                              </w:rPr>
                              <w:t>21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| </w:t>
                            </w:r>
                            <w:r w:rsidRPr="006A11E0">
                              <w:t xml:space="preserve">Atribuição de "lugares" com ficheiro </w:t>
                            </w:r>
                            <w:r>
                              <w:t>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516CD" id="Caixa de Texto 54" o:spid="_x0000_s1046" type="#_x0000_t202" style="position:absolute;left:0;text-align:left;margin-left:128.5pt;margin-top:387.25pt;width:284.85pt;height:.05pt;z-index:-2516581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" stroked="f">
                <v:textbox style="mso-fit-shape-to-text:t" inset="0,0,0,0">
                  <w:txbxContent>
                    <w:p w14:paraId="7A26334A" w14:textId="0E36A3A0" w:rsidR="003451A6" w:rsidRPr="00EF4081" w:rsidRDefault="003451A6" w:rsidP="003451A6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sz w:val="20"/>
                        </w:rPr>
                      </w:pPr>
                      <w:r>
                        <w:t xml:space="preserve">Figura </w:t>
                      </w:r>
                      <w:r w:rsidR="00B2309A">
                        <w:fldChar w:fldCharType="begin"/>
                      </w:r>
                      <w:r w:rsidR="00B2309A">
                        <w:instrText xml:space="preserve"> SEQ Figura \* ARABIC </w:instrText>
                      </w:r>
                      <w:r w:rsidR="00B2309A">
                        <w:fldChar w:fldCharType="separate"/>
                      </w:r>
                      <w:r w:rsidR="00DC2418">
                        <w:rPr>
                          <w:noProof/>
                        </w:rPr>
                        <w:t>21</w:t>
                      </w:r>
                      <w:r w:rsidR="00B2309A">
                        <w:rPr>
                          <w:noProof/>
                        </w:rPr>
                        <w:fldChar w:fldCharType="end"/>
                      </w:r>
                      <w:r>
                        <w:t xml:space="preserve"> | </w:t>
                      </w:r>
                      <w:r w:rsidRPr="006A11E0">
                        <w:t xml:space="preserve">Atribuição de "lugares" com ficheiro </w:t>
                      </w:r>
                      <w:proofErr w:type="spellStart"/>
                      <w:r>
                        <w:t>default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EA459F">
        <w:rPr>
          <w:rFonts w:ascii="Calibri" w:hAnsi="Calibri" w:cs="Calibri"/>
          <w:noProof/>
        </w:rPr>
        <w:drawing>
          <wp:anchor distT="0" distB="0" distL="114300" distR="114300" simplePos="0" relativeHeight="251658267" behindDoc="1" locked="0" layoutInCell="1" allowOverlap="1" wp14:anchorId="1459CA11" wp14:editId="681A1F14">
            <wp:simplePos x="0" y="0"/>
            <wp:positionH relativeFrom="column">
              <wp:posOffset>1631950</wp:posOffset>
            </wp:positionH>
            <wp:positionV relativeFrom="paragraph">
              <wp:posOffset>2147421</wp:posOffset>
            </wp:positionV>
            <wp:extent cx="3618000" cy="2714400"/>
            <wp:effectExtent l="0" t="0" r="1905" b="3810"/>
            <wp:wrapTight wrapText="bothSides">
              <wp:wrapPolygon edited="0">
                <wp:start x="0" y="0"/>
                <wp:lineTo x="0" y="21529"/>
                <wp:lineTo x="21536" y="21529"/>
                <wp:lineTo x="21536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AEE18" w14:textId="27509742" w:rsidR="00B053F8" w:rsidRDefault="00B053F8" w:rsidP="009A7994">
      <w:pPr>
        <w:ind w:firstLine="720"/>
        <w:rPr>
          <w:rFonts w:ascii="Calibri" w:hAnsi="Calibri" w:cs="Calibri"/>
        </w:rPr>
      </w:pPr>
    </w:p>
    <w:p w14:paraId="32BCAA9A" w14:textId="7D45CE72" w:rsidR="00B053F8" w:rsidRDefault="00B053F8" w:rsidP="009A7994">
      <w:pPr>
        <w:ind w:firstLine="720"/>
        <w:rPr>
          <w:rFonts w:ascii="Calibri" w:hAnsi="Calibri" w:cs="Calibri"/>
        </w:rPr>
      </w:pPr>
    </w:p>
    <w:p w14:paraId="50A5C1D8" w14:textId="50960BF4" w:rsidR="00B053F8" w:rsidRDefault="00B053F8" w:rsidP="009A7994">
      <w:pPr>
        <w:ind w:firstLine="720"/>
        <w:rPr>
          <w:rFonts w:ascii="Calibri" w:hAnsi="Calibri" w:cs="Calibri"/>
        </w:rPr>
      </w:pPr>
    </w:p>
    <w:p w14:paraId="69523C6D" w14:textId="5BAA1D22" w:rsidR="00B053F8" w:rsidRDefault="00B053F8" w:rsidP="009A7994">
      <w:pPr>
        <w:ind w:firstLine="720"/>
        <w:rPr>
          <w:rFonts w:ascii="Calibri" w:hAnsi="Calibri" w:cs="Calibri"/>
        </w:rPr>
      </w:pPr>
    </w:p>
    <w:p w14:paraId="5ADCC88C" w14:textId="7BA745A3" w:rsidR="00B053F8" w:rsidRDefault="00B053F8" w:rsidP="009A7994">
      <w:pPr>
        <w:ind w:firstLine="720"/>
        <w:rPr>
          <w:rFonts w:ascii="Calibri" w:hAnsi="Calibri" w:cs="Calibri"/>
        </w:rPr>
      </w:pPr>
    </w:p>
    <w:p w14:paraId="59B8176D" w14:textId="794D2711" w:rsidR="00B053F8" w:rsidRDefault="00B053F8" w:rsidP="009A7994">
      <w:pPr>
        <w:ind w:firstLine="720"/>
        <w:rPr>
          <w:rFonts w:ascii="Calibri" w:hAnsi="Calibri" w:cs="Calibri"/>
        </w:rPr>
      </w:pPr>
    </w:p>
    <w:p w14:paraId="7A9DD95E" w14:textId="0F1382EB" w:rsidR="00E33C8E" w:rsidRDefault="00E33C8E" w:rsidP="009A7994">
      <w:pPr>
        <w:ind w:firstLine="720"/>
        <w:rPr>
          <w:rFonts w:ascii="Calibri" w:hAnsi="Calibri" w:cs="Calibri"/>
        </w:rPr>
      </w:pPr>
    </w:p>
    <w:p w14:paraId="151A2145" w14:textId="5A8D997B" w:rsidR="00E33C8E" w:rsidRDefault="00E33C8E" w:rsidP="009A7994">
      <w:pPr>
        <w:ind w:firstLine="720"/>
        <w:rPr>
          <w:rFonts w:ascii="Calibri" w:hAnsi="Calibri" w:cs="Calibri"/>
        </w:rPr>
      </w:pPr>
    </w:p>
    <w:p w14:paraId="5C4CC998" w14:textId="2C7A5709" w:rsidR="00E33C8E" w:rsidRDefault="00E33C8E" w:rsidP="009A7994">
      <w:pPr>
        <w:ind w:firstLine="720"/>
        <w:rPr>
          <w:rFonts w:ascii="Calibri" w:hAnsi="Calibri" w:cs="Calibri"/>
        </w:rPr>
      </w:pPr>
    </w:p>
    <w:p w14:paraId="6141D75C" w14:textId="19021534" w:rsidR="00E33C8E" w:rsidRDefault="00E33C8E" w:rsidP="009A7994">
      <w:pPr>
        <w:ind w:firstLine="720"/>
        <w:rPr>
          <w:rFonts w:ascii="Calibri" w:hAnsi="Calibri" w:cs="Calibri"/>
        </w:rPr>
      </w:pPr>
    </w:p>
    <w:p w14:paraId="5695FB46" w14:textId="77777777" w:rsidR="00EA459F" w:rsidRDefault="00EA459F" w:rsidP="000A686C">
      <w:pPr>
        <w:ind w:firstLine="720"/>
        <w:jc w:val="both"/>
        <w:rPr>
          <w:rFonts w:ascii="Calibri" w:hAnsi="Calibri" w:cs="Calibri"/>
        </w:rPr>
      </w:pPr>
    </w:p>
    <w:p w14:paraId="4C81FE0F" w14:textId="247969B6" w:rsidR="00E33C8E" w:rsidRDefault="00221A66" w:rsidP="000A686C">
      <w:pPr>
        <w:ind w:firstLine="720"/>
        <w:jc w:val="both"/>
        <w:rPr>
          <w:rFonts w:ascii="Calibri" w:hAnsi="Calibri" w:cs="Calibri"/>
          <w:i/>
          <w:iCs/>
        </w:rPr>
      </w:pPr>
      <w:r>
        <w:rPr>
          <w:rFonts w:ascii="Calibri" w:hAnsi="Calibri" w:cs="Calibri"/>
        </w:rPr>
        <w:t xml:space="preserve">Estes gráficos têm o intuito de </w:t>
      </w:r>
      <w:r w:rsidR="00E64FAE">
        <w:rPr>
          <w:rFonts w:ascii="Calibri" w:hAnsi="Calibri" w:cs="Calibri"/>
        </w:rPr>
        <w:t xml:space="preserve">mostrar a distribuição das palavras do ficheiro pela </w:t>
      </w:r>
      <w:r w:rsidR="00E64FAE" w:rsidRPr="00E64FAE">
        <w:rPr>
          <w:rFonts w:ascii="Calibri" w:hAnsi="Calibri" w:cs="Calibri"/>
          <w:i/>
          <w:iCs/>
        </w:rPr>
        <w:t>hash table</w:t>
      </w:r>
      <w:r w:rsidR="00E64FAE">
        <w:rPr>
          <w:rFonts w:ascii="Calibri" w:hAnsi="Calibri" w:cs="Calibri"/>
          <w:i/>
          <w:iCs/>
        </w:rPr>
        <w:t>.</w:t>
      </w:r>
    </w:p>
    <w:p w14:paraId="054395B6" w14:textId="46CC196D" w:rsidR="00E64FAE" w:rsidRDefault="00E64FAE" w:rsidP="000A686C">
      <w:pPr>
        <w:ind w:firstLine="72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Conseguimos perceber que há uma distribuição bastante uniforme das palavras, sendo os três primeiros gráficos correspondentes aos ficheiros mais pequenos e o último correspondente ao ficheiro </w:t>
      </w:r>
      <w:r>
        <w:rPr>
          <w:rFonts w:ascii="Calibri" w:hAnsi="Calibri" w:cs="Calibri"/>
          <w:i/>
          <w:iCs/>
        </w:rPr>
        <w:t>default</w:t>
      </w:r>
      <w:r>
        <w:rPr>
          <w:rFonts w:ascii="Calibri" w:hAnsi="Calibri" w:cs="Calibri"/>
        </w:rPr>
        <w:t>.</w:t>
      </w:r>
    </w:p>
    <w:p w14:paraId="03E752A6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7B6B893E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40954990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76A209B9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1985531E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4A3C9A2D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34193D3B" w14:textId="77777777" w:rsidR="00CE31EA" w:rsidRDefault="00CE31EA" w:rsidP="00E64FAE">
      <w:pPr>
        <w:ind w:firstLine="720"/>
        <w:rPr>
          <w:rFonts w:ascii="Calibri" w:hAnsi="Calibri" w:cs="Calibri"/>
        </w:rPr>
      </w:pPr>
    </w:p>
    <w:p w14:paraId="463F237C" w14:textId="77777777" w:rsidR="00501E18" w:rsidRDefault="00501E18" w:rsidP="00CE31EA">
      <w:pPr>
        <w:pStyle w:val="Ttulo1"/>
      </w:pPr>
    </w:p>
    <w:p w14:paraId="70E7BC10" w14:textId="144C17F1" w:rsidR="00CE31EA" w:rsidRDefault="00CE31EA" w:rsidP="00CE31EA">
      <w:pPr>
        <w:pStyle w:val="Ttulo1"/>
      </w:pPr>
      <w:bookmarkStart w:id="141" w:name="_Toc124258104"/>
      <w:r>
        <w:t>Curiosidades</w:t>
      </w:r>
      <w:bookmarkEnd w:id="141"/>
    </w:p>
    <w:p w14:paraId="648D501F" w14:textId="77777777" w:rsidR="00EF508B" w:rsidRPr="00EF508B" w:rsidRDefault="00EF508B" w:rsidP="00EF508B"/>
    <w:p w14:paraId="1C2C2B2C" w14:textId="38E8BA5B" w:rsidR="00CE31EA" w:rsidRDefault="00CE31EA" w:rsidP="00CE31EA">
      <w:pPr>
        <w:pStyle w:val="Ttulo2"/>
      </w:pPr>
      <w:bookmarkStart w:id="142" w:name="_Toc124258105"/>
      <w:r>
        <w:t>Grafos</w:t>
      </w:r>
      <w:r w:rsidR="00501E18" w:rsidRPr="00C85EF0">
        <w:rPr>
          <w:noProof/>
          <w:szCs w:val="20"/>
          <w:lang w:bidi="pt-PT"/>
        </w:rPr>
        <w:drawing>
          <wp:anchor distT="0" distB="0" distL="114300" distR="114300" simplePos="0" relativeHeight="251658270" behindDoc="1" locked="1" layoutInCell="1" allowOverlap="1" wp14:anchorId="53421138" wp14:editId="26C53EB7">
            <wp:simplePos x="0" y="0"/>
            <wp:positionH relativeFrom="margin">
              <wp:posOffset>5280660</wp:posOffset>
            </wp:positionH>
            <wp:positionV relativeFrom="margin">
              <wp:posOffset>521335</wp:posOffset>
            </wp:positionV>
            <wp:extent cx="1840230" cy="1144270"/>
            <wp:effectExtent l="0" t="0" r="1270" b="0"/>
            <wp:wrapNone/>
            <wp:docPr id="32" name="Imagem 3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m 90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2"/>
    </w:p>
    <w:p w14:paraId="587D2F3B" w14:textId="2880BB66" w:rsidR="00CE31EA" w:rsidRPr="00CE31EA" w:rsidRDefault="003451A6" w:rsidP="00CE31EA">
      <w:r>
        <w:rPr>
          <w:noProof/>
        </w:rPr>
        <mc:AlternateContent>
          <mc:Choice Requires="wps">
            <w:drawing>
              <wp:anchor distT="0" distB="0" distL="114300" distR="114300" simplePos="0" relativeHeight="251658295" behindDoc="1" locked="0" layoutInCell="1" allowOverlap="1" wp14:anchorId="4574517A" wp14:editId="4DDE77E8">
                <wp:simplePos x="0" y="0"/>
                <wp:positionH relativeFrom="column">
                  <wp:posOffset>4427220</wp:posOffset>
                </wp:positionH>
                <wp:positionV relativeFrom="paragraph">
                  <wp:posOffset>2042236</wp:posOffset>
                </wp:positionV>
                <wp:extent cx="25990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31" y="0"/>
                    <wp:lineTo x="21531" y="0"/>
                    <wp:lineTo x="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EAB25D" w14:textId="008F56D3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="00285966">
                              <w:rPr>
                                <w:sz w:val="13"/>
                                <w:szCs w:val="13"/>
                              </w:rPr>
                              <w:t>24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Grafo do ficheiro de 6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4517A" id="Caixa de Texto 60" o:spid="_x0000_s1047" type="#_x0000_t202" style="position:absolute;margin-left:348.6pt;margin-top:160.8pt;width:204.65pt;height:.05pt;z-index:-2516581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" stroked="f">
                <v:textbox style="mso-fit-shape-to-text:t" inset="0,0,0,0">
                  <w:txbxContent>
                    <w:p w14:paraId="2AEAB25D" w14:textId="008F56D3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="00285966">
                        <w:rPr>
                          <w:sz w:val="13"/>
                          <w:szCs w:val="13"/>
                        </w:rPr>
                        <w:t>24</w:t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Grafo do ficheiro de 6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4" behindDoc="1" locked="0" layoutInCell="1" allowOverlap="1" wp14:anchorId="3D7F7C3A" wp14:editId="04202F4B">
                <wp:simplePos x="0" y="0"/>
                <wp:positionH relativeFrom="column">
                  <wp:posOffset>2122170</wp:posOffset>
                </wp:positionH>
                <wp:positionV relativeFrom="paragraph">
                  <wp:posOffset>2039288</wp:posOffset>
                </wp:positionV>
                <wp:extent cx="25990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31" y="0"/>
                    <wp:lineTo x="21531" y="0"/>
                    <wp:lineTo x="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AE61CD" w14:textId="61CE6B2E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begin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instrText xml:space="preserve"> SEQ Figura \* ARABIC </w:instrTex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separate"/>
                            </w:r>
                            <w:r w:rsidR="00DC2418">
                              <w:rPr>
                                <w:noProof/>
                                <w:sz w:val="13"/>
                                <w:szCs w:val="13"/>
                              </w:rPr>
                              <w:t>22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fldChar w:fldCharType="end"/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Grafo do ficheiro de 5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F7C3A" id="Caixa de Texto 57" o:spid="_x0000_s1048" type="#_x0000_t202" style="position:absolute;margin-left:167.1pt;margin-top:160.55pt;width:204.65pt;height:.05pt;z-index:-2516581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" stroked="f">
                <v:textbox style="mso-fit-shape-to-text:t" inset="0,0,0,0">
                  <w:txbxContent>
                    <w:p w14:paraId="59AE61CD" w14:textId="61CE6B2E" w:rsidR="003451A6" w:rsidRPr="003451A6" w:rsidRDefault="003451A6" w:rsidP="003451A6">
                      <w:pPr>
                        <w:pStyle w:val="Caption"/>
                        <w:jc w:val="center"/>
                        <w:rPr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begin"/>
                      </w:r>
                      <w:r w:rsidRPr="003451A6">
                        <w:rPr>
                          <w:sz w:val="13"/>
                          <w:szCs w:val="13"/>
                        </w:rPr>
                        <w:instrText xml:space="preserve"> SEQ Figura \* ARABIC </w:instrTex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separate"/>
                      </w:r>
                      <w:r w:rsidR="00DC2418">
                        <w:rPr>
                          <w:noProof/>
                          <w:sz w:val="13"/>
                          <w:szCs w:val="13"/>
                        </w:rPr>
                        <w:t>22</w:t>
                      </w:r>
                      <w:r w:rsidRPr="003451A6">
                        <w:rPr>
                          <w:sz w:val="13"/>
                          <w:szCs w:val="13"/>
                        </w:rPr>
                        <w:fldChar w:fldCharType="end"/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Grafo do ficheiro de 5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3" behindDoc="1" locked="0" layoutInCell="1" allowOverlap="1" wp14:anchorId="723DB338" wp14:editId="20019BB1">
                <wp:simplePos x="0" y="0"/>
                <wp:positionH relativeFrom="column">
                  <wp:posOffset>-272415</wp:posOffset>
                </wp:positionH>
                <wp:positionV relativeFrom="paragraph">
                  <wp:posOffset>2042795</wp:posOffset>
                </wp:positionV>
                <wp:extent cx="25990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31" y="0"/>
                    <wp:lineTo x="21531" y="0"/>
                    <wp:lineTo x="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3BB7DA" w14:textId="72789F67" w:rsidR="003451A6" w:rsidRPr="003451A6" w:rsidRDefault="003451A6" w:rsidP="003451A6">
                            <w:pPr>
                              <w:pStyle w:val="Legenda"/>
                              <w:jc w:val="center"/>
                              <w:rPr>
                                <w:rFonts w:ascii="Calibri" w:hAnsi="Calibri" w:cs="Calibri"/>
                                <w:noProof/>
                                <w:sz w:val="13"/>
                                <w:szCs w:val="13"/>
                              </w:rPr>
                            </w:pP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Figura </w:t>
                            </w:r>
                            <w:r w:rsidR="00285966">
                              <w:rPr>
                                <w:sz w:val="13"/>
                                <w:szCs w:val="13"/>
                              </w:rPr>
                              <w:t>22</w:t>
                            </w:r>
                            <w:r w:rsidRPr="003451A6">
                              <w:rPr>
                                <w:sz w:val="13"/>
                                <w:szCs w:val="13"/>
                              </w:rPr>
                              <w:t xml:space="preserve"> | Grafo do ficheiro de 4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DB338" id="Caixa de Texto 55" o:spid="_x0000_s1049" type="#_x0000_t202" style="position:absolute;margin-left:-21.45pt;margin-top:160.85pt;width:204.65pt;height:.05pt;z-index:-2516581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" stroked="f">
                <v:textbox style="mso-fit-shape-to-text:t" inset="0,0,0,0">
                  <w:txbxContent>
                    <w:p w14:paraId="243BB7DA" w14:textId="72789F67" w:rsidR="003451A6" w:rsidRPr="003451A6" w:rsidRDefault="003451A6" w:rsidP="003451A6">
                      <w:pPr>
                        <w:pStyle w:val="Caption"/>
                        <w:jc w:val="center"/>
                        <w:rPr>
                          <w:rFonts w:ascii="Calibri" w:hAnsi="Calibri" w:cs="Calibri"/>
                          <w:noProof/>
                          <w:sz w:val="13"/>
                          <w:szCs w:val="13"/>
                        </w:rPr>
                      </w:pPr>
                      <w:r w:rsidRPr="003451A6">
                        <w:rPr>
                          <w:sz w:val="13"/>
                          <w:szCs w:val="13"/>
                        </w:rPr>
                        <w:t xml:space="preserve">Figura </w:t>
                      </w:r>
                      <w:r w:rsidR="00285966">
                        <w:rPr>
                          <w:sz w:val="13"/>
                          <w:szCs w:val="13"/>
                        </w:rPr>
                        <w:t>22</w:t>
                      </w:r>
                      <w:r w:rsidRPr="003451A6">
                        <w:rPr>
                          <w:sz w:val="13"/>
                          <w:szCs w:val="13"/>
                        </w:rPr>
                        <w:t xml:space="preserve"> | Grafo do ficheiro de 4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30AA6">
        <w:rPr>
          <w:rFonts w:ascii="Calibri" w:hAnsi="Calibri" w:cs="Calibri"/>
          <w:noProof/>
        </w:rPr>
        <w:drawing>
          <wp:anchor distT="0" distB="0" distL="114300" distR="114300" simplePos="0" relativeHeight="251658268" behindDoc="1" locked="0" layoutInCell="1" allowOverlap="1" wp14:anchorId="7BC783FD" wp14:editId="62204E1F">
            <wp:simplePos x="0" y="0"/>
            <wp:positionH relativeFrom="column">
              <wp:posOffset>4427220</wp:posOffset>
            </wp:positionH>
            <wp:positionV relativeFrom="paragraph">
              <wp:posOffset>252730</wp:posOffset>
            </wp:positionV>
            <wp:extent cx="2599055" cy="1950720"/>
            <wp:effectExtent l="0" t="0" r="4445" b="5080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AA6">
        <w:rPr>
          <w:rFonts w:ascii="Calibri" w:hAnsi="Calibri" w:cs="Calibri"/>
          <w:noProof/>
        </w:rPr>
        <w:drawing>
          <wp:anchor distT="0" distB="0" distL="114300" distR="114300" simplePos="0" relativeHeight="251658269" behindDoc="1" locked="0" layoutInCell="1" allowOverlap="1" wp14:anchorId="69713F20" wp14:editId="14D91C8C">
            <wp:simplePos x="0" y="0"/>
            <wp:positionH relativeFrom="column">
              <wp:posOffset>-272556</wp:posOffset>
            </wp:positionH>
            <wp:positionV relativeFrom="paragraph">
              <wp:posOffset>255270</wp:posOffset>
            </wp:positionV>
            <wp:extent cx="2599200" cy="1951200"/>
            <wp:effectExtent l="0" t="0" r="4445" b="5080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AA6">
        <w:rPr>
          <w:rFonts w:ascii="Calibri" w:hAnsi="Calibri" w:cs="Calibri"/>
          <w:noProof/>
        </w:rPr>
        <w:drawing>
          <wp:anchor distT="0" distB="0" distL="114300" distR="114300" simplePos="0" relativeHeight="251658271" behindDoc="1" locked="0" layoutInCell="1" allowOverlap="1" wp14:anchorId="2FD504F9" wp14:editId="1AF6177D">
            <wp:simplePos x="0" y="0"/>
            <wp:positionH relativeFrom="column">
              <wp:posOffset>2088515</wp:posOffset>
            </wp:positionH>
            <wp:positionV relativeFrom="paragraph">
              <wp:posOffset>254000</wp:posOffset>
            </wp:positionV>
            <wp:extent cx="2599200" cy="1951200"/>
            <wp:effectExtent l="0" t="0" r="4445" b="5080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0A3EB" w14:textId="77777777" w:rsidR="00065A79" w:rsidRDefault="00065A79" w:rsidP="00065A79">
      <w:pPr>
        <w:rPr>
          <w:rFonts w:ascii="Calibri" w:hAnsi="Calibri" w:cs="Calibri"/>
        </w:rPr>
      </w:pPr>
    </w:p>
    <w:p w14:paraId="573185E8" w14:textId="77777777" w:rsidR="00A62C5E" w:rsidRDefault="00A62C5E" w:rsidP="00065A79">
      <w:pPr>
        <w:rPr>
          <w:rFonts w:ascii="Calibri" w:hAnsi="Calibri" w:cs="Calibri"/>
        </w:rPr>
      </w:pPr>
    </w:p>
    <w:p w14:paraId="0B15E8E4" w14:textId="38ED9AC8" w:rsidR="00A62C5E" w:rsidRDefault="00A6676C" w:rsidP="00065A79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="00FA24B6">
        <w:rPr>
          <w:rFonts w:ascii="Calibri" w:hAnsi="Calibri" w:cs="Calibri"/>
        </w:rPr>
        <w:t xml:space="preserve">Acima estão </w:t>
      </w:r>
      <w:r w:rsidR="00915DFC">
        <w:rPr>
          <w:rFonts w:ascii="Calibri" w:hAnsi="Calibri" w:cs="Calibri"/>
        </w:rPr>
        <w:t>representados</w:t>
      </w:r>
      <w:r w:rsidR="00FA24B6">
        <w:rPr>
          <w:rFonts w:ascii="Calibri" w:hAnsi="Calibri" w:cs="Calibri"/>
        </w:rPr>
        <w:t xml:space="preserve"> </w:t>
      </w:r>
      <w:r w:rsidR="00915DFC">
        <w:rPr>
          <w:rFonts w:ascii="Calibri" w:hAnsi="Calibri" w:cs="Calibri"/>
        </w:rPr>
        <w:t>o</w:t>
      </w:r>
      <w:r w:rsidR="00FA24B6">
        <w:rPr>
          <w:rFonts w:ascii="Calibri" w:hAnsi="Calibri" w:cs="Calibri"/>
        </w:rPr>
        <w:t>s componentes conex</w:t>
      </w:r>
      <w:r w:rsidR="00915DFC">
        <w:rPr>
          <w:rFonts w:ascii="Calibri" w:hAnsi="Calibri" w:cs="Calibri"/>
        </w:rPr>
        <w:t>o</w:t>
      </w:r>
      <w:r w:rsidR="00FA24B6">
        <w:rPr>
          <w:rFonts w:ascii="Calibri" w:hAnsi="Calibri" w:cs="Calibri"/>
        </w:rPr>
        <w:t>s dos grafos</w:t>
      </w:r>
      <w:r w:rsidR="00915DFC">
        <w:rPr>
          <w:rFonts w:ascii="Calibri" w:hAnsi="Calibri" w:cs="Calibri"/>
        </w:rPr>
        <w:t xml:space="preserve"> respetivos aos ficheiros mais pequenos.</w:t>
      </w:r>
    </w:p>
    <w:p w14:paraId="77DE9E16" w14:textId="53AA252E" w:rsidR="00915DFC" w:rsidRPr="00173E26" w:rsidRDefault="00915DFC" w:rsidP="00065A79">
      <w:pPr>
        <w:rPr>
          <w:rFonts w:ascii="Calibri" w:hAnsi="Calibri" w:cs="Calibri"/>
        </w:rPr>
      </w:pPr>
      <w:r>
        <w:rPr>
          <w:rFonts w:ascii="Calibri" w:hAnsi="Calibri" w:cs="Calibri"/>
        </w:rPr>
        <w:tab/>
        <w:t>Não nos foi possível apresentar o</w:t>
      </w:r>
      <w:r w:rsidR="00173E26">
        <w:rPr>
          <w:rFonts w:ascii="Calibri" w:hAnsi="Calibri" w:cs="Calibri"/>
        </w:rPr>
        <w:t xml:space="preserve">s referidos componentes respetivos ao ficheiro </w:t>
      </w:r>
      <w:r w:rsidR="00173E26">
        <w:rPr>
          <w:rFonts w:ascii="Calibri" w:hAnsi="Calibri" w:cs="Calibri"/>
          <w:i/>
          <w:iCs/>
        </w:rPr>
        <w:t>default</w:t>
      </w:r>
      <w:r w:rsidR="005F4F38">
        <w:rPr>
          <w:rFonts w:ascii="Calibri" w:hAnsi="Calibri" w:cs="Calibri"/>
        </w:rPr>
        <w:t xml:space="preserve">, pois </w:t>
      </w:r>
      <w:r w:rsidR="00FA11F8">
        <w:rPr>
          <w:rFonts w:ascii="Calibri" w:hAnsi="Calibri" w:cs="Calibri"/>
        </w:rPr>
        <w:t xml:space="preserve">devido à </w:t>
      </w:r>
      <w:r w:rsidR="001C4649">
        <w:rPr>
          <w:rFonts w:ascii="Calibri" w:hAnsi="Calibri" w:cs="Calibri"/>
        </w:rPr>
        <w:t xml:space="preserve">grande dimensão deste, </w:t>
      </w:r>
      <w:r w:rsidR="001B2923">
        <w:rPr>
          <w:rFonts w:ascii="Calibri" w:hAnsi="Calibri" w:cs="Calibri"/>
        </w:rPr>
        <w:t>levará imenso tempo na criação da imagem.</w:t>
      </w:r>
    </w:p>
    <w:p w14:paraId="13A3277A" w14:textId="77777777" w:rsidR="00A62C5E" w:rsidRDefault="00A62C5E" w:rsidP="00065A79">
      <w:pPr>
        <w:rPr>
          <w:rFonts w:ascii="Calibri" w:hAnsi="Calibri" w:cs="Calibri"/>
        </w:rPr>
      </w:pPr>
    </w:p>
    <w:p w14:paraId="4D2256A2" w14:textId="352D3B62" w:rsidR="00A84B8F" w:rsidRPr="00A84B8F" w:rsidRDefault="00E12783" w:rsidP="00D82971">
      <w:pPr>
        <w:pStyle w:val="Ttulo2"/>
      </w:pPr>
      <w:bookmarkStart w:id="143" w:name="_Toc124258106"/>
      <w:r>
        <w:t>Informações dos grafos</w:t>
      </w:r>
      <w:bookmarkEnd w:id="143"/>
    </w:p>
    <w:p w14:paraId="349D8ADD" w14:textId="01C6297D" w:rsidR="00810030" w:rsidRPr="00D82971" w:rsidRDefault="00D82971" w:rsidP="00810030">
      <w:pPr>
        <w:rPr>
          <w:b/>
          <w:bCs/>
        </w:rPr>
      </w:pPr>
      <w:r w:rsidRPr="00D82971">
        <w:rPr>
          <w:rFonts w:ascii="Calibri" w:hAnsi="Calibr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B1AD8CE" wp14:editId="115D9D61">
                <wp:simplePos x="0" y="0"/>
                <wp:positionH relativeFrom="column">
                  <wp:posOffset>4339590</wp:posOffset>
                </wp:positionH>
                <wp:positionV relativeFrom="paragraph">
                  <wp:posOffset>60325</wp:posOffset>
                </wp:positionV>
                <wp:extent cx="2408555" cy="293427"/>
                <wp:effectExtent l="0" t="0" r="17145" b="1143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8555" cy="2934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11F437" w14:textId="1BE341D6" w:rsidR="00D84113" w:rsidRPr="00D82971" w:rsidRDefault="00D84113" w:rsidP="00183FD6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E</w:t>
                            </w:r>
                            <w:r w:rsidR="00AC74A9" w:rsidRPr="00D82971">
                              <w:rPr>
                                <w:b/>
                                <w:bCs/>
                              </w:rPr>
                              <w:t>xem</w:t>
                            </w:r>
                            <w:r w:rsidRPr="00D82971">
                              <w:rPr>
                                <w:b/>
                                <w:bCs/>
                              </w:rPr>
                              <w:t>plo de maior diâmetro:</w:t>
                            </w:r>
                          </w:p>
                          <w:p w14:paraId="548860AD" w14:textId="77777777" w:rsidR="00D84113" w:rsidRPr="00D82971" w:rsidRDefault="00D84113" w:rsidP="00183FD6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AD8CE" id="Caixa de Texto 61" o:spid="_x0000_s1050" type="#_x0000_t202" style="position:absolute;margin-left:341.7pt;margin-top:4.75pt;width:189.65pt;height:23.1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" fillcolor="white [3201]" strokecolor="white [3212]" strokeweight=".5pt">
                <v:textbox>
                  <w:txbxContent>
                    <w:p w14:paraId="4911F437" w14:textId="1BE341D6" w:rsidR="00D84113" w:rsidRPr="00D82971" w:rsidRDefault="00D84113" w:rsidP="00183FD6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E</w:t>
                      </w:r>
                      <w:r w:rsidR="00AC74A9" w:rsidRPr="00D82971">
                        <w:rPr>
                          <w:b/>
                          <w:bCs/>
                        </w:rPr>
                        <w:t>xem</w:t>
                      </w:r>
                      <w:r w:rsidRPr="00D82971">
                        <w:rPr>
                          <w:b/>
                          <w:bCs/>
                        </w:rPr>
                        <w:t>plo de maior diâmetro:</w:t>
                      </w:r>
                    </w:p>
                    <w:p w14:paraId="548860AD" w14:textId="77777777" w:rsidR="00D84113" w:rsidRPr="00D82971" w:rsidRDefault="00D84113" w:rsidP="00183FD6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41CB" w:rsidRPr="00D82971">
        <w:rPr>
          <w:b/>
          <w:bCs/>
        </w:rPr>
        <w:t>Ficheiro de 4 letras:</w:t>
      </w:r>
    </w:p>
    <w:p w14:paraId="78A683DC" w14:textId="2A325EFA" w:rsidR="00CA7A36" w:rsidRPr="00CA7A36" w:rsidRDefault="00D82971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70D1D8E6" wp14:editId="5DD7DA9F">
                <wp:simplePos x="0" y="0"/>
                <wp:positionH relativeFrom="column">
                  <wp:posOffset>4904156</wp:posOffset>
                </wp:positionH>
                <wp:positionV relativeFrom="paragraph">
                  <wp:posOffset>7431</wp:posOffset>
                </wp:positionV>
                <wp:extent cx="743803" cy="2169847"/>
                <wp:effectExtent l="0" t="0" r="18415" b="14605"/>
                <wp:wrapNone/>
                <wp:docPr id="902" name="Caixa de Texto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803" cy="2169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EE12E10" w14:textId="77777777" w:rsidR="00392021" w:rsidRPr="00AC74A9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AC74A9">
                              <w:rPr>
                                <w:sz w:val="18"/>
                                <w:szCs w:val="18"/>
                              </w:rPr>
                              <w:t xml:space="preserve">[0] coai </w:t>
                            </w:r>
                          </w:p>
                          <w:p w14:paraId="3FB0F01B" w14:textId="77777777" w:rsidR="00392021" w:rsidRPr="00392021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392021">
                              <w:rPr>
                                <w:sz w:val="18"/>
                                <w:szCs w:val="18"/>
                              </w:rPr>
                              <w:t xml:space="preserve">[1] ceai </w:t>
                            </w:r>
                          </w:p>
                          <w:p w14:paraId="01F822EA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[2] coas </w:t>
                            </w:r>
                          </w:p>
                          <w:p w14:paraId="27601C16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[3] coar </w:t>
                            </w:r>
                          </w:p>
                          <w:p w14:paraId="2D2250DC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[4] coam </w:t>
                            </w:r>
                          </w:p>
                          <w:p w14:paraId="1884E2BD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[5] cozi </w:t>
                            </w:r>
                          </w:p>
                          <w:p w14:paraId="3CFB25D5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[6] cosi </w:t>
                            </w:r>
                          </w:p>
                          <w:p w14:paraId="09E72690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[7] comi </w:t>
                            </w:r>
                          </w:p>
                          <w:p w14:paraId="03BF0F0C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[8] coei </w:t>
                            </w:r>
                          </w:p>
                          <w:p w14:paraId="53B103B1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[9] zoai </w:t>
                            </w:r>
                          </w:p>
                          <w:p w14:paraId="48E79051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[10] voai </w:t>
                            </w:r>
                          </w:p>
                          <w:p w14:paraId="7698464B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[11] toai </w:t>
                            </w:r>
                          </w:p>
                          <w:p w14:paraId="4ACDA767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[12] soai </w:t>
                            </w:r>
                          </w:p>
                          <w:p w14:paraId="4E9BF382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[13] doai </w:t>
                            </w:r>
                          </w:p>
                          <w:p w14:paraId="4FD99AF1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 xml:space="preserve">[14] cear </w:t>
                            </w:r>
                          </w:p>
                          <w:p w14:paraId="6A19EBC9" w14:textId="77777777" w:rsidR="00392021" w:rsidRPr="00D84113" w:rsidRDefault="00392021" w:rsidP="00392021">
                            <w:pPr>
                              <w:spacing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D84113">
                              <w:rPr>
                                <w:sz w:val="18"/>
                                <w:szCs w:val="18"/>
                              </w:rPr>
                              <w:t>[15] ceei</w:t>
                            </w:r>
                          </w:p>
                          <w:p w14:paraId="7C513530" w14:textId="77777777" w:rsidR="00392021" w:rsidRDefault="003920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1D8E6" id="Caixa de Texto 902" o:spid="_x0000_s1051" type="#_x0000_t202" style="position:absolute;left:0;text-align:left;margin-left:386.15pt;margin-top:.6pt;width:58.55pt;height:170.85pt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" fillcolor="white [3201]" strokecolor="white [3212]" strokeweight=".5pt">
                <v:textbox>
                  <w:txbxContent>
                    <w:p w14:paraId="1EE12E10" w14:textId="77777777" w:rsidR="00392021" w:rsidRPr="00AC74A9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AC74A9">
                        <w:rPr>
                          <w:sz w:val="18"/>
                          <w:szCs w:val="18"/>
                        </w:rPr>
                        <w:t xml:space="preserve">[0] coai </w:t>
                      </w:r>
                    </w:p>
                    <w:p w14:paraId="3FB0F01B" w14:textId="77777777" w:rsidR="00392021" w:rsidRPr="00392021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392021">
                        <w:rPr>
                          <w:sz w:val="18"/>
                          <w:szCs w:val="18"/>
                        </w:rPr>
                        <w:t xml:space="preserve">[1] ceai </w:t>
                      </w:r>
                    </w:p>
                    <w:p w14:paraId="01F822EA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[2] coas </w:t>
                      </w:r>
                    </w:p>
                    <w:p w14:paraId="27601C16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[3] coar </w:t>
                      </w:r>
                    </w:p>
                    <w:p w14:paraId="2D2250DC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[4] coam </w:t>
                      </w:r>
                    </w:p>
                    <w:p w14:paraId="1884E2BD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[5] cozi </w:t>
                      </w:r>
                    </w:p>
                    <w:p w14:paraId="3CFB25D5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[6] cosi </w:t>
                      </w:r>
                    </w:p>
                    <w:p w14:paraId="09E72690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[7] comi </w:t>
                      </w:r>
                    </w:p>
                    <w:p w14:paraId="03BF0F0C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[8] coei </w:t>
                      </w:r>
                    </w:p>
                    <w:p w14:paraId="53B103B1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[9] zoai </w:t>
                      </w:r>
                    </w:p>
                    <w:p w14:paraId="48E79051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[10] voai </w:t>
                      </w:r>
                    </w:p>
                    <w:p w14:paraId="7698464B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[11] toai </w:t>
                      </w:r>
                    </w:p>
                    <w:p w14:paraId="4ACDA767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[12] soai </w:t>
                      </w:r>
                    </w:p>
                    <w:p w14:paraId="4E9BF382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[13] doai </w:t>
                      </w:r>
                    </w:p>
                    <w:p w14:paraId="4FD99AF1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 xml:space="preserve">[14] cear </w:t>
                      </w:r>
                    </w:p>
                    <w:p w14:paraId="6A19EBC9" w14:textId="77777777" w:rsidR="00392021" w:rsidRPr="00D84113" w:rsidRDefault="00392021" w:rsidP="00392021">
                      <w:pPr>
                        <w:spacing w:line="240" w:lineRule="auto"/>
                        <w:rPr>
                          <w:sz w:val="18"/>
                          <w:szCs w:val="18"/>
                        </w:rPr>
                      </w:pPr>
                      <w:r w:rsidRPr="00D84113">
                        <w:rPr>
                          <w:sz w:val="18"/>
                          <w:szCs w:val="18"/>
                        </w:rPr>
                        <w:t>[15] ceei</w:t>
                      </w:r>
                    </w:p>
                    <w:p w14:paraId="7C513530" w14:textId="77777777" w:rsidR="00392021" w:rsidRDefault="00392021"/>
                  </w:txbxContent>
                </v:textbox>
              </v:shape>
            </w:pict>
          </mc:Fallback>
        </mc:AlternateContent>
      </w:r>
      <w:r w:rsidR="00CA7A36" w:rsidRPr="00CA7A36">
        <w:rPr>
          <w:rFonts w:ascii="Calibri" w:hAnsi="Calibri" w:cs="Calibri"/>
          <w:lang w:val="en-US"/>
        </w:rPr>
        <w:t>Number of edges: 9267</w:t>
      </w:r>
    </w:p>
    <w:p w14:paraId="0262F236" w14:textId="7CA12C0A" w:rsidR="00CA7A36" w:rsidRPr="00CA7A36" w:rsidRDefault="00CA7A36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>Number of vertices: 2149</w:t>
      </w:r>
    </w:p>
    <w:p w14:paraId="63EC5D4A" w14:textId="17907A3A" w:rsidR="00CA7A36" w:rsidRPr="00CA7A36" w:rsidRDefault="00CA7A36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>Number of different representatives: 187</w:t>
      </w:r>
    </w:p>
    <w:p w14:paraId="60133968" w14:textId="0713CF07" w:rsidR="00CA7A36" w:rsidRPr="00CA7A36" w:rsidRDefault="00CA7A36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Largest connected component: </w:t>
      </w:r>
      <w:r w:rsidR="00E61BDA">
        <w:rPr>
          <w:rFonts w:ascii="Calibri" w:hAnsi="Calibri" w:cs="Calibri"/>
          <w:lang w:val="en-US"/>
        </w:rPr>
        <w:t>1931</w:t>
      </w:r>
    </w:p>
    <w:p w14:paraId="19E876CD" w14:textId="1B09402D" w:rsidR="00CA7A36" w:rsidRPr="00CA7A36" w:rsidRDefault="00CA7A36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Smallest connected component: </w:t>
      </w:r>
      <w:r w:rsidR="00E61BDA">
        <w:rPr>
          <w:rFonts w:ascii="Calibri" w:hAnsi="Calibri" w:cs="Calibri"/>
          <w:lang w:val="en-US"/>
        </w:rPr>
        <w:t>1</w:t>
      </w:r>
    </w:p>
    <w:p w14:paraId="08E1FD97" w14:textId="1183140C" w:rsidR="00CA7A36" w:rsidRPr="00CA7A36" w:rsidRDefault="00CA7A36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Average connected component: </w:t>
      </w:r>
      <w:r w:rsidR="00E61BDA">
        <w:rPr>
          <w:rFonts w:ascii="Calibri" w:hAnsi="Calibri" w:cs="Calibri"/>
          <w:lang w:val="en-US"/>
        </w:rPr>
        <w:t>11.49</w:t>
      </w:r>
    </w:p>
    <w:p w14:paraId="4D3C82E1" w14:textId="77777777" w:rsidR="00CB40D8" w:rsidRPr="00CB40D8" w:rsidRDefault="00CB40D8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Largest diameter: 15</w:t>
      </w:r>
    </w:p>
    <w:p w14:paraId="1C8E61CF" w14:textId="77777777" w:rsidR="00CB40D8" w:rsidRPr="00CB40D8" w:rsidRDefault="00CB40D8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Smallest diameter: 0</w:t>
      </w:r>
    </w:p>
    <w:p w14:paraId="3120ED91" w14:textId="6DF4B9DE" w:rsidR="00A84B8F" w:rsidRDefault="00CB40D8" w:rsidP="00EF508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Average of diameters: 0.22</w:t>
      </w:r>
    </w:p>
    <w:p w14:paraId="66277DFA" w14:textId="77777777" w:rsidR="00D82971" w:rsidRDefault="00D82971" w:rsidP="00D82971">
      <w:pPr>
        <w:spacing w:line="360" w:lineRule="auto"/>
        <w:rPr>
          <w:rFonts w:ascii="Calibri" w:hAnsi="Calibri" w:cs="Calibri"/>
          <w:lang w:val="en-US"/>
        </w:rPr>
      </w:pPr>
    </w:p>
    <w:p w14:paraId="6B9046B3" w14:textId="77777777" w:rsidR="00D82971" w:rsidRPr="00D82971" w:rsidRDefault="00D82971" w:rsidP="00D82971">
      <w:pPr>
        <w:spacing w:line="360" w:lineRule="auto"/>
        <w:rPr>
          <w:rFonts w:ascii="Calibri" w:hAnsi="Calibri" w:cs="Calibri"/>
          <w:lang w:val="en-US"/>
        </w:rPr>
      </w:pPr>
    </w:p>
    <w:p w14:paraId="1FA3EF48" w14:textId="73429B34" w:rsidR="0047342F" w:rsidRPr="00D82971" w:rsidRDefault="00392021" w:rsidP="0047342F">
      <w:pPr>
        <w:tabs>
          <w:tab w:val="left" w:pos="2353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6DBC78E8" wp14:editId="353609BD">
                <wp:simplePos x="0" y="0"/>
                <wp:positionH relativeFrom="column">
                  <wp:posOffset>4272280</wp:posOffset>
                </wp:positionH>
                <wp:positionV relativeFrom="paragraph">
                  <wp:posOffset>-22225</wp:posOffset>
                </wp:positionV>
                <wp:extent cx="1753235" cy="279779"/>
                <wp:effectExtent l="0" t="0" r="12065" b="1270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235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1C1E861" w14:textId="77777777" w:rsidR="00A84B8F" w:rsidRPr="00D82971" w:rsidRDefault="00A84B8F" w:rsidP="00A84B8F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Exemplo de maior diâmetro:</w:t>
                            </w:r>
                          </w:p>
                          <w:p w14:paraId="0D9F6532" w14:textId="7E146972" w:rsidR="004A5BAC" w:rsidRPr="00D82971" w:rsidRDefault="004A5BAC" w:rsidP="004A5BAC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  <w:p w14:paraId="6069206A" w14:textId="77777777" w:rsidR="004A5BAC" w:rsidRPr="00D82971" w:rsidRDefault="004A5BAC" w:rsidP="004A5BAC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C78E8" id="Caixa de Texto 62" o:spid="_x0000_s1052" type="#_x0000_t202" style="position:absolute;margin-left:336.4pt;margin-top:-1.75pt;width:138.05pt;height:22.05pt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" fillcolor="white [3201]" strokecolor="white [3212]" strokeweight=".5pt">
                <v:textbox>
                  <w:txbxContent>
                    <w:p w14:paraId="71C1E861" w14:textId="77777777" w:rsidR="00A84B8F" w:rsidRPr="00D82971" w:rsidRDefault="00A84B8F" w:rsidP="00A84B8F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Exemplo de maior diâmetro:</w:t>
                      </w:r>
                    </w:p>
                    <w:p w14:paraId="0D9F6532" w14:textId="7E146972" w:rsidR="004A5BAC" w:rsidRPr="00D82971" w:rsidRDefault="004A5BAC" w:rsidP="004A5BAC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  <w:p w14:paraId="6069206A" w14:textId="77777777" w:rsidR="004A5BAC" w:rsidRPr="00D82971" w:rsidRDefault="004A5BAC" w:rsidP="004A5BAC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633452DB" wp14:editId="64F1F7B7">
                <wp:simplePos x="0" y="0"/>
                <wp:positionH relativeFrom="column">
                  <wp:posOffset>5444661</wp:posOffset>
                </wp:positionH>
                <wp:positionV relativeFrom="paragraph">
                  <wp:posOffset>311785</wp:posOffset>
                </wp:positionV>
                <wp:extent cx="948519" cy="771099"/>
                <wp:effectExtent l="0" t="0" r="17145" b="16510"/>
                <wp:wrapNone/>
                <wp:docPr id="901" name="Caixa de Texto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519" cy="7710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8FABC6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[30] mamal </w:t>
                            </w:r>
                          </w:p>
                          <w:p w14:paraId="061B5587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[31] gamar </w:t>
                            </w:r>
                          </w:p>
                          <w:p w14:paraId="61ACCAC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[32] mamam </w:t>
                            </w:r>
                          </w:p>
                          <w:p w14:paraId="3CECDB23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>[33] mamai</w:t>
                            </w:r>
                          </w:p>
                          <w:p w14:paraId="77E6D6DE" w14:textId="77777777" w:rsidR="00392021" w:rsidRDefault="00392021" w:rsidP="003E7A92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3452DB" id="Caixa de Texto 901" o:spid="_x0000_s1053" type="#_x0000_t202" style="position:absolute;margin-left:428.7pt;margin-top:24.55pt;width:74.7pt;height:60.7pt;z-index:2516583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" fillcolor="white [3201]" strokecolor="white [3212]" strokeweight=".5pt">
                <v:textbox>
                  <w:txbxContent>
                    <w:p w14:paraId="38FABC6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[30] mamal </w:t>
                      </w:r>
                    </w:p>
                    <w:p w14:paraId="061B5587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[31] gamar </w:t>
                      </w:r>
                    </w:p>
                    <w:p w14:paraId="61ACCAC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[32] mamam </w:t>
                      </w:r>
                    </w:p>
                    <w:p w14:paraId="3CECDB23" w14:textId="77777777" w:rsidR="00392021" w:rsidRDefault="00392021" w:rsidP="003E7A92">
                      <w:pPr>
                        <w:spacing w:line="240" w:lineRule="auto"/>
                      </w:pPr>
                      <w:r>
                        <w:t>[33] mamai</w:t>
                      </w:r>
                    </w:p>
                    <w:p w14:paraId="77E6D6DE" w14:textId="77777777" w:rsidR="00392021" w:rsidRDefault="00392021" w:rsidP="003E7A92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0F387332" wp14:editId="17A37643">
                <wp:simplePos x="0" y="0"/>
                <wp:positionH relativeFrom="column">
                  <wp:posOffset>4681637</wp:posOffset>
                </wp:positionH>
                <wp:positionV relativeFrom="paragraph">
                  <wp:posOffset>311225</wp:posOffset>
                </wp:positionV>
                <wp:extent cx="968991" cy="2463420"/>
                <wp:effectExtent l="0" t="0" r="9525" b="13335"/>
                <wp:wrapNone/>
                <wp:docPr id="899" name="Caixa de Texto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8991" cy="2463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C652C70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[15] datam </w:t>
                            </w:r>
                          </w:p>
                          <w:p w14:paraId="40667D1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[16] danar </w:t>
                            </w:r>
                          </w:p>
                          <w:p w14:paraId="36DA6C65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[17] datai </w:t>
                            </w:r>
                          </w:p>
                          <w:p w14:paraId="747D34A2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[18] datal </w:t>
                            </w:r>
                          </w:p>
                          <w:p w14:paraId="025911CF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[19] manas </w:t>
                            </w:r>
                          </w:p>
                          <w:p w14:paraId="2E0CD57E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[20] minar </w:t>
                            </w:r>
                          </w:p>
                          <w:p w14:paraId="3D670B75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[21] sanar </w:t>
                            </w:r>
                          </w:p>
                          <w:p w14:paraId="352F5954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[22] panar </w:t>
                            </w:r>
                          </w:p>
                          <w:p w14:paraId="7482AC7A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[23] nanar </w:t>
                            </w:r>
                          </w:p>
                          <w:p w14:paraId="541FB0AA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[24] lanar </w:t>
                            </w:r>
                          </w:p>
                          <w:p w14:paraId="5EC95CC5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[25] manam </w:t>
                            </w:r>
                          </w:p>
                          <w:p w14:paraId="6DF8EAC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[26] fanar </w:t>
                            </w:r>
                          </w:p>
                          <w:p w14:paraId="01549045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[27] manai </w:t>
                            </w:r>
                          </w:p>
                          <w:p w14:paraId="242F59CB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[28] mamas </w:t>
                            </w:r>
                          </w:p>
                          <w:p w14:paraId="47949976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[29] mimar </w:t>
                            </w:r>
                          </w:p>
                          <w:p w14:paraId="5C960D49" w14:textId="77777777" w:rsidR="00392021" w:rsidRDefault="00392021" w:rsidP="003E7A92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7332" id="Caixa de Texto 899" o:spid="_x0000_s1054" type="#_x0000_t202" style="position:absolute;margin-left:368.65pt;margin-top:24.5pt;width:76.3pt;height:193.95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" fillcolor="white [3201]" strokecolor="white [3212]" strokeweight=".5pt">
                <v:textbox>
                  <w:txbxContent>
                    <w:p w14:paraId="2C652C70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[15] datam </w:t>
                      </w:r>
                    </w:p>
                    <w:p w14:paraId="40667D1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[16] danar </w:t>
                      </w:r>
                    </w:p>
                    <w:p w14:paraId="36DA6C65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[17] datai </w:t>
                      </w:r>
                    </w:p>
                    <w:p w14:paraId="747D34A2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[18] datal </w:t>
                      </w:r>
                    </w:p>
                    <w:p w14:paraId="025911CF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[19] manas </w:t>
                      </w:r>
                    </w:p>
                    <w:p w14:paraId="2E0CD57E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[20] minar </w:t>
                      </w:r>
                    </w:p>
                    <w:p w14:paraId="3D670B75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[21] sanar </w:t>
                      </w:r>
                    </w:p>
                    <w:p w14:paraId="352F5954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[22] panar </w:t>
                      </w:r>
                    </w:p>
                    <w:p w14:paraId="7482AC7A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[23] nanar </w:t>
                      </w:r>
                    </w:p>
                    <w:p w14:paraId="541FB0AA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[24] lanar </w:t>
                      </w:r>
                    </w:p>
                    <w:p w14:paraId="5EC95CC5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[25] manam </w:t>
                      </w:r>
                    </w:p>
                    <w:p w14:paraId="6DF8EAC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[26] fanar </w:t>
                      </w:r>
                    </w:p>
                    <w:p w14:paraId="01549045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[27] manai </w:t>
                      </w:r>
                    </w:p>
                    <w:p w14:paraId="242F59CB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[28] mamas </w:t>
                      </w:r>
                    </w:p>
                    <w:p w14:paraId="47949976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[29] mimar </w:t>
                      </w:r>
                    </w:p>
                    <w:p w14:paraId="5C960D49" w14:textId="77777777" w:rsidR="00392021" w:rsidRDefault="00392021" w:rsidP="003E7A92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15D7A131" wp14:editId="51372213">
                <wp:simplePos x="0" y="0"/>
                <wp:positionH relativeFrom="column">
                  <wp:posOffset>3992397</wp:posOffset>
                </wp:positionH>
                <wp:positionV relativeFrom="paragraph">
                  <wp:posOffset>311444</wp:posOffset>
                </wp:positionV>
                <wp:extent cx="1084997" cy="2286000"/>
                <wp:effectExtent l="0" t="0" r="7620" b="12700"/>
                <wp:wrapNone/>
                <wp:docPr id="898" name="Caixa de Texto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997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9CB22FB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[0] matar        </w:t>
                            </w:r>
                          </w:p>
                          <w:p w14:paraId="3109DA64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[1] datar </w:t>
                            </w:r>
                          </w:p>
                          <w:p w14:paraId="620BF4AF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[2] manar </w:t>
                            </w:r>
                          </w:p>
                          <w:p w14:paraId="7FB6CCEA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[3] mamar </w:t>
                            </w:r>
                          </w:p>
                          <w:p w14:paraId="22E02A11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[4] malar </w:t>
                            </w:r>
                          </w:p>
                          <w:p w14:paraId="0CBA87CD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[5] matam </w:t>
                            </w:r>
                          </w:p>
                          <w:p w14:paraId="6AF86AB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[6] Catar </w:t>
                            </w:r>
                          </w:p>
                          <w:p w14:paraId="57238F07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[7] matai </w:t>
                            </w:r>
                          </w:p>
                          <w:p w14:paraId="0A32EC91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[8] catar </w:t>
                            </w:r>
                          </w:p>
                          <w:p w14:paraId="5EAA352A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[9] matas </w:t>
                            </w:r>
                          </w:p>
                          <w:p w14:paraId="42C678D4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[10] maçar </w:t>
                            </w:r>
                          </w:p>
                          <w:p w14:paraId="53163E6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[11] ratar </w:t>
                            </w:r>
                          </w:p>
                          <w:p w14:paraId="1765942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[12] datas </w:t>
                            </w:r>
                          </w:p>
                          <w:p w14:paraId="2EF214C8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[13] dotar </w:t>
                            </w:r>
                          </w:p>
                          <w:p w14:paraId="18140A5C" w14:textId="77777777" w:rsidR="00392021" w:rsidRDefault="00392021" w:rsidP="003E7A92">
                            <w:pPr>
                              <w:spacing w:line="240" w:lineRule="auto"/>
                            </w:pPr>
                            <w:r>
                              <w:t xml:space="preserve">[14] ditar </w:t>
                            </w:r>
                          </w:p>
                          <w:p w14:paraId="515E6BF0" w14:textId="77777777" w:rsidR="00392021" w:rsidRDefault="00392021" w:rsidP="003E7A92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A131" id="Caixa de Texto 898" o:spid="_x0000_s1055" type="#_x0000_t202" style="position:absolute;margin-left:314.35pt;margin-top:24.5pt;width:85.45pt;height:180pt;z-index:251658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" fillcolor="white [3201]" strokecolor="white [3212]" strokeweight=".5pt">
                <v:textbox>
                  <w:txbxContent>
                    <w:p w14:paraId="69CB22FB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[0] matar        </w:t>
                      </w:r>
                    </w:p>
                    <w:p w14:paraId="3109DA64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[1] datar </w:t>
                      </w:r>
                    </w:p>
                    <w:p w14:paraId="620BF4AF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[2] manar </w:t>
                      </w:r>
                    </w:p>
                    <w:p w14:paraId="7FB6CCEA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[3] mamar </w:t>
                      </w:r>
                    </w:p>
                    <w:p w14:paraId="22E02A11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[4] malar </w:t>
                      </w:r>
                    </w:p>
                    <w:p w14:paraId="0CBA87CD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[5] matam </w:t>
                      </w:r>
                    </w:p>
                    <w:p w14:paraId="6AF86AB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[6] Catar </w:t>
                      </w:r>
                    </w:p>
                    <w:p w14:paraId="57238F07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[7] matai </w:t>
                      </w:r>
                    </w:p>
                    <w:p w14:paraId="0A32EC91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[8] catar </w:t>
                      </w:r>
                    </w:p>
                    <w:p w14:paraId="5EAA352A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[9] matas </w:t>
                      </w:r>
                    </w:p>
                    <w:p w14:paraId="42C678D4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[10] maçar </w:t>
                      </w:r>
                    </w:p>
                    <w:p w14:paraId="53163E6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[11] ratar </w:t>
                      </w:r>
                    </w:p>
                    <w:p w14:paraId="1765942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[12] datas </w:t>
                      </w:r>
                    </w:p>
                    <w:p w14:paraId="2EF214C8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[13] dotar </w:t>
                      </w:r>
                    </w:p>
                    <w:p w14:paraId="18140A5C" w14:textId="77777777" w:rsidR="00392021" w:rsidRDefault="00392021" w:rsidP="003E7A92">
                      <w:pPr>
                        <w:spacing w:line="240" w:lineRule="auto"/>
                      </w:pPr>
                      <w:r>
                        <w:t xml:space="preserve">[14] ditar </w:t>
                      </w:r>
                    </w:p>
                    <w:p w14:paraId="515E6BF0" w14:textId="77777777" w:rsidR="00392021" w:rsidRDefault="00392021" w:rsidP="003E7A92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A84B8F" w:rsidRPr="00A84B8F">
        <w:rPr>
          <w:rFonts w:ascii="Calibri" w:hAnsi="Calibri" w:cs="Calibri"/>
        </w:rPr>
        <w:t>F</w:t>
      </w:r>
      <w:r w:rsidR="00A84B8F" w:rsidRPr="00D82971">
        <w:rPr>
          <w:rFonts w:ascii="Calibri" w:hAnsi="Calibri" w:cs="Calibri"/>
          <w:b/>
          <w:bCs/>
        </w:rPr>
        <w:t>icheiro de 5 letras:</w:t>
      </w:r>
    </w:p>
    <w:p w14:paraId="19971C47" w14:textId="00FDB9F4" w:rsidR="00A84B8F" w:rsidRPr="00CA7A36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edges: </w:t>
      </w:r>
      <w:r w:rsidR="004B596B">
        <w:rPr>
          <w:rFonts w:ascii="Calibri" w:hAnsi="Calibri" w:cs="Calibri"/>
          <w:lang w:val="en-US"/>
        </w:rPr>
        <w:t>23446</w:t>
      </w:r>
    </w:p>
    <w:p w14:paraId="5524807F" w14:textId="785023C7" w:rsidR="00A84B8F" w:rsidRPr="00CA7A36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vertices: </w:t>
      </w:r>
      <w:r w:rsidR="004B596B">
        <w:rPr>
          <w:rFonts w:ascii="Calibri" w:hAnsi="Calibri" w:cs="Calibri"/>
          <w:lang w:val="en-US"/>
        </w:rPr>
        <w:t>7166</w:t>
      </w:r>
    </w:p>
    <w:p w14:paraId="74626485" w14:textId="6547F2CE" w:rsidR="00A84B8F" w:rsidRPr="00CA7A36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different representatives: </w:t>
      </w:r>
      <w:r w:rsidR="004B596B">
        <w:rPr>
          <w:rFonts w:ascii="Calibri" w:hAnsi="Calibri" w:cs="Calibri"/>
          <w:lang w:val="en-US"/>
        </w:rPr>
        <w:t>575</w:t>
      </w:r>
    </w:p>
    <w:p w14:paraId="7DB74117" w14:textId="34F59CA4" w:rsidR="00A84B8F" w:rsidRPr="00CA7A36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Largest connected component: </w:t>
      </w:r>
      <w:r w:rsidR="00F26078">
        <w:rPr>
          <w:rFonts w:ascii="Calibri" w:hAnsi="Calibri" w:cs="Calibri"/>
          <w:lang w:val="en-US"/>
        </w:rPr>
        <w:t>6321</w:t>
      </w:r>
    </w:p>
    <w:p w14:paraId="7A491C71" w14:textId="77777777" w:rsidR="00A84B8F" w:rsidRPr="00CA7A36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Smallest connected component: </w:t>
      </w:r>
      <w:r>
        <w:rPr>
          <w:rFonts w:ascii="Calibri" w:hAnsi="Calibri" w:cs="Calibri"/>
          <w:lang w:val="en-US"/>
        </w:rPr>
        <w:t>1</w:t>
      </w:r>
    </w:p>
    <w:p w14:paraId="61D51C73" w14:textId="2A61A27B" w:rsidR="00A84B8F" w:rsidRPr="00CA7A36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Average connected component: </w:t>
      </w:r>
      <w:r>
        <w:rPr>
          <w:rFonts w:ascii="Calibri" w:hAnsi="Calibri" w:cs="Calibri"/>
          <w:lang w:val="en-US"/>
        </w:rPr>
        <w:t>1</w:t>
      </w:r>
      <w:r w:rsidR="00F26078">
        <w:rPr>
          <w:rFonts w:ascii="Calibri" w:hAnsi="Calibri" w:cs="Calibri"/>
          <w:lang w:val="en-US"/>
        </w:rPr>
        <w:t>2.46</w:t>
      </w:r>
    </w:p>
    <w:p w14:paraId="47B15C4A" w14:textId="1BFB0337" w:rsidR="00A84B8F" w:rsidRPr="00CB40D8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 xml:space="preserve">Largest diameter: </w:t>
      </w:r>
      <w:r w:rsidR="00F26078">
        <w:rPr>
          <w:rFonts w:ascii="Calibri" w:hAnsi="Calibri" w:cs="Calibri"/>
          <w:lang w:val="en-US"/>
        </w:rPr>
        <w:t>33</w:t>
      </w:r>
    </w:p>
    <w:p w14:paraId="7A2E6E07" w14:textId="77777777" w:rsidR="00A84B8F" w:rsidRPr="00CB40D8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Smallest diameter: 0</w:t>
      </w:r>
    </w:p>
    <w:p w14:paraId="623FF901" w14:textId="05EC1C39" w:rsidR="00A84B8F" w:rsidRPr="00CB40D8" w:rsidRDefault="00A84B8F" w:rsidP="00A84B8F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Average of diameters: 0.</w:t>
      </w:r>
      <w:r w:rsidR="00F26078">
        <w:rPr>
          <w:rFonts w:ascii="Calibri" w:hAnsi="Calibri" w:cs="Calibri"/>
          <w:lang w:val="en-US"/>
        </w:rPr>
        <w:t>37</w:t>
      </w:r>
    </w:p>
    <w:p w14:paraId="7F2E2F57" w14:textId="38CF078A" w:rsidR="00A84B8F" w:rsidRPr="00A84B8F" w:rsidRDefault="00A84B8F" w:rsidP="0047342F">
      <w:pPr>
        <w:tabs>
          <w:tab w:val="left" w:pos="2353"/>
        </w:tabs>
        <w:rPr>
          <w:rFonts w:ascii="Calibri" w:hAnsi="Calibri" w:cs="Calibri"/>
        </w:rPr>
      </w:pPr>
    </w:p>
    <w:p w14:paraId="74C4F6B3" w14:textId="27496D45" w:rsidR="00AC74A9" w:rsidRPr="00A84B8F" w:rsidRDefault="008B4556" w:rsidP="0047342F">
      <w:pPr>
        <w:tabs>
          <w:tab w:val="left" w:pos="2353"/>
        </w:tabs>
        <w:rPr>
          <w:rFonts w:ascii="Calibri" w:hAnsi="Calibri" w:cs="Calibri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6EBE80AB" wp14:editId="4E809752">
                <wp:simplePos x="0" y="0"/>
                <wp:positionH relativeFrom="column">
                  <wp:posOffset>4271645</wp:posOffset>
                </wp:positionH>
                <wp:positionV relativeFrom="paragraph">
                  <wp:posOffset>318770</wp:posOffset>
                </wp:positionV>
                <wp:extent cx="1753235" cy="279779"/>
                <wp:effectExtent l="0" t="0" r="12065" b="12700"/>
                <wp:wrapNone/>
                <wp:docPr id="903" name="Caixa de Texto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235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8C3C6E" w14:textId="77777777" w:rsidR="005D26D9" w:rsidRPr="00D82971" w:rsidRDefault="005D26D9" w:rsidP="005D26D9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Exemplo de maior diâmetro:</w:t>
                            </w:r>
                          </w:p>
                          <w:p w14:paraId="58F6F3F1" w14:textId="77777777" w:rsidR="005D26D9" w:rsidRPr="00D82971" w:rsidRDefault="005D26D9" w:rsidP="005D26D9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  <w:p w14:paraId="14F9564C" w14:textId="77777777" w:rsidR="005D26D9" w:rsidRPr="00D82971" w:rsidRDefault="005D26D9" w:rsidP="005D26D9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80AB" id="Caixa de Texto 903" o:spid="_x0000_s1056" type="#_x0000_t202" style="position:absolute;margin-left:336.35pt;margin-top:25.1pt;width:138.05pt;height:22.05pt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" fillcolor="white [3201]" strokecolor="white [3212]" strokeweight=".5pt">
                <v:textbox>
                  <w:txbxContent>
                    <w:p w14:paraId="028C3C6E" w14:textId="77777777" w:rsidR="005D26D9" w:rsidRPr="00D82971" w:rsidRDefault="005D26D9" w:rsidP="005D26D9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Exemplo de maior diâmetro:</w:t>
                      </w:r>
                    </w:p>
                    <w:p w14:paraId="58F6F3F1" w14:textId="77777777" w:rsidR="005D26D9" w:rsidRPr="00D82971" w:rsidRDefault="005D26D9" w:rsidP="005D26D9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  <w:p w14:paraId="14F9564C" w14:textId="77777777" w:rsidR="005D26D9" w:rsidRPr="00D82971" w:rsidRDefault="005D26D9" w:rsidP="005D26D9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24B0B65" w14:textId="789C2B43" w:rsidR="00AC74A9" w:rsidRPr="00D82971" w:rsidRDefault="00392021" w:rsidP="0047342F">
      <w:pPr>
        <w:tabs>
          <w:tab w:val="left" w:pos="2353"/>
        </w:tabs>
        <w:rPr>
          <w:rFonts w:ascii="Calibri" w:hAnsi="Calibri" w:cs="Calibri"/>
          <w:b/>
          <w:bCs/>
        </w:rPr>
      </w:pPr>
      <w:r w:rsidRPr="00D82971">
        <w:rPr>
          <w:rFonts w:ascii="Calibri" w:hAnsi="Calibri" w:cs="Calibri"/>
          <w:b/>
          <w:bCs/>
        </w:rPr>
        <w:t>Fiche</w:t>
      </w:r>
      <w:r w:rsidR="00D82971" w:rsidRPr="00D82971">
        <w:rPr>
          <w:rFonts w:ascii="Calibri" w:hAnsi="Calibri" w:cs="Calibri"/>
          <w:b/>
          <w:bCs/>
        </w:rPr>
        <w:t>iro</w:t>
      </w:r>
      <w:r w:rsidR="009E0CB7" w:rsidRPr="00D82971">
        <w:rPr>
          <w:rFonts w:ascii="Calibri" w:hAnsi="Calibri" w:cs="Calibri"/>
          <w:b/>
          <w:bCs/>
        </w:rPr>
        <w:t xml:space="preserve"> de 6 letras:</w:t>
      </w:r>
    </w:p>
    <w:p w14:paraId="65597405" w14:textId="11AB7E1C" w:rsidR="009E0CB7" w:rsidRPr="00CA7A36" w:rsidRDefault="006E61C8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64C8EDB5" wp14:editId="5ADAC36E">
                <wp:simplePos x="0" y="0"/>
                <wp:positionH relativeFrom="column">
                  <wp:posOffset>4272413</wp:posOffset>
                </wp:positionH>
                <wp:positionV relativeFrom="paragraph">
                  <wp:posOffset>97705</wp:posOffset>
                </wp:positionV>
                <wp:extent cx="948055" cy="2265519"/>
                <wp:effectExtent l="0" t="0" r="17145" b="8255"/>
                <wp:wrapNone/>
                <wp:docPr id="906" name="Caixa de Texto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055" cy="22655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944E55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[15] voltes </w:t>
                            </w:r>
                          </w:p>
                          <w:p w14:paraId="1D8E04FF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[16] volvas </w:t>
                            </w:r>
                          </w:p>
                          <w:p w14:paraId="6C62769D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[17] volvem </w:t>
                            </w:r>
                          </w:p>
                          <w:p w14:paraId="186D45EC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[18] voavam </w:t>
                            </w:r>
                          </w:p>
                          <w:p w14:paraId="33201CF7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[19] soltei </w:t>
                            </w:r>
                          </w:p>
                          <w:p w14:paraId="72040C57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[20] saltai </w:t>
                            </w:r>
                          </w:p>
                          <w:p w14:paraId="205A52EE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[21] soldai </w:t>
                            </w:r>
                          </w:p>
                          <w:p w14:paraId="442C2889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[22] solhas </w:t>
                            </w:r>
                          </w:p>
                          <w:p w14:paraId="6D1BF2D3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[23] soldas </w:t>
                            </w:r>
                          </w:p>
                          <w:p w14:paraId="643F676F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[24] saltas </w:t>
                            </w:r>
                          </w:p>
                          <w:p w14:paraId="6F7004FB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[25] soltos </w:t>
                            </w:r>
                          </w:p>
                          <w:p w14:paraId="377C1475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[26] soltes </w:t>
                            </w:r>
                          </w:p>
                          <w:p w14:paraId="2E29AF56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[27] solvas </w:t>
                            </w:r>
                          </w:p>
                          <w:p w14:paraId="10384020" w14:textId="77777777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 xml:space="preserve">[28] saltar </w:t>
                            </w:r>
                          </w:p>
                          <w:p w14:paraId="389B665E" w14:textId="5900C2D9" w:rsidR="002B0549" w:rsidRDefault="002B0549" w:rsidP="002B0549">
                            <w:pPr>
                              <w:spacing w:line="240" w:lineRule="auto"/>
                            </w:pPr>
                            <w:r>
                              <w:t>[29] soldar</w:t>
                            </w:r>
                          </w:p>
                          <w:p w14:paraId="333DC57A" w14:textId="77777777" w:rsidR="002B0549" w:rsidRDefault="002B05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EDB5" id="Caixa de Texto 906" o:spid="_x0000_s1057" type="#_x0000_t202" style="position:absolute;left:0;text-align:left;margin-left:336.4pt;margin-top:7.7pt;width:74.65pt;height:178.4pt;z-index:25165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" fillcolor="white [3201]" strokecolor="white [3212]" strokeweight=".5pt">
                <v:textbox>
                  <w:txbxContent>
                    <w:p w14:paraId="5D944E55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[15] voltes </w:t>
                      </w:r>
                    </w:p>
                    <w:p w14:paraId="1D8E04FF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[16] volvas </w:t>
                      </w:r>
                    </w:p>
                    <w:p w14:paraId="6C62769D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[17] volvem </w:t>
                      </w:r>
                    </w:p>
                    <w:p w14:paraId="186D45EC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[18] voavam </w:t>
                      </w:r>
                    </w:p>
                    <w:p w14:paraId="33201CF7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[19] soltei </w:t>
                      </w:r>
                    </w:p>
                    <w:p w14:paraId="72040C57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[20] saltai </w:t>
                      </w:r>
                    </w:p>
                    <w:p w14:paraId="205A52EE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[21] soldai </w:t>
                      </w:r>
                    </w:p>
                    <w:p w14:paraId="442C2889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[22] solhas </w:t>
                      </w:r>
                    </w:p>
                    <w:p w14:paraId="6D1BF2D3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[23] soldas </w:t>
                      </w:r>
                    </w:p>
                    <w:p w14:paraId="643F676F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[24] saltas </w:t>
                      </w:r>
                    </w:p>
                    <w:p w14:paraId="6F7004FB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[25] soltos </w:t>
                      </w:r>
                    </w:p>
                    <w:p w14:paraId="377C1475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[26] soltes </w:t>
                      </w:r>
                    </w:p>
                    <w:p w14:paraId="2E29AF56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[27] solvas </w:t>
                      </w:r>
                    </w:p>
                    <w:p w14:paraId="10384020" w14:textId="77777777" w:rsidR="002B0549" w:rsidRDefault="002B0549" w:rsidP="002B0549">
                      <w:pPr>
                        <w:spacing w:line="240" w:lineRule="auto"/>
                      </w:pPr>
                      <w:r>
                        <w:t xml:space="preserve">[28] saltar </w:t>
                      </w:r>
                    </w:p>
                    <w:p w14:paraId="389B665E" w14:textId="5900C2D9" w:rsidR="002B0549" w:rsidRDefault="002B0549" w:rsidP="002B0549">
                      <w:pPr>
                        <w:spacing w:line="240" w:lineRule="auto"/>
                      </w:pPr>
                      <w:r>
                        <w:t>[29] soldar</w:t>
                      </w:r>
                    </w:p>
                    <w:p w14:paraId="333DC57A" w14:textId="77777777" w:rsidR="002B0549" w:rsidRDefault="002B0549"/>
                  </w:txbxContent>
                </v:textbox>
              </v:shape>
            </w:pict>
          </mc:Fallback>
        </mc:AlternateContent>
      </w:r>
      <w:r w:rsidR="00F7632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28573298" wp14:editId="706AD4BB">
                <wp:simplePos x="0" y="0"/>
                <wp:positionH relativeFrom="column">
                  <wp:posOffset>5950585</wp:posOffset>
                </wp:positionH>
                <wp:positionV relativeFrom="paragraph">
                  <wp:posOffset>100965</wp:posOffset>
                </wp:positionV>
                <wp:extent cx="1077595" cy="1958340"/>
                <wp:effectExtent l="0" t="0" r="14605" b="10160"/>
                <wp:wrapNone/>
                <wp:docPr id="909" name="Caixa de Texto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595" cy="1958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555AE4A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[45] valvas </w:t>
                            </w:r>
                          </w:p>
                          <w:p w14:paraId="030C3483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[46] voavas </w:t>
                            </w:r>
                          </w:p>
                          <w:p w14:paraId="06474116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[47] vulvas </w:t>
                            </w:r>
                          </w:p>
                          <w:p w14:paraId="7698A502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[48] volveu </w:t>
                            </w:r>
                          </w:p>
                          <w:p w14:paraId="58FF4184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[49] volver </w:t>
                            </w:r>
                          </w:p>
                          <w:p w14:paraId="538142FD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[50] voaram </w:t>
                            </w:r>
                          </w:p>
                          <w:p w14:paraId="20F3BC2E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[51] coavam </w:t>
                            </w:r>
                          </w:p>
                          <w:p w14:paraId="4186E323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[52] toavam </w:t>
                            </w:r>
                          </w:p>
                          <w:p w14:paraId="6EC498EB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[53] doavam </w:t>
                            </w:r>
                          </w:p>
                          <w:p w14:paraId="072B5C19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[54] zoavam </w:t>
                            </w:r>
                          </w:p>
                          <w:p w14:paraId="2578CDC7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[55] solvei </w:t>
                            </w:r>
                          </w:p>
                          <w:p w14:paraId="267B0298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[56] soldei </w:t>
                            </w:r>
                          </w:p>
                          <w:p w14:paraId="1D0C38A4" w14:textId="581F36A4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>[57] saltei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73298" id="Caixa de Texto 909" o:spid="_x0000_s1058" type="#_x0000_t202" style="position:absolute;left:0;text-align:left;margin-left:468.55pt;margin-top:7.95pt;width:84.85pt;height:154.2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" fillcolor="white [3201]" strokecolor="white [3212]" strokeweight=".5pt">
                <v:textbox>
                  <w:txbxContent>
                    <w:p w14:paraId="4555AE4A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[45] valvas </w:t>
                      </w:r>
                    </w:p>
                    <w:p w14:paraId="030C3483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[46] voavas </w:t>
                      </w:r>
                    </w:p>
                    <w:p w14:paraId="06474116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[47] vulvas </w:t>
                      </w:r>
                    </w:p>
                    <w:p w14:paraId="7698A502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[48] volveu </w:t>
                      </w:r>
                    </w:p>
                    <w:p w14:paraId="58FF4184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[49] volver </w:t>
                      </w:r>
                    </w:p>
                    <w:p w14:paraId="538142FD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[50] voaram </w:t>
                      </w:r>
                    </w:p>
                    <w:p w14:paraId="20F3BC2E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[51] coavam </w:t>
                      </w:r>
                    </w:p>
                    <w:p w14:paraId="4186E323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[52] toavam </w:t>
                      </w:r>
                    </w:p>
                    <w:p w14:paraId="6EC498EB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[53] doavam </w:t>
                      </w:r>
                    </w:p>
                    <w:p w14:paraId="072B5C19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[54] zoavam </w:t>
                      </w:r>
                    </w:p>
                    <w:p w14:paraId="2578CDC7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[55] solvei </w:t>
                      </w:r>
                    </w:p>
                    <w:p w14:paraId="267B0298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[56] soldei </w:t>
                      </w:r>
                    </w:p>
                    <w:p w14:paraId="1D0C38A4" w14:textId="581F36A4" w:rsidR="00F76327" w:rsidRDefault="00F76327" w:rsidP="00F76327">
                      <w:pPr>
                        <w:spacing w:line="240" w:lineRule="auto"/>
                      </w:pPr>
                      <w:r>
                        <w:t>[57] saltei</w:t>
                      </w:r>
                    </w:p>
                  </w:txbxContent>
                </v:textbox>
              </v:shape>
            </w:pict>
          </mc:Fallback>
        </mc:AlternateContent>
      </w:r>
      <w:r w:rsidR="00F7632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3E5612B4" wp14:editId="1488C20F">
                <wp:simplePos x="0" y="0"/>
                <wp:positionH relativeFrom="column">
                  <wp:posOffset>5076190</wp:posOffset>
                </wp:positionH>
                <wp:positionV relativeFrom="paragraph">
                  <wp:posOffset>100965</wp:posOffset>
                </wp:positionV>
                <wp:extent cx="1071245" cy="2442845"/>
                <wp:effectExtent l="0" t="0" r="8255" b="8255"/>
                <wp:wrapNone/>
                <wp:docPr id="907" name="Caixa de Texto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442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D9BF624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[30] solvem </w:t>
                            </w:r>
                          </w:p>
                          <w:p w14:paraId="133EC35C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[31] soldem </w:t>
                            </w:r>
                          </w:p>
                          <w:p w14:paraId="69D952B2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[32] saltem </w:t>
                            </w:r>
                          </w:p>
                          <w:p w14:paraId="5146724C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[33] soavam </w:t>
                            </w:r>
                          </w:p>
                          <w:p w14:paraId="169B9C36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[34] sorvam </w:t>
                            </w:r>
                          </w:p>
                          <w:p w14:paraId="6AC48BD9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[35] salvam </w:t>
                            </w:r>
                          </w:p>
                          <w:p w14:paraId="1135E192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[36] silvam </w:t>
                            </w:r>
                          </w:p>
                          <w:p w14:paraId="5B1B5A81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[37] faltam </w:t>
                            </w:r>
                          </w:p>
                          <w:p w14:paraId="436BF71B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[38] salgam </w:t>
                            </w:r>
                          </w:p>
                          <w:p w14:paraId="1FF3A465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[39] saldam </w:t>
                            </w:r>
                          </w:p>
                          <w:p w14:paraId="60F68B82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[40] sondam </w:t>
                            </w:r>
                          </w:p>
                          <w:p w14:paraId="6D52EBBE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[41] toldam </w:t>
                            </w:r>
                          </w:p>
                          <w:p w14:paraId="212AB8FC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[42] moldam </w:t>
                            </w:r>
                          </w:p>
                          <w:p w14:paraId="7F0750D1" w14:textId="77777777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 xml:space="preserve">[43] volvei </w:t>
                            </w:r>
                          </w:p>
                          <w:p w14:paraId="46BAA050" w14:textId="56B467BF" w:rsidR="00F76327" w:rsidRDefault="00F76327" w:rsidP="00F76327">
                            <w:pPr>
                              <w:spacing w:line="240" w:lineRule="auto"/>
                            </w:pPr>
                            <w:r>
                              <w:t>[44] volves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612B4" id="Caixa de Texto 907" o:spid="_x0000_s1059" type="#_x0000_t202" style="position:absolute;left:0;text-align:left;margin-left:399.7pt;margin-top:7.95pt;width:84.35pt;height:192.35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" fillcolor="white [3201]" strokecolor="white [3212]" strokeweight=".5pt">
                <v:textbox>
                  <w:txbxContent>
                    <w:p w14:paraId="6D9BF624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[30] solvem </w:t>
                      </w:r>
                    </w:p>
                    <w:p w14:paraId="133EC35C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[31] soldem </w:t>
                      </w:r>
                    </w:p>
                    <w:p w14:paraId="69D952B2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[32] saltem </w:t>
                      </w:r>
                    </w:p>
                    <w:p w14:paraId="5146724C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[33] soavam </w:t>
                      </w:r>
                    </w:p>
                    <w:p w14:paraId="169B9C36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[34] sorvam </w:t>
                      </w:r>
                    </w:p>
                    <w:p w14:paraId="6AC48BD9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[35] salvam </w:t>
                      </w:r>
                    </w:p>
                    <w:p w14:paraId="1135E192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[36] silvam </w:t>
                      </w:r>
                    </w:p>
                    <w:p w14:paraId="5B1B5A81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[37] faltam </w:t>
                      </w:r>
                    </w:p>
                    <w:p w14:paraId="436BF71B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[38] salgam </w:t>
                      </w:r>
                    </w:p>
                    <w:p w14:paraId="1FF3A465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[39] saldam </w:t>
                      </w:r>
                    </w:p>
                    <w:p w14:paraId="60F68B82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[40] sondam </w:t>
                      </w:r>
                    </w:p>
                    <w:p w14:paraId="6D52EBBE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[41] toldam </w:t>
                      </w:r>
                    </w:p>
                    <w:p w14:paraId="212AB8FC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[42] moldam </w:t>
                      </w:r>
                    </w:p>
                    <w:p w14:paraId="7F0750D1" w14:textId="77777777" w:rsidR="00F76327" w:rsidRDefault="00F76327" w:rsidP="00F76327">
                      <w:pPr>
                        <w:spacing w:line="240" w:lineRule="auto"/>
                      </w:pPr>
                      <w:r>
                        <w:t xml:space="preserve">[43] volvei </w:t>
                      </w:r>
                    </w:p>
                    <w:p w14:paraId="46BAA050" w14:textId="56B467BF" w:rsidR="00F76327" w:rsidRDefault="00F76327" w:rsidP="00F76327">
                      <w:pPr>
                        <w:spacing w:line="240" w:lineRule="auto"/>
                      </w:pPr>
                      <w:r>
                        <w:t>[44] volves</w:t>
                      </w:r>
                    </w:p>
                  </w:txbxContent>
                </v:textbox>
              </v:shape>
            </w:pict>
          </mc:Fallback>
        </mc:AlternateContent>
      </w:r>
      <w:r w:rsidR="00F76327"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1DEEBE39" wp14:editId="47ABA2B7">
                <wp:simplePos x="0" y="0"/>
                <wp:positionH relativeFrom="column">
                  <wp:posOffset>3473658</wp:posOffset>
                </wp:positionH>
                <wp:positionV relativeFrom="paragraph">
                  <wp:posOffset>101600</wp:posOffset>
                </wp:positionV>
                <wp:extent cx="1119117" cy="2258705"/>
                <wp:effectExtent l="0" t="0" r="11430" b="14605"/>
                <wp:wrapNone/>
                <wp:docPr id="905" name="Caixa de Texto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117" cy="2258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2DD396D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[0] voltam </w:t>
                            </w:r>
                          </w:p>
                          <w:p w14:paraId="4BF0C8DD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[1] soltam </w:t>
                            </w:r>
                          </w:p>
                          <w:p w14:paraId="6F569DF3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[2] voltai </w:t>
                            </w:r>
                          </w:p>
                          <w:p w14:paraId="68F6610C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[3] voltas </w:t>
                            </w:r>
                          </w:p>
                          <w:p w14:paraId="4EF5E73E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[4] voltar </w:t>
                            </w:r>
                          </w:p>
                          <w:p w14:paraId="4AB52637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[5] voltem </w:t>
                            </w:r>
                          </w:p>
                          <w:p w14:paraId="2287ED04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[6] volvam </w:t>
                            </w:r>
                          </w:p>
                          <w:p w14:paraId="539C6E8B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[7] soltai </w:t>
                            </w:r>
                          </w:p>
                          <w:p w14:paraId="3349BE43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[8] soltas </w:t>
                            </w:r>
                          </w:p>
                          <w:p w14:paraId="2F14DC2B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[9] soltar </w:t>
                            </w:r>
                          </w:p>
                          <w:p w14:paraId="4E4F3091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[10] soltem </w:t>
                            </w:r>
                          </w:p>
                          <w:p w14:paraId="4F070770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[11] solvam </w:t>
                            </w:r>
                          </w:p>
                          <w:p w14:paraId="5BB52894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[12] saltam </w:t>
                            </w:r>
                          </w:p>
                          <w:p w14:paraId="4FE2AE40" w14:textId="77777777" w:rsidR="003E7A92" w:rsidRDefault="003E7A92" w:rsidP="003E7A92">
                            <w:pPr>
                              <w:spacing w:line="240" w:lineRule="auto"/>
                            </w:pPr>
                            <w:r>
                              <w:t xml:space="preserve">[13] soldam </w:t>
                            </w:r>
                          </w:p>
                          <w:p w14:paraId="171EFFD2" w14:textId="77777777" w:rsidR="003D2D77" w:rsidRDefault="003E7A92" w:rsidP="003E7A92">
                            <w:pPr>
                              <w:spacing w:line="240" w:lineRule="auto"/>
                            </w:pPr>
                            <w:r>
                              <w:t>[14] voltei</w:t>
                            </w:r>
                          </w:p>
                          <w:p w14:paraId="1EBE24FB" w14:textId="77777777" w:rsidR="003D2D77" w:rsidRDefault="003D2D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EBE39" id="Caixa de Texto 905" o:spid="_x0000_s1060" type="#_x0000_t202" style="position:absolute;left:0;text-align:left;margin-left:273.5pt;margin-top:8pt;width:88.1pt;height:177.85pt;z-index:251658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" fillcolor="white [3201]" strokecolor="white [3212]" strokeweight=".5pt">
                <v:textbox>
                  <w:txbxContent>
                    <w:p w14:paraId="12DD396D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[0] voltam </w:t>
                      </w:r>
                    </w:p>
                    <w:p w14:paraId="4BF0C8DD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[1] soltam </w:t>
                      </w:r>
                    </w:p>
                    <w:p w14:paraId="6F569DF3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[2] voltai </w:t>
                      </w:r>
                    </w:p>
                    <w:p w14:paraId="68F6610C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[3] voltas </w:t>
                      </w:r>
                    </w:p>
                    <w:p w14:paraId="4EF5E73E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[4] voltar </w:t>
                      </w:r>
                    </w:p>
                    <w:p w14:paraId="4AB52637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[5] voltem </w:t>
                      </w:r>
                    </w:p>
                    <w:p w14:paraId="2287ED04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[6] volvam </w:t>
                      </w:r>
                    </w:p>
                    <w:p w14:paraId="539C6E8B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[7] soltai </w:t>
                      </w:r>
                    </w:p>
                    <w:p w14:paraId="3349BE43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[8] soltas </w:t>
                      </w:r>
                    </w:p>
                    <w:p w14:paraId="2F14DC2B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[9] soltar </w:t>
                      </w:r>
                    </w:p>
                    <w:p w14:paraId="4E4F3091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[10] soltem </w:t>
                      </w:r>
                    </w:p>
                    <w:p w14:paraId="4F070770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[11] solvam </w:t>
                      </w:r>
                    </w:p>
                    <w:p w14:paraId="5BB52894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[12] saltam </w:t>
                      </w:r>
                    </w:p>
                    <w:p w14:paraId="4FE2AE40" w14:textId="77777777" w:rsidR="003E7A92" w:rsidRDefault="003E7A92" w:rsidP="003E7A92">
                      <w:pPr>
                        <w:spacing w:line="240" w:lineRule="auto"/>
                      </w:pPr>
                      <w:r>
                        <w:t xml:space="preserve">[13] soldam </w:t>
                      </w:r>
                    </w:p>
                    <w:p w14:paraId="171EFFD2" w14:textId="77777777" w:rsidR="003D2D77" w:rsidRDefault="003E7A92" w:rsidP="003E7A92">
                      <w:pPr>
                        <w:spacing w:line="240" w:lineRule="auto"/>
                      </w:pPr>
                      <w:r>
                        <w:t>[14] voltei</w:t>
                      </w:r>
                    </w:p>
                    <w:p w14:paraId="1EBE24FB" w14:textId="77777777" w:rsidR="003D2D77" w:rsidRDefault="003D2D77"/>
                  </w:txbxContent>
                </v:textbox>
              </v:shape>
            </w:pict>
          </mc:Fallback>
        </mc:AlternateContent>
      </w:r>
      <w:r w:rsidR="009E0CB7" w:rsidRPr="00CA7A36">
        <w:rPr>
          <w:rFonts w:ascii="Calibri" w:hAnsi="Calibri" w:cs="Calibri"/>
          <w:lang w:val="en-US"/>
        </w:rPr>
        <w:t xml:space="preserve">Number of edges: </w:t>
      </w:r>
      <w:r w:rsidR="008005EE">
        <w:rPr>
          <w:rFonts w:ascii="Calibri" w:hAnsi="Calibri" w:cs="Calibri"/>
          <w:lang w:val="en-US"/>
        </w:rPr>
        <w:t>36204</w:t>
      </w:r>
    </w:p>
    <w:p w14:paraId="33C4C932" w14:textId="7DD62EB9" w:rsidR="009E0CB7" w:rsidRPr="00CA7A36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vertices: </w:t>
      </w:r>
      <w:r w:rsidR="0060747D">
        <w:rPr>
          <w:rFonts w:ascii="Calibri" w:hAnsi="Calibri" w:cs="Calibri"/>
          <w:lang w:val="en-US"/>
        </w:rPr>
        <w:t>15</w:t>
      </w:r>
      <w:r w:rsidR="00FC4981">
        <w:rPr>
          <w:rFonts w:ascii="Calibri" w:hAnsi="Calibri" w:cs="Calibri"/>
          <w:lang w:val="en-US"/>
        </w:rPr>
        <w:t>654</w:t>
      </w:r>
    </w:p>
    <w:p w14:paraId="1F6753CA" w14:textId="6942DA82" w:rsidR="009E0CB7" w:rsidRPr="00CA7A36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different representatives: </w:t>
      </w:r>
      <w:r w:rsidR="00FC4981">
        <w:rPr>
          <w:rFonts w:ascii="Calibri" w:hAnsi="Calibri" w:cs="Calibri"/>
          <w:lang w:val="en-US"/>
        </w:rPr>
        <w:t>1929</w:t>
      </w:r>
    </w:p>
    <w:p w14:paraId="5A0630F1" w14:textId="24946F7F" w:rsidR="009E0CB7" w:rsidRPr="00CA7A36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Largest connected component: </w:t>
      </w:r>
      <w:r w:rsidR="00EC14BD">
        <w:rPr>
          <w:rFonts w:ascii="Calibri" w:hAnsi="Calibri" w:cs="Calibri"/>
          <w:lang w:val="en-US"/>
        </w:rPr>
        <w:t>11613</w:t>
      </w:r>
    </w:p>
    <w:p w14:paraId="3A906F1C" w14:textId="77777777" w:rsidR="009E0CB7" w:rsidRPr="00CA7A36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Smallest connected component: </w:t>
      </w:r>
      <w:r>
        <w:rPr>
          <w:rFonts w:ascii="Calibri" w:hAnsi="Calibri" w:cs="Calibri"/>
          <w:lang w:val="en-US"/>
        </w:rPr>
        <w:t>1</w:t>
      </w:r>
    </w:p>
    <w:p w14:paraId="52034BAE" w14:textId="1C7AD84E" w:rsidR="009E0CB7" w:rsidRPr="00CA7A36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Average connected component: </w:t>
      </w:r>
      <w:r w:rsidR="00EC14BD">
        <w:rPr>
          <w:rFonts w:ascii="Calibri" w:hAnsi="Calibri" w:cs="Calibri"/>
          <w:lang w:val="en-US"/>
        </w:rPr>
        <w:t>8</w:t>
      </w:r>
      <w:r>
        <w:rPr>
          <w:rFonts w:ascii="Calibri" w:hAnsi="Calibri" w:cs="Calibri"/>
          <w:lang w:val="en-US"/>
        </w:rPr>
        <w:t>.</w:t>
      </w:r>
      <w:r w:rsidR="00EC14BD">
        <w:rPr>
          <w:rFonts w:ascii="Calibri" w:hAnsi="Calibri" w:cs="Calibri"/>
          <w:lang w:val="en-US"/>
        </w:rPr>
        <w:t>12</w:t>
      </w:r>
    </w:p>
    <w:p w14:paraId="637B2920" w14:textId="6A5F17EC" w:rsidR="009E0CB7" w:rsidRPr="00CB40D8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Largest diameter:</w:t>
      </w:r>
      <w:r w:rsidR="003D2D77">
        <w:rPr>
          <w:rFonts w:ascii="Calibri" w:hAnsi="Calibri" w:cs="Calibri"/>
          <w:lang w:val="en-US"/>
        </w:rPr>
        <w:t xml:space="preserve"> 57</w:t>
      </w:r>
    </w:p>
    <w:p w14:paraId="06E5A571" w14:textId="77777777" w:rsidR="009E0CB7" w:rsidRPr="00CB40D8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Smallest diameter: 0</w:t>
      </w:r>
    </w:p>
    <w:p w14:paraId="33089A59" w14:textId="0B48BFF5" w:rsidR="009E0CB7" w:rsidRPr="00CB40D8" w:rsidRDefault="009E0CB7" w:rsidP="009E0CB7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Average of diameters: 0.</w:t>
      </w:r>
      <w:r w:rsidR="003D2D77">
        <w:rPr>
          <w:rFonts w:ascii="Calibri" w:hAnsi="Calibri" w:cs="Calibri"/>
          <w:lang w:val="en-US"/>
        </w:rPr>
        <w:t>6</w:t>
      </w:r>
      <w:r>
        <w:rPr>
          <w:rFonts w:ascii="Calibri" w:hAnsi="Calibri" w:cs="Calibri"/>
          <w:lang w:val="en-US"/>
        </w:rPr>
        <w:t>7</w:t>
      </w:r>
    </w:p>
    <w:p w14:paraId="24C8DE7D" w14:textId="7BC60B6A" w:rsidR="009E0CB7" w:rsidRPr="00A84B8F" w:rsidRDefault="009E0CB7" w:rsidP="0047342F">
      <w:pPr>
        <w:tabs>
          <w:tab w:val="left" w:pos="2353"/>
        </w:tabs>
        <w:rPr>
          <w:rFonts w:ascii="Calibri" w:hAnsi="Calibri" w:cs="Calibri"/>
        </w:rPr>
      </w:pPr>
    </w:p>
    <w:p w14:paraId="22036EEF" w14:textId="2CC23F7B" w:rsidR="004718EB" w:rsidRDefault="004718EB" w:rsidP="0047342F">
      <w:pPr>
        <w:tabs>
          <w:tab w:val="left" w:pos="2353"/>
        </w:tabs>
        <w:rPr>
          <w:rFonts w:ascii="Calibri" w:hAnsi="Calibri" w:cs="Calibri"/>
        </w:rPr>
      </w:pPr>
    </w:p>
    <w:p w14:paraId="5A3353FF" w14:textId="2A9BD0C4" w:rsidR="00C82D37" w:rsidRPr="00D82971" w:rsidRDefault="008B4556" w:rsidP="0047342F">
      <w:pPr>
        <w:tabs>
          <w:tab w:val="left" w:pos="2353"/>
        </w:tabs>
        <w:rPr>
          <w:rFonts w:ascii="Calibri" w:hAnsi="Calibri" w:cs="Calibri"/>
          <w:b/>
          <w:bCs/>
        </w:rPr>
      </w:pPr>
      <w:r w:rsidRPr="00D82971">
        <w:rPr>
          <w:rFonts w:ascii="Calibri" w:hAnsi="Calibr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1E3BE23A" wp14:editId="67DBDE08">
                <wp:simplePos x="0" y="0"/>
                <wp:positionH relativeFrom="column">
                  <wp:posOffset>4394835</wp:posOffset>
                </wp:positionH>
                <wp:positionV relativeFrom="paragraph">
                  <wp:posOffset>17448</wp:posOffset>
                </wp:positionV>
                <wp:extent cx="1753235" cy="279779"/>
                <wp:effectExtent l="0" t="0" r="12065" b="12700"/>
                <wp:wrapNone/>
                <wp:docPr id="910" name="Caixa de Texto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235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F2E412" w14:textId="77777777" w:rsidR="008B4556" w:rsidRPr="00D82971" w:rsidRDefault="008B4556" w:rsidP="008B4556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Exemplo de maior diâmetro:</w:t>
                            </w:r>
                          </w:p>
                          <w:p w14:paraId="0324676D" w14:textId="77777777" w:rsidR="008B4556" w:rsidRPr="00D82971" w:rsidRDefault="008B4556" w:rsidP="008B4556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  <w:p w14:paraId="26A06ED5" w14:textId="77777777" w:rsidR="008B4556" w:rsidRPr="00D82971" w:rsidRDefault="008B4556" w:rsidP="008B4556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E23A" id="Caixa de Texto 910" o:spid="_x0000_s1061" type="#_x0000_t202" style="position:absolute;margin-left:346.05pt;margin-top:1.35pt;width:138.05pt;height:22.05pt;z-index:251658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" fillcolor="white [3201]" strokecolor="white [3212]" strokeweight=".5pt">
                <v:textbox>
                  <w:txbxContent>
                    <w:p w14:paraId="6AF2E412" w14:textId="77777777" w:rsidR="008B4556" w:rsidRPr="00D82971" w:rsidRDefault="008B4556" w:rsidP="008B4556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Exemplo de maior diâmetro:</w:t>
                      </w:r>
                    </w:p>
                    <w:p w14:paraId="0324676D" w14:textId="77777777" w:rsidR="008B4556" w:rsidRPr="00D82971" w:rsidRDefault="008B4556" w:rsidP="008B4556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  <w:p w14:paraId="26A06ED5" w14:textId="77777777" w:rsidR="008B4556" w:rsidRPr="00D82971" w:rsidRDefault="008B4556" w:rsidP="008B4556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2D37" w:rsidRPr="00D82971">
        <w:rPr>
          <w:rFonts w:ascii="Calibri" w:hAnsi="Calibri" w:cs="Calibri"/>
          <w:b/>
          <w:bCs/>
        </w:rPr>
        <w:t xml:space="preserve">Ficheiro </w:t>
      </w:r>
      <w:r w:rsidR="004718EB" w:rsidRPr="00D82971">
        <w:rPr>
          <w:rFonts w:ascii="Calibri" w:hAnsi="Calibri" w:cs="Calibri"/>
          <w:b/>
          <w:bCs/>
          <w:i/>
          <w:iCs/>
        </w:rPr>
        <w:t>default</w:t>
      </w:r>
      <w:r w:rsidR="004718EB" w:rsidRPr="00D82971">
        <w:rPr>
          <w:rFonts w:ascii="Calibri" w:hAnsi="Calibri" w:cs="Calibri"/>
          <w:b/>
          <w:bCs/>
        </w:rPr>
        <w:t>:</w:t>
      </w:r>
    </w:p>
    <w:p w14:paraId="4F6BAD38" w14:textId="466A0E46" w:rsidR="004718EB" w:rsidRPr="00CA7A36" w:rsidRDefault="00AD27C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41FD4296" wp14:editId="385E629D">
                <wp:simplePos x="0" y="0"/>
                <wp:positionH relativeFrom="column">
                  <wp:posOffset>6026150</wp:posOffset>
                </wp:positionH>
                <wp:positionV relativeFrom="paragraph">
                  <wp:posOffset>15000</wp:posOffset>
                </wp:positionV>
                <wp:extent cx="839470" cy="1784315"/>
                <wp:effectExtent l="0" t="0" r="11430" b="6985"/>
                <wp:wrapNone/>
                <wp:docPr id="918" name="Caixa de Texto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470" cy="1784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FB3D5AB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[75] garramos </w:t>
                            </w:r>
                          </w:p>
                          <w:p w14:paraId="6118F2EF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[76] torrados </w:t>
                            </w:r>
                          </w:p>
                          <w:p w14:paraId="152CB7BC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[77] jorrados </w:t>
                            </w:r>
                          </w:p>
                          <w:p w14:paraId="6F9152E7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[78] forrados </w:t>
                            </w:r>
                          </w:p>
                          <w:p w14:paraId="35265D2F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[79] bordados </w:t>
                            </w:r>
                          </w:p>
                          <w:p w14:paraId="5DB53855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[80] borrador </w:t>
                            </w:r>
                          </w:p>
                          <w:p w14:paraId="0C3EFC6F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[81] mirrados </w:t>
                            </w:r>
                          </w:p>
                          <w:p w14:paraId="6766E2D9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[82] berrador </w:t>
                            </w:r>
                          </w:p>
                          <w:p w14:paraId="71198555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[83] beirados </w:t>
                            </w:r>
                          </w:p>
                          <w:p w14:paraId="7B1CFA4C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[84] serrados </w:t>
                            </w:r>
                          </w:p>
                          <w:p w14:paraId="17C6AF07" w14:textId="77777777" w:rsidR="005A646C" w:rsidRPr="00AD27CB" w:rsidRDefault="005A646C" w:rsidP="005A646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[85] ferrados </w:t>
                            </w:r>
                          </w:p>
                          <w:p w14:paraId="3C354D40" w14:textId="77777777" w:rsidR="005A646C" w:rsidRPr="00AD27CB" w:rsidRDefault="005A646C" w:rsidP="005A646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[86] cerrados </w:t>
                            </w:r>
                          </w:p>
                          <w:p w14:paraId="63E16272" w14:textId="77777777" w:rsidR="005A646C" w:rsidRPr="00AD27CB" w:rsidRDefault="005A646C" w:rsidP="005A646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[87] narrador </w:t>
                            </w:r>
                          </w:p>
                          <w:p w14:paraId="588A9338" w14:textId="77777777" w:rsidR="005A646C" w:rsidRPr="00AD27CB" w:rsidRDefault="005A646C" w:rsidP="005A646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[88] mareados </w:t>
                            </w:r>
                          </w:p>
                          <w:p w14:paraId="4B6FB6DA" w14:textId="1F469395" w:rsidR="005A646C" w:rsidRPr="00AD27CB" w:rsidRDefault="005A646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>[89] marcados</w:t>
                            </w:r>
                          </w:p>
                          <w:p w14:paraId="348C8000" w14:textId="531E45FC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90] borravam </w:t>
                            </w:r>
                          </w:p>
                          <w:p w14:paraId="0D175B6A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[91] birravam </w:t>
                            </w:r>
                          </w:p>
                          <w:p w14:paraId="22DC67B1" w14:textId="541ABC10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>[92] berravam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4296" id="Caixa de Texto 918" o:spid="_x0000_s1062" type="#_x0000_t202" style="position:absolute;left:0;text-align:left;margin-left:474.5pt;margin-top:1.2pt;width:66.1pt;height:140.5pt;z-index:2516583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" fillcolor="white [3201]" strokecolor="white [3212]" strokeweight=".5pt">
                <v:textbox>
                  <w:txbxContent>
                    <w:p w14:paraId="6FB3D5AB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[75] garramos </w:t>
                      </w:r>
                    </w:p>
                    <w:p w14:paraId="6118F2EF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[76] torrados </w:t>
                      </w:r>
                    </w:p>
                    <w:p w14:paraId="152CB7BC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[77] jorrados </w:t>
                      </w:r>
                    </w:p>
                    <w:p w14:paraId="6F9152E7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[78] forrados </w:t>
                      </w:r>
                    </w:p>
                    <w:p w14:paraId="35265D2F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[79] bordados </w:t>
                      </w:r>
                    </w:p>
                    <w:p w14:paraId="5DB53855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[80] borrador </w:t>
                      </w:r>
                    </w:p>
                    <w:p w14:paraId="0C3EFC6F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[81] mirrados </w:t>
                      </w:r>
                    </w:p>
                    <w:p w14:paraId="6766E2D9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[82] berrador </w:t>
                      </w:r>
                    </w:p>
                    <w:p w14:paraId="71198555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[83] beirados </w:t>
                      </w:r>
                    </w:p>
                    <w:p w14:paraId="7B1CFA4C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[84] serrados </w:t>
                      </w:r>
                    </w:p>
                    <w:p w14:paraId="17C6AF07" w14:textId="77777777" w:rsidR="005A646C" w:rsidRPr="00AD27CB" w:rsidRDefault="005A646C" w:rsidP="005A646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[85] ferrados </w:t>
                      </w:r>
                    </w:p>
                    <w:p w14:paraId="3C354D40" w14:textId="77777777" w:rsidR="005A646C" w:rsidRPr="00AD27CB" w:rsidRDefault="005A646C" w:rsidP="005A646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[86] cerrados </w:t>
                      </w:r>
                    </w:p>
                    <w:p w14:paraId="63E16272" w14:textId="77777777" w:rsidR="005A646C" w:rsidRPr="00AD27CB" w:rsidRDefault="005A646C" w:rsidP="005A646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[87] narrador </w:t>
                      </w:r>
                    </w:p>
                    <w:p w14:paraId="588A9338" w14:textId="77777777" w:rsidR="005A646C" w:rsidRPr="00AD27CB" w:rsidRDefault="005A646C" w:rsidP="005A646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[88] mareados </w:t>
                      </w:r>
                    </w:p>
                    <w:p w14:paraId="4B6FB6DA" w14:textId="1F469395" w:rsidR="005A646C" w:rsidRPr="00AD27CB" w:rsidRDefault="005A646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>[89] marcados</w:t>
                      </w:r>
                    </w:p>
                    <w:p w14:paraId="348C8000" w14:textId="531E45FC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90] borravam </w:t>
                      </w:r>
                    </w:p>
                    <w:p w14:paraId="0D175B6A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[91] birravam </w:t>
                      </w:r>
                    </w:p>
                    <w:p w14:paraId="22DC67B1" w14:textId="541ABC10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>[92] berravam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3276A111" wp14:editId="1B17497F">
                <wp:simplePos x="0" y="0"/>
                <wp:positionH relativeFrom="column">
                  <wp:posOffset>5190833</wp:posOffset>
                </wp:positionH>
                <wp:positionV relativeFrom="paragraph">
                  <wp:posOffset>15001</wp:posOffset>
                </wp:positionV>
                <wp:extent cx="941070" cy="2465928"/>
                <wp:effectExtent l="0" t="0" r="11430" b="10795"/>
                <wp:wrapNone/>
                <wp:docPr id="917" name="Caixa de Texto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070" cy="24659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8E24CB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[50] marcadas </w:t>
                            </w:r>
                          </w:p>
                          <w:p w14:paraId="0726479B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[51] mareadas </w:t>
                            </w:r>
                          </w:p>
                          <w:p w14:paraId="6295C033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[52] carraças </w:t>
                            </w:r>
                          </w:p>
                          <w:p w14:paraId="25FB5BE4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[53] cardadas </w:t>
                            </w:r>
                          </w:p>
                          <w:p w14:paraId="3700FADE" w14:textId="77777777" w:rsidR="00A62C5E" w:rsidRPr="00AD27CB" w:rsidRDefault="00A62C5E" w:rsidP="00A62C5E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[54] cariadas </w:t>
                            </w:r>
                          </w:p>
                          <w:p w14:paraId="65CD4A38" w14:textId="77777777" w:rsidR="001F5F52" w:rsidRPr="00AD27CB" w:rsidRDefault="001F5F52" w:rsidP="001F5F5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[55] barbamos </w:t>
                            </w:r>
                          </w:p>
                          <w:p w14:paraId="0FA52CB3" w14:textId="77777777" w:rsidR="001F5F52" w:rsidRPr="00AD27CB" w:rsidRDefault="001F5F52" w:rsidP="001F5F5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[56] barbudos </w:t>
                            </w:r>
                          </w:p>
                          <w:p w14:paraId="4EB08726" w14:textId="77777777" w:rsidR="001F5F52" w:rsidRPr="00AD27CB" w:rsidRDefault="001F5F52" w:rsidP="001F5F5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[57] barbavam </w:t>
                            </w:r>
                          </w:p>
                          <w:p w14:paraId="653D9884" w14:textId="77777777" w:rsidR="001F5F52" w:rsidRPr="00AD27CB" w:rsidRDefault="001F5F52" w:rsidP="001F5F5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[58] barbaram </w:t>
                            </w:r>
                          </w:p>
                          <w:p w14:paraId="0710E662" w14:textId="77777777" w:rsidR="001F5F52" w:rsidRPr="00AD27CB" w:rsidRDefault="001F5F52" w:rsidP="001F5F5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>[59] barbarás</w:t>
                            </w:r>
                          </w:p>
                          <w:p w14:paraId="137C76D3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[60] barbares </w:t>
                            </w:r>
                          </w:p>
                          <w:p w14:paraId="28E72C29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[61] bárbaras </w:t>
                            </w:r>
                          </w:p>
                          <w:p w14:paraId="4795DA84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[62] barrocos </w:t>
                            </w:r>
                          </w:p>
                          <w:p w14:paraId="5AECC794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[63] barricai </w:t>
                            </w:r>
                          </w:p>
                          <w:p w14:paraId="48B1597F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[64] barricar </w:t>
                            </w:r>
                          </w:p>
                          <w:p w14:paraId="56C34A15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[65] barricam </w:t>
                            </w:r>
                          </w:p>
                          <w:p w14:paraId="1CFDE584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[66] barrigas </w:t>
                            </w:r>
                          </w:p>
                          <w:p w14:paraId="535AC348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[67] barrámos </w:t>
                            </w:r>
                          </w:p>
                          <w:p w14:paraId="5C028230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[68] barremos </w:t>
                            </w:r>
                          </w:p>
                          <w:p w14:paraId="67494DE4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[69] borramos </w:t>
                            </w:r>
                          </w:p>
                          <w:p w14:paraId="023E1799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[70] birramos </w:t>
                            </w:r>
                          </w:p>
                          <w:p w14:paraId="231BEE0C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[71] berramos </w:t>
                            </w:r>
                          </w:p>
                          <w:p w14:paraId="01881550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[72] varramos </w:t>
                            </w:r>
                          </w:p>
                          <w:p w14:paraId="5CA64519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[73] narramos </w:t>
                            </w:r>
                          </w:p>
                          <w:p w14:paraId="71B5C245" w14:textId="77777777" w:rsidR="00FD180C" w:rsidRPr="00AD27CB" w:rsidRDefault="00FD180C" w:rsidP="00FD180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[74] marramos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A111" id="Caixa de Texto 917" o:spid="_x0000_s1063" type="#_x0000_t202" style="position:absolute;left:0;text-align:left;margin-left:408.75pt;margin-top:1.2pt;width:74.1pt;height:194.15pt;z-index:25165831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" fillcolor="white [3201]" strokecolor="white [3212]" strokeweight=".5pt">
                <v:textbox>
                  <w:txbxContent>
                    <w:p w14:paraId="2B8E24CB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[50] marcadas </w:t>
                      </w:r>
                    </w:p>
                    <w:p w14:paraId="0726479B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[51] mareadas </w:t>
                      </w:r>
                    </w:p>
                    <w:p w14:paraId="6295C033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[52] carraças </w:t>
                      </w:r>
                    </w:p>
                    <w:p w14:paraId="25FB5BE4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[53] cardadas </w:t>
                      </w:r>
                    </w:p>
                    <w:p w14:paraId="3700FADE" w14:textId="77777777" w:rsidR="00A62C5E" w:rsidRPr="00AD27CB" w:rsidRDefault="00A62C5E" w:rsidP="00A62C5E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[54] cariadas </w:t>
                      </w:r>
                    </w:p>
                    <w:p w14:paraId="65CD4A38" w14:textId="77777777" w:rsidR="001F5F52" w:rsidRPr="00AD27CB" w:rsidRDefault="001F5F52" w:rsidP="001F5F5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[55] barbamos </w:t>
                      </w:r>
                    </w:p>
                    <w:p w14:paraId="0FA52CB3" w14:textId="77777777" w:rsidR="001F5F52" w:rsidRPr="00AD27CB" w:rsidRDefault="001F5F52" w:rsidP="001F5F5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[56] barbudos </w:t>
                      </w:r>
                    </w:p>
                    <w:p w14:paraId="4EB08726" w14:textId="77777777" w:rsidR="001F5F52" w:rsidRPr="00AD27CB" w:rsidRDefault="001F5F52" w:rsidP="001F5F5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[57] barbavam </w:t>
                      </w:r>
                    </w:p>
                    <w:p w14:paraId="653D9884" w14:textId="77777777" w:rsidR="001F5F52" w:rsidRPr="00AD27CB" w:rsidRDefault="001F5F52" w:rsidP="001F5F5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[58] barbaram </w:t>
                      </w:r>
                    </w:p>
                    <w:p w14:paraId="0710E662" w14:textId="77777777" w:rsidR="001F5F52" w:rsidRPr="00AD27CB" w:rsidRDefault="001F5F52" w:rsidP="001F5F5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>[59] barbarás</w:t>
                      </w:r>
                    </w:p>
                    <w:p w14:paraId="137C76D3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[60] barbares </w:t>
                      </w:r>
                    </w:p>
                    <w:p w14:paraId="28E72C29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[61] bárbaras </w:t>
                      </w:r>
                    </w:p>
                    <w:p w14:paraId="4795DA84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[62] barrocos </w:t>
                      </w:r>
                    </w:p>
                    <w:p w14:paraId="5AECC794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[63] barricai </w:t>
                      </w:r>
                    </w:p>
                    <w:p w14:paraId="48B1597F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[64] barricar </w:t>
                      </w:r>
                    </w:p>
                    <w:p w14:paraId="56C34A15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[65] barricam </w:t>
                      </w:r>
                    </w:p>
                    <w:p w14:paraId="1CFDE584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[66] barrigas </w:t>
                      </w:r>
                    </w:p>
                    <w:p w14:paraId="535AC348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[67] barrámos </w:t>
                      </w:r>
                    </w:p>
                    <w:p w14:paraId="5C028230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[68] barremos </w:t>
                      </w:r>
                    </w:p>
                    <w:p w14:paraId="67494DE4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[69] borramos </w:t>
                      </w:r>
                    </w:p>
                    <w:p w14:paraId="023E1799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[70] birramos </w:t>
                      </w:r>
                    </w:p>
                    <w:p w14:paraId="231BEE0C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[71] berramos </w:t>
                      </w:r>
                    </w:p>
                    <w:p w14:paraId="01881550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[72] varramos </w:t>
                      </w:r>
                    </w:p>
                    <w:p w14:paraId="5CA64519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[73] narramos </w:t>
                      </w:r>
                    </w:p>
                    <w:p w14:paraId="71B5C245" w14:textId="77777777" w:rsidR="00FD180C" w:rsidRPr="00AD27CB" w:rsidRDefault="00FD180C" w:rsidP="00FD180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[74] marramos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2CEE2A7" wp14:editId="373CC2C8">
                <wp:simplePos x="0" y="0"/>
                <wp:positionH relativeFrom="column">
                  <wp:posOffset>4355516</wp:posOffset>
                </wp:positionH>
                <wp:positionV relativeFrom="paragraph">
                  <wp:posOffset>24885</wp:posOffset>
                </wp:positionV>
                <wp:extent cx="1193800" cy="2456043"/>
                <wp:effectExtent l="0" t="0" r="12700" b="8255"/>
                <wp:wrapNone/>
                <wp:docPr id="916" name="Caixa de Texto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24560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8B0B84" w14:textId="77777777" w:rsidR="002153FC" w:rsidRPr="00AD27CB" w:rsidRDefault="002153FC" w:rsidP="002153F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[25] barravam </w:t>
                            </w:r>
                          </w:p>
                          <w:p w14:paraId="5045B3D3" w14:textId="77777777" w:rsidR="002153FC" w:rsidRPr="00AD27CB" w:rsidRDefault="002153FC" w:rsidP="002153F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[26] borravas </w:t>
                            </w:r>
                          </w:p>
                          <w:p w14:paraId="1D107CA6" w14:textId="77777777" w:rsidR="002153FC" w:rsidRPr="00AD27CB" w:rsidRDefault="002153FC" w:rsidP="002153F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[27] birravas </w:t>
                            </w:r>
                          </w:p>
                          <w:p w14:paraId="1C8A9B5D" w14:textId="77777777" w:rsidR="002153FC" w:rsidRPr="00AD27CB" w:rsidRDefault="002153FC" w:rsidP="002153F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[28] berravas </w:t>
                            </w:r>
                          </w:p>
                          <w:p w14:paraId="0C76F4F6" w14:textId="77777777" w:rsidR="002153FC" w:rsidRPr="00AD27CB" w:rsidRDefault="002153FC" w:rsidP="002153FC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>[29] narravas</w:t>
                            </w:r>
                          </w:p>
                          <w:p w14:paraId="4F62709F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[30] marravas </w:t>
                            </w:r>
                          </w:p>
                          <w:p w14:paraId="0E87542A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[31] barraram </w:t>
                            </w:r>
                          </w:p>
                          <w:p w14:paraId="78B48A60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[32] barrarás </w:t>
                            </w:r>
                          </w:p>
                          <w:p w14:paraId="412D6AC7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[33] barrares </w:t>
                            </w:r>
                          </w:p>
                          <w:p w14:paraId="06662F56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[34] borraras </w:t>
                            </w:r>
                          </w:p>
                          <w:p w14:paraId="19329DF5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[35] birraras </w:t>
                            </w:r>
                          </w:p>
                          <w:p w14:paraId="45E27DD2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[36] berraras </w:t>
                            </w:r>
                          </w:p>
                          <w:p w14:paraId="1D01B583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[37] narraras </w:t>
                            </w:r>
                          </w:p>
                          <w:p w14:paraId="659D1C5C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[38] marraras </w:t>
                            </w:r>
                          </w:p>
                          <w:p w14:paraId="5755D0FC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[39] borratas </w:t>
                            </w:r>
                          </w:p>
                          <w:p w14:paraId="123F2C0A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[40] torradas </w:t>
                            </w:r>
                          </w:p>
                          <w:p w14:paraId="1C8942F8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[41] porradas </w:t>
                            </w:r>
                          </w:p>
                          <w:p w14:paraId="58DAD492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[42] jorradas </w:t>
                            </w:r>
                          </w:p>
                          <w:p w14:paraId="5E19D2E2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[43] forradas </w:t>
                            </w:r>
                          </w:p>
                          <w:p w14:paraId="1FBC0CE2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[44] bordadas </w:t>
                            </w:r>
                          </w:p>
                          <w:p w14:paraId="0C46F958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[45] mirradas </w:t>
                            </w:r>
                          </w:p>
                          <w:p w14:paraId="19D86423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[46] beiradas </w:t>
                            </w:r>
                          </w:p>
                          <w:p w14:paraId="1D864AEA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[47] serradas </w:t>
                            </w:r>
                          </w:p>
                          <w:p w14:paraId="43F4AF53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[48] ferradas </w:t>
                            </w:r>
                          </w:p>
                          <w:p w14:paraId="1CF6E576" w14:textId="77777777" w:rsidR="00D35F37" w:rsidRPr="00AD27CB" w:rsidRDefault="00D35F37" w:rsidP="00D35F37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[49] cerradas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EE2A7" id="Caixa de Texto 916" o:spid="_x0000_s1064" type="#_x0000_t202" style="position:absolute;left:0;text-align:left;margin-left:342.95pt;margin-top:1.95pt;width:94pt;height:193.4pt;z-index:2516583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" fillcolor="white [3201]" strokecolor="white [3212]" strokeweight=".5pt">
                <v:textbox>
                  <w:txbxContent>
                    <w:p w14:paraId="6B8B0B84" w14:textId="77777777" w:rsidR="002153FC" w:rsidRPr="00AD27CB" w:rsidRDefault="002153FC" w:rsidP="002153F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[25] barravam </w:t>
                      </w:r>
                    </w:p>
                    <w:p w14:paraId="5045B3D3" w14:textId="77777777" w:rsidR="002153FC" w:rsidRPr="00AD27CB" w:rsidRDefault="002153FC" w:rsidP="002153F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[26] borravas </w:t>
                      </w:r>
                    </w:p>
                    <w:p w14:paraId="1D107CA6" w14:textId="77777777" w:rsidR="002153FC" w:rsidRPr="00AD27CB" w:rsidRDefault="002153FC" w:rsidP="002153F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[27] birravas </w:t>
                      </w:r>
                    </w:p>
                    <w:p w14:paraId="1C8A9B5D" w14:textId="77777777" w:rsidR="002153FC" w:rsidRPr="00AD27CB" w:rsidRDefault="002153FC" w:rsidP="002153F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[28] berravas </w:t>
                      </w:r>
                    </w:p>
                    <w:p w14:paraId="0C76F4F6" w14:textId="77777777" w:rsidR="002153FC" w:rsidRPr="00AD27CB" w:rsidRDefault="002153FC" w:rsidP="002153FC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>[29] narravas</w:t>
                      </w:r>
                    </w:p>
                    <w:p w14:paraId="4F62709F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[30] marravas </w:t>
                      </w:r>
                    </w:p>
                    <w:p w14:paraId="0E87542A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[31] barraram </w:t>
                      </w:r>
                    </w:p>
                    <w:p w14:paraId="78B48A60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[32] barrarás </w:t>
                      </w:r>
                    </w:p>
                    <w:p w14:paraId="412D6AC7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[33] barrares </w:t>
                      </w:r>
                    </w:p>
                    <w:p w14:paraId="06662F56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[34] borraras </w:t>
                      </w:r>
                    </w:p>
                    <w:p w14:paraId="19329DF5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[35] birraras </w:t>
                      </w:r>
                    </w:p>
                    <w:p w14:paraId="45E27DD2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[36] berraras </w:t>
                      </w:r>
                    </w:p>
                    <w:p w14:paraId="1D01B583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[37] narraras </w:t>
                      </w:r>
                    </w:p>
                    <w:p w14:paraId="659D1C5C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[38] marraras </w:t>
                      </w:r>
                    </w:p>
                    <w:p w14:paraId="5755D0FC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[39] borratas </w:t>
                      </w:r>
                    </w:p>
                    <w:p w14:paraId="123F2C0A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[40] torradas </w:t>
                      </w:r>
                    </w:p>
                    <w:p w14:paraId="1C8942F8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[41] porradas </w:t>
                      </w:r>
                    </w:p>
                    <w:p w14:paraId="58DAD492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[42] jorradas </w:t>
                      </w:r>
                    </w:p>
                    <w:p w14:paraId="5E19D2E2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[43] forradas </w:t>
                      </w:r>
                    </w:p>
                    <w:p w14:paraId="1FBC0CE2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[44] bordadas </w:t>
                      </w:r>
                    </w:p>
                    <w:p w14:paraId="0C46F958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[45] mirradas </w:t>
                      </w:r>
                    </w:p>
                    <w:p w14:paraId="19D86423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[46] beiradas </w:t>
                      </w:r>
                    </w:p>
                    <w:p w14:paraId="1D864AEA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[47] serradas </w:t>
                      </w:r>
                    </w:p>
                    <w:p w14:paraId="43F4AF53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[48] ferradas </w:t>
                      </w:r>
                    </w:p>
                    <w:p w14:paraId="1CF6E576" w14:textId="77777777" w:rsidR="00D35F37" w:rsidRPr="00AD27CB" w:rsidRDefault="00D35F37" w:rsidP="00D35F37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[49] cerradas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2681C1F5" wp14:editId="76BD5FDD">
                <wp:simplePos x="0" y="0"/>
                <wp:positionH relativeFrom="column">
                  <wp:posOffset>3475715</wp:posOffset>
                </wp:positionH>
                <wp:positionV relativeFrom="paragraph">
                  <wp:posOffset>29829</wp:posOffset>
                </wp:positionV>
                <wp:extent cx="1206020" cy="2451580"/>
                <wp:effectExtent l="0" t="0" r="13335" b="12700"/>
                <wp:wrapNone/>
                <wp:docPr id="915" name="Caixa de Texto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6020" cy="2451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F8311E9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[0] barradas </w:t>
                            </w:r>
                          </w:p>
                          <w:p w14:paraId="0252CDE6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[1] barbadas </w:t>
                            </w:r>
                          </w:p>
                          <w:p w14:paraId="3DB19126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[2] barracas </w:t>
                            </w:r>
                          </w:p>
                          <w:p w14:paraId="601A392B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[3] barrados </w:t>
                            </w:r>
                          </w:p>
                          <w:p w14:paraId="691019B5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[4] barravas </w:t>
                            </w:r>
                          </w:p>
                          <w:p w14:paraId="29B734F5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[5] barraras </w:t>
                            </w:r>
                          </w:p>
                          <w:p w14:paraId="74776CAC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[6] borradas </w:t>
                            </w:r>
                          </w:p>
                          <w:p w14:paraId="2491023D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[7] birradas </w:t>
                            </w:r>
                          </w:p>
                          <w:p w14:paraId="6A0FAC75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[8] berradas </w:t>
                            </w:r>
                          </w:p>
                          <w:p w14:paraId="7657FD96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[9] narradas </w:t>
                            </w:r>
                          </w:p>
                          <w:p w14:paraId="28A851B7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[10] marradas </w:t>
                            </w:r>
                          </w:p>
                          <w:p w14:paraId="5C539473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[11] carradas </w:t>
                            </w:r>
                          </w:p>
                          <w:p w14:paraId="0D72D7BF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[12] barbados </w:t>
                            </w:r>
                          </w:p>
                          <w:p w14:paraId="09CB774F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[13] barbavas </w:t>
                            </w:r>
                          </w:p>
                          <w:p w14:paraId="5DACB8A9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[14] barbaras </w:t>
                            </w:r>
                          </w:p>
                          <w:p w14:paraId="4635169E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[15] barbudas </w:t>
                            </w:r>
                          </w:p>
                          <w:p w14:paraId="7DB18276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[16] barracos </w:t>
                            </w:r>
                          </w:p>
                          <w:p w14:paraId="1DE6EB9F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[17] barrocas </w:t>
                            </w:r>
                          </w:p>
                          <w:p w14:paraId="3EE9E4E4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[18] barricas </w:t>
                            </w:r>
                          </w:p>
                          <w:p w14:paraId="2DFEC629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[19] barramos </w:t>
                            </w:r>
                          </w:p>
                          <w:p w14:paraId="2204E9BD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[20] borrados </w:t>
                            </w:r>
                          </w:p>
                          <w:p w14:paraId="3187BF25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[21] birrados </w:t>
                            </w:r>
                          </w:p>
                          <w:p w14:paraId="3FBCACDB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[22] berrados </w:t>
                            </w:r>
                          </w:p>
                          <w:p w14:paraId="44403329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[23] narrados </w:t>
                            </w:r>
                          </w:p>
                          <w:p w14:paraId="6DF7916B" w14:textId="77777777" w:rsidR="00A71E42" w:rsidRPr="00AD27CB" w:rsidRDefault="00A71E42" w:rsidP="00A71E42">
                            <w:pPr>
                              <w:spacing w:line="240" w:lineRule="auto"/>
                              <w:rPr>
                                <w:sz w:val="13"/>
                                <w:szCs w:val="13"/>
                              </w:rPr>
                            </w:pPr>
                            <w:r w:rsidRPr="00AD27CB">
                              <w:rPr>
                                <w:sz w:val="13"/>
                                <w:szCs w:val="13"/>
                              </w:rPr>
                              <w:t xml:space="preserve">[24] marrados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1C1F5" id="Caixa de Texto 915" o:spid="_x0000_s1065" type="#_x0000_t202" style="position:absolute;left:0;text-align:left;margin-left:273.7pt;margin-top:2.35pt;width:94.95pt;height:193.05pt;z-index:2516583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" fillcolor="white [3201]" strokecolor="white [3212]" strokeweight=".5pt">
                <v:textbox>
                  <w:txbxContent>
                    <w:p w14:paraId="1F8311E9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[0] barradas </w:t>
                      </w:r>
                    </w:p>
                    <w:p w14:paraId="0252CDE6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[1] barbadas </w:t>
                      </w:r>
                    </w:p>
                    <w:p w14:paraId="3DB19126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[2] barracas </w:t>
                      </w:r>
                    </w:p>
                    <w:p w14:paraId="601A392B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[3] barrados </w:t>
                      </w:r>
                    </w:p>
                    <w:p w14:paraId="691019B5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[4] barravas </w:t>
                      </w:r>
                    </w:p>
                    <w:p w14:paraId="29B734F5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[5] barraras </w:t>
                      </w:r>
                    </w:p>
                    <w:p w14:paraId="74776CAC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[6] borradas </w:t>
                      </w:r>
                    </w:p>
                    <w:p w14:paraId="2491023D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[7] birradas </w:t>
                      </w:r>
                    </w:p>
                    <w:p w14:paraId="6A0FAC75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[8] berradas </w:t>
                      </w:r>
                    </w:p>
                    <w:p w14:paraId="7657FD96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[9] narradas </w:t>
                      </w:r>
                    </w:p>
                    <w:p w14:paraId="28A851B7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[10] marradas </w:t>
                      </w:r>
                    </w:p>
                    <w:p w14:paraId="5C539473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[11] carradas </w:t>
                      </w:r>
                    </w:p>
                    <w:p w14:paraId="0D72D7BF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[12] barbados </w:t>
                      </w:r>
                    </w:p>
                    <w:p w14:paraId="09CB774F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[13] barbavas </w:t>
                      </w:r>
                    </w:p>
                    <w:p w14:paraId="5DACB8A9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[14] barbaras </w:t>
                      </w:r>
                    </w:p>
                    <w:p w14:paraId="4635169E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[15] barbudas </w:t>
                      </w:r>
                    </w:p>
                    <w:p w14:paraId="7DB18276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[16] barracos </w:t>
                      </w:r>
                    </w:p>
                    <w:p w14:paraId="1DE6EB9F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[17] barrocas </w:t>
                      </w:r>
                    </w:p>
                    <w:p w14:paraId="3EE9E4E4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[18] barricas </w:t>
                      </w:r>
                    </w:p>
                    <w:p w14:paraId="2DFEC629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[19] barramos </w:t>
                      </w:r>
                    </w:p>
                    <w:p w14:paraId="2204E9BD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[20] borrados </w:t>
                      </w:r>
                    </w:p>
                    <w:p w14:paraId="3187BF25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[21] birrados </w:t>
                      </w:r>
                    </w:p>
                    <w:p w14:paraId="3FBCACDB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[22] berrados </w:t>
                      </w:r>
                    </w:p>
                    <w:p w14:paraId="44403329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[23] narrados </w:t>
                      </w:r>
                    </w:p>
                    <w:p w14:paraId="6DF7916B" w14:textId="77777777" w:rsidR="00A71E42" w:rsidRPr="00AD27CB" w:rsidRDefault="00A71E42" w:rsidP="00A71E42">
                      <w:pPr>
                        <w:spacing w:line="240" w:lineRule="auto"/>
                        <w:rPr>
                          <w:sz w:val="13"/>
                          <w:szCs w:val="13"/>
                        </w:rPr>
                      </w:pPr>
                      <w:r w:rsidRPr="00AD27CB">
                        <w:rPr>
                          <w:sz w:val="13"/>
                          <w:szCs w:val="13"/>
                        </w:rPr>
                        <w:t xml:space="preserve">[24] marrados </w:t>
                      </w:r>
                    </w:p>
                  </w:txbxContent>
                </v:textbox>
              </v:shape>
            </w:pict>
          </mc:Fallback>
        </mc:AlternateContent>
      </w:r>
      <w:r w:rsidR="00FD5BDC">
        <w:rPr>
          <w:rFonts w:ascii="Calibri" w:hAnsi="Calibri" w:cs="Calibri"/>
          <w:lang w:val="en-US"/>
        </w:rPr>
        <w:t>N</w:t>
      </w:r>
      <w:r w:rsidR="004718EB" w:rsidRPr="00CA7A36">
        <w:rPr>
          <w:rFonts w:ascii="Calibri" w:hAnsi="Calibri" w:cs="Calibri"/>
          <w:lang w:val="en-US"/>
        </w:rPr>
        <w:t xml:space="preserve">umber of edges: </w:t>
      </w:r>
      <w:r w:rsidR="00E01FEE">
        <w:rPr>
          <w:rFonts w:ascii="Calibri" w:hAnsi="Calibri" w:cs="Calibri"/>
          <w:lang w:val="en-US"/>
        </w:rPr>
        <w:t>106</w:t>
      </w:r>
      <w:r w:rsidR="005D2847">
        <w:rPr>
          <w:rFonts w:ascii="Calibri" w:hAnsi="Calibri" w:cs="Calibri"/>
          <w:lang w:val="en-US"/>
        </w:rPr>
        <w:t>0534</w:t>
      </w:r>
    </w:p>
    <w:p w14:paraId="70E1244B" w14:textId="3E66391D" w:rsidR="004718EB" w:rsidRPr="00CA7A36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vertices: </w:t>
      </w:r>
      <w:r w:rsidR="005A2914">
        <w:rPr>
          <w:rFonts w:ascii="Calibri" w:hAnsi="Calibri" w:cs="Calibri"/>
          <w:lang w:val="en-US"/>
        </w:rPr>
        <w:t>999282</w:t>
      </w:r>
    </w:p>
    <w:p w14:paraId="083A411E" w14:textId="63A2DE17" w:rsidR="004718EB" w:rsidRPr="00CA7A36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Number of different representatives: </w:t>
      </w:r>
      <w:r w:rsidR="007B6E26">
        <w:rPr>
          <w:rFonts w:ascii="Calibri" w:hAnsi="Calibri" w:cs="Calibri"/>
          <w:lang w:val="en-US"/>
        </w:rPr>
        <w:t>377234</w:t>
      </w:r>
    </w:p>
    <w:p w14:paraId="3DE0D6B8" w14:textId="3D854F48" w:rsidR="004718EB" w:rsidRPr="00CA7A36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Largest connected component: </w:t>
      </w:r>
      <w:r w:rsidR="007B6E26">
        <w:rPr>
          <w:rFonts w:ascii="Calibri" w:hAnsi="Calibri" w:cs="Calibri"/>
          <w:lang w:val="en-US"/>
        </w:rPr>
        <w:t>16698</w:t>
      </w:r>
    </w:p>
    <w:p w14:paraId="759A1ADF" w14:textId="3E3F53EC" w:rsidR="004718EB" w:rsidRPr="00CA7A36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Smallest connected component: </w:t>
      </w:r>
      <w:r w:rsidR="007B6E26">
        <w:rPr>
          <w:rFonts w:ascii="Calibri" w:hAnsi="Calibri" w:cs="Calibri"/>
          <w:lang w:val="en-US"/>
        </w:rPr>
        <w:t>1</w:t>
      </w:r>
    </w:p>
    <w:p w14:paraId="3405C889" w14:textId="25A86FC1" w:rsidR="004718EB" w:rsidRPr="00CA7A36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A7A36">
        <w:rPr>
          <w:rFonts w:ascii="Calibri" w:hAnsi="Calibri" w:cs="Calibri"/>
          <w:lang w:val="en-US"/>
        </w:rPr>
        <w:t xml:space="preserve">Average connected component: </w:t>
      </w:r>
      <w:r w:rsidR="007B6E26">
        <w:rPr>
          <w:rFonts w:ascii="Calibri" w:hAnsi="Calibri" w:cs="Calibri"/>
          <w:lang w:val="en-US"/>
        </w:rPr>
        <w:t>2.65</w:t>
      </w:r>
    </w:p>
    <w:p w14:paraId="5CEAFC6B" w14:textId="719BE7B9" w:rsidR="004718EB" w:rsidRPr="00CB40D8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>Largest diameter:</w:t>
      </w:r>
      <w:r>
        <w:rPr>
          <w:rFonts w:ascii="Calibri" w:hAnsi="Calibri" w:cs="Calibri"/>
          <w:lang w:val="en-US"/>
        </w:rPr>
        <w:t xml:space="preserve"> </w:t>
      </w:r>
      <w:r w:rsidR="008B4556">
        <w:rPr>
          <w:rFonts w:ascii="Calibri" w:hAnsi="Calibri" w:cs="Calibri"/>
          <w:lang w:val="en-US"/>
        </w:rPr>
        <w:t>92</w:t>
      </w:r>
    </w:p>
    <w:p w14:paraId="3DE28E1B" w14:textId="0515A77C" w:rsidR="004718EB" w:rsidRPr="00CB40D8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 xml:space="preserve">Smallest diameter: </w:t>
      </w:r>
      <w:r w:rsidR="008B4556">
        <w:rPr>
          <w:rFonts w:ascii="Calibri" w:hAnsi="Calibri" w:cs="Calibri"/>
          <w:lang w:val="en-US"/>
        </w:rPr>
        <w:t>0</w:t>
      </w:r>
    </w:p>
    <w:p w14:paraId="3772779A" w14:textId="2588458D" w:rsidR="004718EB" w:rsidRDefault="004718EB" w:rsidP="004718EB">
      <w:pPr>
        <w:pStyle w:val="PargrafodaLista"/>
        <w:numPr>
          <w:ilvl w:val="0"/>
          <w:numId w:val="7"/>
        </w:numPr>
        <w:spacing w:line="360" w:lineRule="auto"/>
        <w:rPr>
          <w:rFonts w:ascii="Calibri" w:hAnsi="Calibri" w:cs="Calibri"/>
          <w:lang w:val="en-US"/>
        </w:rPr>
      </w:pPr>
      <w:r w:rsidRPr="00CB40D8">
        <w:rPr>
          <w:rFonts w:ascii="Calibri" w:hAnsi="Calibri" w:cs="Calibri"/>
          <w:lang w:val="en-US"/>
        </w:rPr>
        <w:t xml:space="preserve">Average of diameters: </w:t>
      </w:r>
      <w:r w:rsidR="008B4556">
        <w:rPr>
          <w:rFonts w:ascii="Calibri" w:hAnsi="Calibri" w:cs="Calibri"/>
          <w:lang w:val="en-US"/>
        </w:rPr>
        <w:t>0.80</w:t>
      </w:r>
    </w:p>
    <w:p w14:paraId="54539BEB" w14:textId="77777777" w:rsidR="006E61C8" w:rsidRDefault="006E61C8" w:rsidP="006E61C8">
      <w:pPr>
        <w:spacing w:line="360" w:lineRule="auto"/>
        <w:rPr>
          <w:rFonts w:ascii="Calibri" w:hAnsi="Calibri" w:cs="Calibri"/>
          <w:lang w:val="en-US"/>
        </w:rPr>
      </w:pPr>
    </w:p>
    <w:p w14:paraId="46656BC0" w14:textId="0FEF73ED" w:rsidR="00C327DD" w:rsidRDefault="00C327DD" w:rsidP="00AD27CB">
      <w:pPr>
        <w:pStyle w:val="Ttulo2"/>
        <w:ind w:left="0"/>
        <w:rPr>
          <w:i/>
          <w:iCs/>
        </w:rPr>
      </w:pPr>
      <w:bookmarkStart w:id="144" w:name="_Toc124258107"/>
      <w:r>
        <w:lastRenderedPageBreak/>
        <w:t xml:space="preserve">Informações das </w:t>
      </w:r>
      <w:r>
        <w:rPr>
          <w:i/>
          <w:iCs/>
        </w:rPr>
        <w:t>hash tables</w:t>
      </w:r>
      <w:bookmarkEnd w:id="144"/>
    </w:p>
    <w:p w14:paraId="5C887F8E" w14:textId="076D8762" w:rsidR="00F04B21" w:rsidRPr="00F04B21" w:rsidRDefault="00F23B27" w:rsidP="00F04B21">
      <w:r>
        <w:rPr>
          <w:noProof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45DF8FA4" wp14:editId="288F26B3">
                <wp:simplePos x="0" y="0"/>
                <wp:positionH relativeFrom="column">
                  <wp:posOffset>3855455</wp:posOffset>
                </wp:positionH>
                <wp:positionV relativeFrom="paragraph">
                  <wp:posOffset>225425</wp:posOffset>
                </wp:positionV>
                <wp:extent cx="2490716" cy="1699146"/>
                <wp:effectExtent l="0" t="0" r="11430" b="15875"/>
                <wp:wrapNone/>
                <wp:docPr id="921" name="Caixa de Texto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716" cy="16991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8C2059A" w14:textId="7436B84B" w:rsidR="004615C0" w:rsidRPr="00D82971" w:rsidRDefault="004615C0" w:rsidP="004615C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Ficheiro</w:t>
                            </w:r>
                            <w:r w:rsidRPr="00D82971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D82971">
                              <w:rPr>
                                <w:b/>
                                <w:bCs/>
                              </w:rPr>
                              <w:t>de 5 letras:</w:t>
                            </w:r>
                          </w:p>
                          <w:p w14:paraId="065DC3CF" w14:textId="44105867" w:rsidR="004615C0" w:rsidRDefault="004615C0" w:rsidP="004615C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Number of entries: 7166</w:t>
                            </w:r>
                          </w:p>
                          <w:p w14:paraId="562D8E07" w14:textId="3ADD1BFA" w:rsidR="004615C0" w:rsidRDefault="004615C0" w:rsidP="004615C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Hash table size: 8000</w:t>
                            </w:r>
                          </w:p>
                          <w:p w14:paraId="2CAE745E" w14:textId="42FDA781" w:rsidR="004615C0" w:rsidRDefault="004615C0" w:rsidP="004615C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Average list length: 0.90</w:t>
                            </w:r>
                          </w:p>
                          <w:p w14:paraId="3BB2FB1D" w14:textId="33871B68" w:rsidR="004615C0" w:rsidRDefault="004615C0" w:rsidP="004615C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Max list length: 8</w:t>
                            </w:r>
                          </w:p>
                          <w:p w14:paraId="5C584D84" w14:textId="77777777" w:rsidR="004615C0" w:rsidRDefault="004615C0" w:rsidP="004615C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Min list length: 1</w:t>
                            </w:r>
                          </w:p>
                          <w:p w14:paraId="42A2B3D1" w14:textId="421E5EB6" w:rsidR="004615C0" w:rsidRPr="00AE1C95" w:rsidRDefault="004615C0" w:rsidP="004615C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 xml:space="preserve">Number of empty lists: </w:t>
                            </w:r>
                            <w:r w:rsidR="00416626">
                              <w:t>3811</w:t>
                            </w:r>
                          </w:p>
                          <w:p w14:paraId="76D94438" w14:textId="77777777" w:rsidR="004615C0" w:rsidRDefault="004615C0" w:rsidP="004615C0"/>
                          <w:p w14:paraId="3E13BB2D" w14:textId="77777777" w:rsidR="004615C0" w:rsidRDefault="004615C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8FA4" id="Caixa de Texto 921" o:spid="_x0000_s1066" type="#_x0000_t202" style="position:absolute;margin-left:303.6pt;margin-top:17.75pt;width:196.1pt;height:133.8pt;z-index:2516583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" fillcolor="white [3201]" strokecolor="white [3212]" strokeweight=".5pt">
                <v:textbox>
                  <w:txbxContent>
                    <w:p w14:paraId="38C2059A" w14:textId="7436B84B" w:rsidR="004615C0" w:rsidRPr="00D82971" w:rsidRDefault="004615C0" w:rsidP="004615C0">
                      <w:pPr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Ficheiro</w:t>
                      </w:r>
                      <w:r w:rsidRPr="00D82971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D82971">
                        <w:rPr>
                          <w:b/>
                          <w:bCs/>
                        </w:rPr>
                        <w:t>de 5 letras:</w:t>
                      </w:r>
                    </w:p>
                    <w:p w14:paraId="065DC3CF" w14:textId="44105867" w:rsidR="004615C0" w:rsidRDefault="004615C0" w:rsidP="004615C0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entries</w:t>
                      </w:r>
                      <w:proofErr w:type="spellEnd"/>
                      <w:r>
                        <w:t>: 7166</w:t>
                      </w:r>
                    </w:p>
                    <w:p w14:paraId="562D8E07" w14:textId="3ADD1BFA" w:rsidR="004615C0" w:rsidRDefault="004615C0" w:rsidP="004615C0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size</w:t>
                      </w:r>
                      <w:proofErr w:type="spellEnd"/>
                      <w:r>
                        <w:t>: 8000</w:t>
                      </w:r>
                    </w:p>
                    <w:p w14:paraId="2CAE745E" w14:textId="42FDA781" w:rsidR="004615C0" w:rsidRDefault="004615C0" w:rsidP="004615C0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Average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0.90</w:t>
                      </w:r>
                    </w:p>
                    <w:p w14:paraId="3BB2FB1D" w14:textId="33871B68" w:rsidR="004615C0" w:rsidRDefault="004615C0" w:rsidP="004615C0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Max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8</w:t>
                      </w:r>
                    </w:p>
                    <w:p w14:paraId="5C584D84" w14:textId="77777777" w:rsidR="004615C0" w:rsidRDefault="004615C0" w:rsidP="004615C0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Min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1</w:t>
                      </w:r>
                    </w:p>
                    <w:p w14:paraId="42A2B3D1" w14:textId="421E5EB6" w:rsidR="004615C0" w:rsidRPr="00AE1C95" w:rsidRDefault="004615C0" w:rsidP="004615C0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empty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lists</w:t>
                      </w:r>
                      <w:proofErr w:type="spellEnd"/>
                      <w:r>
                        <w:t xml:space="preserve">: </w:t>
                      </w:r>
                      <w:r w:rsidR="00416626">
                        <w:t>3811</w:t>
                      </w:r>
                    </w:p>
                    <w:p w14:paraId="76D94438" w14:textId="77777777" w:rsidR="004615C0" w:rsidRDefault="004615C0" w:rsidP="004615C0"/>
                    <w:p w14:paraId="3E13BB2D" w14:textId="77777777" w:rsidR="004615C0" w:rsidRDefault="004615C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6E86EA87" wp14:editId="3B77020D">
                <wp:simplePos x="0" y="0"/>
                <wp:positionH relativeFrom="column">
                  <wp:posOffset>492561</wp:posOffset>
                </wp:positionH>
                <wp:positionV relativeFrom="paragraph">
                  <wp:posOffset>225700</wp:posOffset>
                </wp:positionV>
                <wp:extent cx="2422477" cy="1821976"/>
                <wp:effectExtent l="0" t="0" r="16510" b="6985"/>
                <wp:wrapNone/>
                <wp:docPr id="920" name="Caixa de Texto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477" cy="18219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EFE232" w14:textId="58B96350" w:rsidR="003F7A1F" w:rsidRPr="00D82971" w:rsidRDefault="003F7A1F" w:rsidP="003F7A1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Ficheiro</w:t>
                            </w:r>
                            <w:r w:rsidRPr="00D82971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D82971">
                              <w:rPr>
                                <w:b/>
                                <w:bCs/>
                              </w:rPr>
                              <w:t>de 4 letras:</w:t>
                            </w:r>
                          </w:p>
                          <w:p w14:paraId="03C57F58" w14:textId="79D0CFA0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Number of entries: 2149</w:t>
                            </w:r>
                          </w:p>
                          <w:p w14:paraId="4AB30B17" w14:textId="6C687EBB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Hash table size: 4000</w:t>
                            </w:r>
                          </w:p>
                          <w:p w14:paraId="51BD4D11" w14:textId="3F4CDCF3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Average list length: 0.54</w:t>
                            </w:r>
                          </w:p>
                          <w:p w14:paraId="66426B9A" w14:textId="6166857C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Max list length: 6</w:t>
                            </w:r>
                          </w:p>
                          <w:p w14:paraId="1D26D867" w14:textId="77777777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Min list length: 1</w:t>
                            </w:r>
                          </w:p>
                          <w:p w14:paraId="764898A5" w14:textId="6F4F6477" w:rsidR="003F7A1F" w:rsidRPr="00AE1C95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Number of empty lists: 2544</w:t>
                            </w:r>
                          </w:p>
                          <w:p w14:paraId="5927445F" w14:textId="77777777" w:rsidR="003F7A1F" w:rsidRDefault="003F7A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6EA87" id="Caixa de Texto 920" o:spid="_x0000_s1067" type="#_x0000_t202" style="position:absolute;margin-left:38.8pt;margin-top:17.75pt;width:190.75pt;height:143.45pt;z-index:251658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" fillcolor="white [3201]" strokecolor="white [3212]" strokeweight=".5pt">
                <v:textbox>
                  <w:txbxContent>
                    <w:p w14:paraId="6EEFE232" w14:textId="58B96350" w:rsidR="003F7A1F" w:rsidRPr="00D82971" w:rsidRDefault="003F7A1F" w:rsidP="003F7A1F">
                      <w:pPr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Ficheiro</w:t>
                      </w:r>
                      <w:r w:rsidRPr="00D82971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D82971">
                        <w:rPr>
                          <w:b/>
                          <w:bCs/>
                        </w:rPr>
                        <w:t>de 4 letras:</w:t>
                      </w:r>
                    </w:p>
                    <w:p w14:paraId="03C57F58" w14:textId="79D0CFA0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entries</w:t>
                      </w:r>
                      <w:proofErr w:type="spellEnd"/>
                      <w:r>
                        <w:t>: 2149</w:t>
                      </w:r>
                    </w:p>
                    <w:p w14:paraId="4AB30B17" w14:textId="6C687EBB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size</w:t>
                      </w:r>
                      <w:proofErr w:type="spellEnd"/>
                      <w:r>
                        <w:t>: 4000</w:t>
                      </w:r>
                    </w:p>
                    <w:p w14:paraId="51BD4D11" w14:textId="3F4CDCF3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Average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0.54</w:t>
                      </w:r>
                    </w:p>
                    <w:p w14:paraId="66426B9A" w14:textId="6166857C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Max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6</w:t>
                      </w:r>
                    </w:p>
                    <w:p w14:paraId="1D26D867" w14:textId="77777777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Min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1</w:t>
                      </w:r>
                    </w:p>
                    <w:p w14:paraId="764898A5" w14:textId="6F4F6477" w:rsidR="003F7A1F" w:rsidRPr="00AE1C95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empty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lists</w:t>
                      </w:r>
                      <w:proofErr w:type="spellEnd"/>
                      <w:r>
                        <w:t>: 2544</w:t>
                      </w:r>
                    </w:p>
                    <w:p w14:paraId="5927445F" w14:textId="77777777" w:rsidR="003F7A1F" w:rsidRDefault="003F7A1F"/>
                  </w:txbxContent>
                </v:textbox>
              </v:shape>
            </w:pict>
          </mc:Fallback>
        </mc:AlternateContent>
      </w:r>
    </w:p>
    <w:p w14:paraId="3AE620CC" w14:textId="0B64CE5F" w:rsidR="00C327DD" w:rsidRDefault="00C327DD" w:rsidP="008E6F19">
      <w:pPr>
        <w:pStyle w:val="Ttulo2"/>
      </w:pPr>
    </w:p>
    <w:p w14:paraId="19C06447" w14:textId="77777777" w:rsidR="003F7A1F" w:rsidRDefault="003F7A1F" w:rsidP="003F7A1F"/>
    <w:p w14:paraId="47D14291" w14:textId="559B0243" w:rsidR="003F7A1F" w:rsidRDefault="003F7A1F" w:rsidP="003F7A1F"/>
    <w:p w14:paraId="35E9040F" w14:textId="3FDD2665" w:rsidR="003F7A1F" w:rsidRDefault="003F7A1F" w:rsidP="003F7A1F"/>
    <w:p w14:paraId="04F8A425" w14:textId="0013C0AB" w:rsidR="003F7A1F" w:rsidRDefault="003F7A1F" w:rsidP="003F7A1F"/>
    <w:p w14:paraId="7B1A89FD" w14:textId="46D6D502" w:rsidR="003F7A1F" w:rsidRDefault="003F7A1F" w:rsidP="003F7A1F"/>
    <w:p w14:paraId="7E38E075" w14:textId="13D0113A" w:rsidR="003F7A1F" w:rsidRDefault="00EF3911" w:rsidP="003F7A1F">
      <w:r>
        <w:rPr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752A0CF3" wp14:editId="31660C0B">
                <wp:simplePos x="0" y="0"/>
                <wp:positionH relativeFrom="column">
                  <wp:posOffset>3821600</wp:posOffset>
                </wp:positionH>
                <wp:positionV relativeFrom="paragraph">
                  <wp:posOffset>187325</wp:posOffset>
                </wp:positionV>
                <wp:extent cx="2647666" cy="1897039"/>
                <wp:effectExtent l="0" t="0" r="6985" b="8255"/>
                <wp:wrapNone/>
                <wp:docPr id="919" name="Caixa de Texto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6" cy="18970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0A39841" w14:textId="77777777" w:rsidR="003F7A1F" w:rsidRPr="00D82971" w:rsidRDefault="003F7A1F" w:rsidP="003F7A1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 xml:space="preserve">Ficheiro </w:t>
                            </w:r>
                            <w:r w:rsidRPr="00D82971">
                              <w:rPr>
                                <w:b/>
                                <w:bCs/>
                                <w:i/>
                                <w:iCs/>
                              </w:rPr>
                              <w:t>default</w:t>
                            </w:r>
                            <w:r w:rsidRPr="00D82971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0F14B5E8" w14:textId="77777777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Number of entries: 999282</w:t>
                            </w:r>
                          </w:p>
                          <w:p w14:paraId="289332EA" w14:textId="77777777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Hash table size: 1024000</w:t>
                            </w:r>
                          </w:p>
                          <w:p w14:paraId="3215063D" w14:textId="77777777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Average list length: 0.98</w:t>
                            </w:r>
                          </w:p>
                          <w:p w14:paraId="6B9D13B8" w14:textId="77777777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Max list length: 9</w:t>
                            </w:r>
                          </w:p>
                          <w:p w14:paraId="040A7794" w14:textId="77777777" w:rsidR="003F7A1F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Min list length: 1</w:t>
                            </w:r>
                          </w:p>
                          <w:p w14:paraId="209A1473" w14:textId="77777777" w:rsidR="003F7A1F" w:rsidRPr="00AE1C95" w:rsidRDefault="003F7A1F" w:rsidP="003F7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Number of empty lists: 386313</w:t>
                            </w:r>
                          </w:p>
                          <w:p w14:paraId="54BFFD76" w14:textId="77777777" w:rsidR="003F7A1F" w:rsidRDefault="003F7A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0CF3" id="Caixa de Texto 919" o:spid="_x0000_s1068" type="#_x0000_t202" style="position:absolute;margin-left:300.9pt;margin-top:14.75pt;width:208.5pt;height:149.35pt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" fillcolor="white [3201]" strokecolor="white [3212]" strokeweight=".5pt">
                <v:textbox>
                  <w:txbxContent>
                    <w:p w14:paraId="30A39841" w14:textId="77777777" w:rsidR="003F7A1F" w:rsidRPr="00D82971" w:rsidRDefault="003F7A1F" w:rsidP="003F7A1F">
                      <w:pPr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 xml:space="preserve">Ficheiro </w:t>
                      </w:r>
                      <w:proofErr w:type="spellStart"/>
                      <w:r w:rsidRPr="00D82971">
                        <w:rPr>
                          <w:b/>
                          <w:bCs/>
                          <w:i/>
                          <w:iCs/>
                        </w:rPr>
                        <w:t>default</w:t>
                      </w:r>
                      <w:proofErr w:type="spellEnd"/>
                      <w:r w:rsidRPr="00D82971">
                        <w:rPr>
                          <w:b/>
                          <w:bCs/>
                        </w:rPr>
                        <w:t>:</w:t>
                      </w:r>
                    </w:p>
                    <w:p w14:paraId="0F14B5E8" w14:textId="77777777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entries</w:t>
                      </w:r>
                      <w:proofErr w:type="spellEnd"/>
                      <w:r>
                        <w:t>: 999282</w:t>
                      </w:r>
                    </w:p>
                    <w:p w14:paraId="289332EA" w14:textId="77777777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size</w:t>
                      </w:r>
                      <w:proofErr w:type="spellEnd"/>
                      <w:r>
                        <w:t>: 1024000</w:t>
                      </w:r>
                    </w:p>
                    <w:p w14:paraId="3215063D" w14:textId="77777777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Average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0.98</w:t>
                      </w:r>
                    </w:p>
                    <w:p w14:paraId="6B9D13B8" w14:textId="77777777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Max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9</w:t>
                      </w:r>
                    </w:p>
                    <w:p w14:paraId="040A7794" w14:textId="77777777" w:rsidR="003F7A1F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Min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1</w:t>
                      </w:r>
                    </w:p>
                    <w:p w14:paraId="209A1473" w14:textId="77777777" w:rsidR="003F7A1F" w:rsidRPr="00AE1C95" w:rsidRDefault="003F7A1F" w:rsidP="003F7A1F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empty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lists</w:t>
                      </w:r>
                      <w:proofErr w:type="spellEnd"/>
                      <w:r>
                        <w:t>: 386313</w:t>
                      </w:r>
                    </w:p>
                    <w:p w14:paraId="54BFFD76" w14:textId="77777777" w:rsidR="003F7A1F" w:rsidRDefault="003F7A1F"/>
                  </w:txbxContent>
                </v:textbox>
              </v:shape>
            </w:pict>
          </mc:Fallback>
        </mc:AlternateContent>
      </w:r>
      <w:r w:rsidR="00F23B27">
        <w:rPr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4229616B" wp14:editId="4CA2C8BC">
                <wp:simplePos x="0" y="0"/>
                <wp:positionH relativeFrom="column">
                  <wp:posOffset>490031</wp:posOffset>
                </wp:positionH>
                <wp:positionV relativeFrom="paragraph">
                  <wp:posOffset>187325</wp:posOffset>
                </wp:positionV>
                <wp:extent cx="2511188" cy="1828800"/>
                <wp:effectExtent l="0" t="0" r="16510" b="12700"/>
                <wp:wrapNone/>
                <wp:docPr id="922" name="Caixa de Texto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1188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D11EF6" w14:textId="517D9A9F" w:rsidR="00F23B27" w:rsidRPr="00D82971" w:rsidRDefault="00F23B27" w:rsidP="00F23B2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82971">
                              <w:rPr>
                                <w:b/>
                                <w:bCs/>
                              </w:rPr>
                              <w:t>Ficheiro</w:t>
                            </w:r>
                            <w:r w:rsidRPr="00D82971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D82971">
                              <w:rPr>
                                <w:b/>
                                <w:bCs/>
                              </w:rPr>
                              <w:t>de 6 letras:</w:t>
                            </w:r>
                          </w:p>
                          <w:p w14:paraId="709D8946" w14:textId="5A370CE0" w:rsidR="00F23B27" w:rsidRDefault="00F23B27" w:rsidP="00F23B27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 xml:space="preserve">Number of entries: </w:t>
                            </w:r>
                            <w:r w:rsidR="00EF3911">
                              <w:t>15654</w:t>
                            </w:r>
                          </w:p>
                          <w:p w14:paraId="66A82E53" w14:textId="3912CFC8" w:rsidR="00F23B27" w:rsidRDefault="00F23B27" w:rsidP="00F23B27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 xml:space="preserve">Hash table size: </w:t>
                            </w:r>
                            <w:r w:rsidR="00EF3911">
                              <w:t>16000</w:t>
                            </w:r>
                          </w:p>
                          <w:p w14:paraId="5D061592" w14:textId="71308F05" w:rsidR="00F23B27" w:rsidRDefault="00F23B27" w:rsidP="00F23B27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Average list length: 0.</w:t>
                            </w:r>
                            <w:r w:rsidR="00EF3911">
                              <w:t>98</w:t>
                            </w:r>
                          </w:p>
                          <w:p w14:paraId="4D765FB3" w14:textId="61C429A2" w:rsidR="00F23B27" w:rsidRDefault="00F23B27" w:rsidP="00F23B27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 xml:space="preserve">Max list length: </w:t>
                            </w:r>
                            <w:r w:rsidR="00EF3911">
                              <w:t>7</w:t>
                            </w:r>
                          </w:p>
                          <w:p w14:paraId="514231D0" w14:textId="77777777" w:rsidR="00F23B27" w:rsidRDefault="00F23B27" w:rsidP="00F23B27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>Min list length: 1</w:t>
                            </w:r>
                          </w:p>
                          <w:p w14:paraId="737DE5F4" w14:textId="418DDA16" w:rsidR="00F23B27" w:rsidRPr="00AE1C95" w:rsidRDefault="00F23B27" w:rsidP="00F23B27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</w:pPr>
                            <w:r>
                              <w:t xml:space="preserve">Number of empty lists: </w:t>
                            </w:r>
                            <w:r w:rsidR="00EF3911">
                              <w:t>6203</w:t>
                            </w:r>
                          </w:p>
                          <w:p w14:paraId="3FEBC956" w14:textId="77777777" w:rsidR="00F23B27" w:rsidRDefault="00F23B27" w:rsidP="00F23B27"/>
                          <w:p w14:paraId="057A66F1" w14:textId="77777777" w:rsidR="00F23B27" w:rsidRDefault="00F23B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616B" id="Caixa de Texto 922" o:spid="_x0000_s1069" type="#_x0000_t202" style="position:absolute;margin-left:38.6pt;margin-top:14.75pt;width:197.75pt;height:2in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" fillcolor="white [3201]" strokecolor="white [3212]" strokeweight=".5pt">
                <v:textbox>
                  <w:txbxContent>
                    <w:p w14:paraId="0BD11EF6" w14:textId="517D9A9F" w:rsidR="00F23B27" w:rsidRPr="00D82971" w:rsidRDefault="00F23B27" w:rsidP="00F23B27">
                      <w:pPr>
                        <w:rPr>
                          <w:b/>
                          <w:bCs/>
                        </w:rPr>
                      </w:pPr>
                      <w:r w:rsidRPr="00D82971">
                        <w:rPr>
                          <w:b/>
                          <w:bCs/>
                        </w:rPr>
                        <w:t>Ficheiro</w:t>
                      </w:r>
                      <w:r w:rsidRPr="00D82971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D82971">
                        <w:rPr>
                          <w:b/>
                          <w:bCs/>
                        </w:rPr>
                        <w:t>de 6 letras:</w:t>
                      </w:r>
                    </w:p>
                    <w:p w14:paraId="709D8946" w14:textId="5A370CE0" w:rsidR="00F23B27" w:rsidRDefault="00F23B27" w:rsidP="00F23B2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entries</w:t>
                      </w:r>
                      <w:proofErr w:type="spellEnd"/>
                      <w:r>
                        <w:t xml:space="preserve">: </w:t>
                      </w:r>
                      <w:r w:rsidR="00EF3911">
                        <w:t>15654</w:t>
                      </w:r>
                    </w:p>
                    <w:p w14:paraId="66A82E53" w14:textId="3912CFC8" w:rsidR="00F23B27" w:rsidRDefault="00F23B27" w:rsidP="00F23B2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size</w:t>
                      </w:r>
                      <w:proofErr w:type="spellEnd"/>
                      <w:r>
                        <w:t xml:space="preserve">: </w:t>
                      </w:r>
                      <w:r w:rsidR="00EF3911">
                        <w:t>16000</w:t>
                      </w:r>
                    </w:p>
                    <w:p w14:paraId="5D061592" w14:textId="71308F05" w:rsidR="00F23B27" w:rsidRDefault="00F23B27" w:rsidP="00F23B2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Average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0.</w:t>
                      </w:r>
                      <w:r w:rsidR="00EF3911">
                        <w:t>98</w:t>
                      </w:r>
                    </w:p>
                    <w:p w14:paraId="4D765FB3" w14:textId="61C429A2" w:rsidR="00F23B27" w:rsidRDefault="00F23B27" w:rsidP="00F23B2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Max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 xml:space="preserve">: </w:t>
                      </w:r>
                      <w:r w:rsidR="00EF3911">
                        <w:t>7</w:t>
                      </w:r>
                    </w:p>
                    <w:p w14:paraId="514231D0" w14:textId="77777777" w:rsidR="00F23B27" w:rsidRDefault="00F23B27" w:rsidP="00F23B2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r>
                        <w:t xml:space="preserve">Min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length</w:t>
                      </w:r>
                      <w:proofErr w:type="spellEnd"/>
                      <w:r>
                        <w:t>: 1</w:t>
                      </w:r>
                    </w:p>
                    <w:p w14:paraId="737DE5F4" w14:textId="418DDA16" w:rsidR="00F23B27" w:rsidRPr="00AE1C95" w:rsidRDefault="00F23B27" w:rsidP="00F23B2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line="360" w:lineRule="auto"/>
                      </w:pP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empty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lists</w:t>
                      </w:r>
                      <w:proofErr w:type="spellEnd"/>
                      <w:r>
                        <w:t xml:space="preserve">: </w:t>
                      </w:r>
                      <w:r w:rsidR="00EF3911">
                        <w:t>6203</w:t>
                      </w:r>
                    </w:p>
                    <w:p w14:paraId="3FEBC956" w14:textId="77777777" w:rsidR="00F23B27" w:rsidRDefault="00F23B27" w:rsidP="00F23B27"/>
                    <w:p w14:paraId="057A66F1" w14:textId="77777777" w:rsidR="00F23B27" w:rsidRDefault="00F23B27"/>
                  </w:txbxContent>
                </v:textbox>
              </v:shape>
            </w:pict>
          </mc:Fallback>
        </mc:AlternateContent>
      </w:r>
    </w:p>
    <w:p w14:paraId="31F3820E" w14:textId="45DA52EA" w:rsidR="003F7A1F" w:rsidRDefault="003F7A1F" w:rsidP="003F7A1F"/>
    <w:p w14:paraId="248FF374" w14:textId="77777777" w:rsidR="003F7A1F" w:rsidRDefault="003F7A1F" w:rsidP="003F7A1F"/>
    <w:p w14:paraId="36D33198" w14:textId="77777777" w:rsidR="003F7A1F" w:rsidRPr="003F7A1F" w:rsidRDefault="003F7A1F" w:rsidP="003F7A1F"/>
    <w:p w14:paraId="71618CDA" w14:textId="77777777" w:rsidR="00C327DD" w:rsidRDefault="00C327DD" w:rsidP="008E6F19">
      <w:pPr>
        <w:pStyle w:val="Ttulo2"/>
      </w:pPr>
    </w:p>
    <w:p w14:paraId="74834551" w14:textId="5617BAEF" w:rsidR="00F23B27" w:rsidRDefault="00F23B27" w:rsidP="00F23B27"/>
    <w:p w14:paraId="0BB7B60E" w14:textId="2621CA1E" w:rsidR="00F23B27" w:rsidRDefault="00F23B27" w:rsidP="00F23B27"/>
    <w:p w14:paraId="1A9B2B56" w14:textId="12B56F6C" w:rsidR="00F23B27" w:rsidRPr="00F23B27" w:rsidRDefault="00F23B27" w:rsidP="00F23B27"/>
    <w:p w14:paraId="3603B210" w14:textId="4FEC4A17" w:rsidR="00CE31EA" w:rsidRDefault="008E6F19" w:rsidP="008E6F19">
      <w:pPr>
        <w:pStyle w:val="Ttulo2"/>
      </w:pPr>
      <w:bookmarkStart w:id="145" w:name="_Toc124258108"/>
      <w:r>
        <w:t>Cadeias interessantes de palavras</w:t>
      </w:r>
      <w:bookmarkEnd w:id="145"/>
    </w:p>
    <w:p w14:paraId="61701792" w14:textId="7CFE679F" w:rsidR="00810030" w:rsidRDefault="00BC7BC5" w:rsidP="00810030">
      <w:r>
        <w:rPr>
          <w:noProof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0E44C05D" wp14:editId="47ED648E">
                <wp:simplePos x="0" y="0"/>
                <wp:positionH relativeFrom="column">
                  <wp:posOffset>4591050</wp:posOffset>
                </wp:positionH>
                <wp:positionV relativeFrom="paragraph">
                  <wp:posOffset>94680</wp:posOffset>
                </wp:positionV>
                <wp:extent cx="600700" cy="560654"/>
                <wp:effectExtent l="0" t="0" r="9525" b="11430"/>
                <wp:wrapNone/>
                <wp:docPr id="938" name="Caixa de Texto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700" cy="5606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BDBCEB" w14:textId="77777777" w:rsidR="00BC7BC5" w:rsidRPr="00BC7BC5" w:rsidRDefault="00BC7BC5" w:rsidP="00BC7BC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BC7BC5">
                              <w:rPr>
                                <w:sz w:val="16"/>
                                <w:szCs w:val="16"/>
                              </w:rPr>
                              <w:t xml:space="preserve">[0] pintor </w:t>
                            </w:r>
                          </w:p>
                          <w:p w14:paraId="00057D6F" w14:textId="77777777" w:rsidR="00BC7BC5" w:rsidRPr="00BC7BC5" w:rsidRDefault="00BC7BC5" w:rsidP="00BC7BC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BC7BC5">
                              <w:rPr>
                                <w:sz w:val="16"/>
                                <w:szCs w:val="16"/>
                              </w:rPr>
                              <w:t xml:space="preserve">[1] pintar </w:t>
                            </w:r>
                          </w:p>
                          <w:p w14:paraId="6DA9BAC0" w14:textId="77777777" w:rsidR="00BC7BC5" w:rsidRPr="00BC7BC5" w:rsidRDefault="00BC7BC5" w:rsidP="00BC7BC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BC7BC5">
                              <w:rPr>
                                <w:sz w:val="16"/>
                                <w:szCs w:val="16"/>
                              </w:rPr>
                              <w:t xml:space="preserve">[2] pintas </w:t>
                            </w:r>
                          </w:p>
                          <w:p w14:paraId="1E5A6B62" w14:textId="236E5722" w:rsidR="00BC7BC5" w:rsidRPr="00BC7BC5" w:rsidRDefault="00BC7BC5" w:rsidP="00BC7BC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BC7BC5">
                              <w:rPr>
                                <w:sz w:val="16"/>
                                <w:szCs w:val="16"/>
                              </w:rPr>
                              <w:t>[3] tintas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C05D" id="Caixa de Texto 938" o:spid="_x0000_s1070" type="#_x0000_t202" style="position:absolute;margin-left:361.5pt;margin-top:7.45pt;width:47.3pt;height:44.15pt;z-index:251658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" fillcolor="white [3201]" strokecolor="white [3212]" strokeweight=".5pt">
                <v:textbox>
                  <w:txbxContent>
                    <w:p w14:paraId="6EBDBCEB" w14:textId="77777777" w:rsidR="00BC7BC5" w:rsidRPr="00BC7BC5" w:rsidRDefault="00BC7BC5" w:rsidP="00BC7BC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BC7BC5">
                        <w:rPr>
                          <w:sz w:val="16"/>
                          <w:szCs w:val="16"/>
                        </w:rPr>
                        <w:t xml:space="preserve">[0] pintor </w:t>
                      </w:r>
                    </w:p>
                    <w:p w14:paraId="00057D6F" w14:textId="77777777" w:rsidR="00BC7BC5" w:rsidRPr="00BC7BC5" w:rsidRDefault="00BC7BC5" w:rsidP="00BC7BC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BC7BC5">
                        <w:rPr>
                          <w:sz w:val="16"/>
                          <w:szCs w:val="16"/>
                        </w:rPr>
                        <w:t xml:space="preserve">[1] pintar </w:t>
                      </w:r>
                    </w:p>
                    <w:p w14:paraId="6DA9BAC0" w14:textId="77777777" w:rsidR="00BC7BC5" w:rsidRPr="00BC7BC5" w:rsidRDefault="00BC7BC5" w:rsidP="00BC7BC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BC7BC5">
                        <w:rPr>
                          <w:sz w:val="16"/>
                          <w:szCs w:val="16"/>
                        </w:rPr>
                        <w:t xml:space="preserve">[2] pintas </w:t>
                      </w:r>
                    </w:p>
                    <w:p w14:paraId="1E5A6B62" w14:textId="236E5722" w:rsidR="00BC7BC5" w:rsidRPr="00BC7BC5" w:rsidRDefault="00BC7BC5" w:rsidP="00BC7BC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BC7BC5">
                        <w:rPr>
                          <w:sz w:val="16"/>
                          <w:szCs w:val="16"/>
                        </w:rPr>
                        <w:t>[3] tintas</w:t>
                      </w:r>
                    </w:p>
                  </w:txbxContent>
                </v:textbox>
              </v:shape>
            </w:pict>
          </mc:Fallback>
        </mc:AlternateContent>
      </w:r>
      <w:r w:rsidR="0034726A">
        <w:rPr>
          <w:noProof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1F936E64" wp14:editId="01FBFD21">
                <wp:simplePos x="0" y="0"/>
                <wp:positionH relativeFrom="column">
                  <wp:posOffset>1734454</wp:posOffset>
                </wp:positionH>
                <wp:positionV relativeFrom="paragraph">
                  <wp:posOffset>95250</wp:posOffset>
                </wp:positionV>
                <wp:extent cx="614045" cy="1487341"/>
                <wp:effectExtent l="0" t="0" r="8255" b="11430"/>
                <wp:wrapNone/>
                <wp:docPr id="923" name="Caixa de Texto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1487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954E565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[0] rabo </w:t>
                            </w:r>
                          </w:p>
                          <w:p w14:paraId="38F126A3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[1] cabo </w:t>
                            </w:r>
                          </w:p>
                          <w:p w14:paraId="166417FB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[2] caio </w:t>
                            </w:r>
                          </w:p>
                          <w:p w14:paraId="18F8A6B7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[3] cais </w:t>
                            </w:r>
                          </w:p>
                          <w:p w14:paraId="16208C9B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[4] caos </w:t>
                            </w:r>
                          </w:p>
                          <w:p w14:paraId="79BECCC7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[5] cios </w:t>
                            </w:r>
                          </w:p>
                          <w:p w14:paraId="27C2F085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[6] aios </w:t>
                            </w:r>
                          </w:p>
                          <w:p w14:paraId="7C91EC77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[7] aços </w:t>
                            </w:r>
                          </w:p>
                          <w:p w14:paraId="05297C62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[8] açor </w:t>
                            </w:r>
                          </w:p>
                          <w:p w14:paraId="2395657D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[9] apor </w:t>
                            </w:r>
                          </w:p>
                          <w:p w14:paraId="3563347E" w14:textId="77777777" w:rsidR="008D2833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[10] opor </w:t>
                            </w:r>
                          </w:p>
                          <w:p w14:paraId="6519AD9D" w14:textId="39E19593" w:rsidR="00911159" w:rsidRPr="00D82971" w:rsidRDefault="008D2833" w:rsidP="008D283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>[11] odor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36E64" id="Caixa de Texto 923" o:spid="_x0000_s1071" type="#_x0000_t202" style="position:absolute;margin-left:136.55pt;margin-top:7.5pt;width:48.35pt;height:117.1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" fillcolor="white [3201]" strokecolor="white [3212]" strokeweight=".5pt">
                <v:textbox>
                  <w:txbxContent>
                    <w:p w14:paraId="2954E565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[0] rabo </w:t>
                      </w:r>
                    </w:p>
                    <w:p w14:paraId="38F126A3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[1] cabo </w:t>
                      </w:r>
                    </w:p>
                    <w:p w14:paraId="166417FB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[2] caio </w:t>
                      </w:r>
                    </w:p>
                    <w:p w14:paraId="18F8A6B7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[3] cais </w:t>
                      </w:r>
                    </w:p>
                    <w:p w14:paraId="16208C9B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[4] caos </w:t>
                      </w:r>
                    </w:p>
                    <w:p w14:paraId="79BECCC7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[5] cios </w:t>
                      </w:r>
                    </w:p>
                    <w:p w14:paraId="27C2F085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[6] aios </w:t>
                      </w:r>
                    </w:p>
                    <w:p w14:paraId="7C91EC77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[7] aços </w:t>
                      </w:r>
                    </w:p>
                    <w:p w14:paraId="05297C62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[8] açor </w:t>
                      </w:r>
                    </w:p>
                    <w:p w14:paraId="2395657D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[9] apor </w:t>
                      </w:r>
                    </w:p>
                    <w:p w14:paraId="3563347E" w14:textId="77777777" w:rsidR="008D2833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[10] opor </w:t>
                      </w:r>
                    </w:p>
                    <w:p w14:paraId="6519AD9D" w14:textId="39E19593" w:rsidR="00911159" w:rsidRPr="00D82971" w:rsidRDefault="008D2833" w:rsidP="008D283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>[11] odor</w:t>
                      </w:r>
                    </w:p>
                  </w:txbxContent>
                </v:textbox>
              </v:shape>
            </w:pict>
          </mc:Fallback>
        </mc:AlternateContent>
      </w:r>
      <w:r w:rsidR="0034726A">
        <w:rPr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51215183" wp14:editId="6F01D673">
                <wp:simplePos x="0" y="0"/>
                <wp:positionH relativeFrom="column">
                  <wp:posOffset>628566</wp:posOffset>
                </wp:positionH>
                <wp:positionV relativeFrom="paragraph">
                  <wp:posOffset>95315</wp:posOffset>
                </wp:positionV>
                <wp:extent cx="743585" cy="3582338"/>
                <wp:effectExtent l="0" t="0" r="18415" b="12065"/>
                <wp:wrapNone/>
                <wp:docPr id="926" name="Caixa de Texto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585" cy="3582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AB13DF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[0] cadeira </w:t>
                            </w:r>
                          </w:p>
                          <w:p w14:paraId="38261A05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[1] caleira </w:t>
                            </w:r>
                          </w:p>
                          <w:p w14:paraId="28C0FAA6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[2] raleira </w:t>
                            </w:r>
                          </w:p>
                          <w:p w14:paraId="0E5C7B10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[3] raleara </w:t>
                            </w:r>
                          </w:p>
                          <w:p w14:paraId="0CE9D69A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[4] raleada </w:t>
                            </w:r>
                          </w:p>
                          <w:p w14:paraId="01DA97DC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[5] ralhada </w:t>
                            </w:r>
                          </w:p>
                          <w:p w14:paraId="3A007218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[6] rolhada </w:t>
                            </w:r>
                          </w:p>
                          <w:p w14:paraId="3E25CBC7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[7] rolhado </w:t>
                            </w:r>
                          </w:p>
                          <w:p w14:paraId="4B075F98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[8] folhado </w:t>
                            </w:r>
                          </w:p>
                          <w:p w14:paraId="74EB1CF0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[9] folhedo </w:t>
                            </w:r>
                          </w:p>
                          <w:p w14:paraId="7AC21167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[10] folheio </w:t>
                            </w:r>
                          </w:p>
                          <w:p w14:paraId="0222A41E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[11] folheis </w:t>
                            </w:r>
                          </w:p>
                          <w:p w14:paraId="05FEC494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[12] falheis </w:t>
                            </w:r>
                          </w:p>
                          <w:p w14:paraId="19C825A8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[13] falíeis </w:t>
                            </w:r>
                          </w:p>
                          <w:p w14:paraId="2E5957DE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[14] faríeis </w:t>
                            </w:r>
                          </w:p>
                          <w:p w14:paraId="348CB2EF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[15] feríeis </w:t>
                            </w:r>
                          </w:p>
                          <w:p w14:paraId="14B93D67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[16] geríeis </w:t>
                            </w:r>
                          </w:p>
                          <w:p w14:paraId="21754796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[17] gemíeis </w:t>
                            </w:r>
                          </w:p>
                          <w:p w14:paraId="2B48194D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[18] remíeis </w:t>
                            </w:r>
                          </w:p>
                          <w:p w14:paraId="07FF6BF7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[19] regíeis </w:t>
                            </w:r>
                          </w:p>
                          <w:p w14:paraId="6CDD9B69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[20] regreis </w:t>
                            </w:r>
                          </w:p>
                          <w:p w14:paraId="0CA007F1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[21] regrais </w:t>
                            </w:r>
                          </w:p>
                          <w:p w14:paraId="725D5CEC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[22] retrais </w:t>
                            </w:r>
                          </w:p>
                          <w:p w14:paraId="02C2C8AB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[23] retraia </w:t>
                            </w:r>
                          </w:p>
                          <w:p w14:paraId="0598F036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[24] retrava </w:t>
                            </w:r>
                          </w:p>
                          <w:p w14:paraId="574401EA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[25] recrava </w:t>
                            </w:r>
                          </w:p>
                          <w:p w14:paraId="670A449D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[26] recuava </w:t>
                            </w:r>
                          </w:p>
                          <w:p w14:paraId="0FF72B0E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[27] recurva </w:t>
                            </w:r>
                          </w:p>
                          <w:p w14:paraId="183B80C5" w14:textId="77777777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[28] recurvo </w:t>
                            </w:r>
                          </w:p>
                          <w:p w14:paraId="55F085E2" w14:textId="3DC7C063" w:rsidR="00D82971" w:rsidRPr="00D82971" w:rsidRDefault="00D82971" w:rsidP="00D8297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>[29] recurso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5183" id="Caixa de Texto 926" o:spid="_x0000_s1072" type="#_x0000_t202" style="position:absolute;margin-left:49.5pt;margin-top:7.5pt;width:58.55pt;height:282.05pt;z-index:251658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" fillcolor="white [3201]" strokecolor="white [3212]" strokeweight=".5pt">
                <v:textbox>
                  <w:txbxContent>
                    <w:p w14:paraId="42AB13DF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[0] cadeira </w:t>
                      </w:r>
                    </w:p>
                    <w:p w14:paraId="38261A05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[1] caleira </w:t>
                      </w:r>
                    </w:p>
                    <w:p w14:paraId="28C0FAA6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[2] raleira </w:t>
                      </w:r>
                    </w:p>
                    <w:p w14:paraId="0E5C7B10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[3] raleara </w:t>
                      </w:r>
                    </w:p>
                    <w:p w14:paraId="0CE9D69A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[4] raleada </w:t>
                      </w:r>
                    </w:p>
                    <w:p w14:paraId="01DA97DC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[5] ralhada </w:t>
                      </w:r>
                    </w:p>
                    <w:p w14:paraId="3A007218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[6] rolhada </w:t>
                      </w:r>
                    </w:p>
                    <w:p w14:paraId="3E25CBC7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[7] rolhado </w:t>
                      </w:r>
                    </w:p>
                    <w:p w14:paraId="4B075F98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[8] folhado </w:t>
                      </w:r>
                    </w:p>
                    <w:p w14:paraId="74EB1CF0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[9] folhedo </w:t>
                      </w:r>
                    </w:p>
                    <w:p w14:paraId="7AC21167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[10] folheio </w:t>
                      </w:r>
                    </w:p>
                    <w:p w14:paraId="0222A41E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[11] folheis </w:t>
                      </w:r>
                    </w:p>
                    <w:p w14:paraId="05FEC494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[12] falheis </w:t>
                      </w:r>
                    </w:p>
                    <w:p w14:paraId="19C825A8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[13] falíeis </w:t>
                      </w:r>
                    </w:p>
                    <w:p w14:paraId="2E5957DE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[14] faríeis </w:t>
                      </w:r>
                    </w:p>
                    <w:p w14:paraId="348CB2EF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[15] feríeis </w:t>
                      </w:r>
                    </w:p>
                    <w:p w14:paraId="14B93D67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[16] geríeis </w:t>
                      </w:r>
                    </w:p>
                    <w:p w14:paraId="21754796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[17] gemíeis </w:t>
                      </w:r>
                    </w:p>
                    <w:p w14:paraId="2B48194D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[18] remíeis </w:t>
                      </w:r>
                    </w:p>
                    <w:p w14:paraId="07FF6BF7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[19] regíeis </w:t>
                      </w:r>
                    </w:p>
                    <w:p w14:paraId="6CDD9B69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[20] regreis </w:t>
                      </w:r>
                    </w:p>
                    <w:p w14:paraId="0CA007F1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[21] regrais </w:t>
                      </w:r>
                    </w:p>
                    <w:p w14:paraId="725D5CEC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[22] retrais </w:t>
                      </w:r>
                    </w:p>
                    <w:p w14:paraId="02C2C8AB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[23] retraia </w:t>
                      </w:r>
                    </w:p>
                    <w:p w14:paraId="0598F036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[24] retrava </w:t>
                      </w:r>
                    </w:p>
                    <w:p w14:paraId="574401EA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[25] recrava </w:t>
                      </w:r>
                    </w:p>
                    <w:p w14:paraId="670A449D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[26] recuava </w:t>
                      </w:r>
                    </w:p>
                    <w:p w14:paraId="0FF72B0E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[27] recurva </w:t>
                      </w:r>
                    </w:p>
                    <w:p w14:paraId="183B80C5" w14:textId="77777777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[28] recurvo </w:t>
                      </w:r>
                    </w:p>
                    <w:p w14:paraId="55F085E2" w14:textId="3DC7C063" w:rsidR="00D82971" w:rsidRPr="00D82971" w:rsidRDefault="00D82971" w:rsidP="00D8297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>[29] recurso</w:t>
                      </w:r>
                    </w:p>
                  </w:txbxContent>
                </v:textbox>
              </v:shape>
            </w:pict>
          </mc:Fallback>
        </mc:AlternateContent>
      </w:r>
      <w:r w:rsidR="00163B49">
        <w:rPr>
          <w:noProof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162D6A20" wp14:editId="0521D5FC">
                <wp:simplePos x="0" y="0"/>
                <wp:positionH relativeFrom="column">
                  <wp:posOffset>5525135</wp:posOffset>
                </wp:positionH>
                <wp:positionV relativeFrom="paragraph">
                  <wp:posOffset>94318</wp:posOffset>
                </wp:positionV>
                <wp:extent cx="702310" cy="1419225"/>
                <wp:effectExtent l="0" t="0" r="8890" b="15875"/>
                <wp:wrapNone/>
                <wp:docPr id="928" name="Caixa de Texto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1419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51545E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[0] subir </w:t>
                            </w:r>
                          </w:p>
                          <w:p w14:paraId="321E4B27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[1] subia </w:t>
                            </w:r>
                          </w:p>
                          <w:p w14:paraId="4F35E910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[2] sabia </w:t>
                            </w:r>
                          </w:p>
                          <w:p w14:paraId="623AF91B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[3] cabia </w:t>
                            </w:r>
                          </w:p>
                          <w:p w14:paraId="0B73690A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[4] caria </w:t>
                            </w:r>
                          </w:p>
                          <w:p w14:paraId="65914B25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[5] carta </w:t>
                            </w:r>
                          </w:p>
                          <w:p w14:paraId="11FCB238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[6] casta </w:t>
                            </w:r>
                          </w:p>
                          <w:p w14:paraId="264DD7C6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[7] cesta </w:t>
                            </w:r>
                          </w:p>
                          <w:p w14:paraId="135BA112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[8] desta </w:t>
                            </w:r>
                          </w:p>
                          <w:p w14:paraId="3D3EF6B9" w14:textId="77777777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 xml:space="preserve">[9] deste </w:t>
                            </w:r>
                          </w:p>
                          <w:p w14:paraId="52C67A8D" w14:textId="338BE01D" w:rsidR="00C84B20" w:rsidRPr="00C84B20" w:rsidRDefault="00C84B20" w:rsidP="00C84B2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84B20">
                              <w:rPr>
                                <w:sz w:val="16"/>
                                <w:szCs w:val="16"/>
                              </w:rPr>
                              <w:t>[10] desce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D6A20" id="Caixa de Texto 928" o:spid="_x0000_s1073" type="#_x0000_t202" style="position:absolute;margin-left:435.05pt;margin-top:7.45pt;width:55.3pt;height:111.75pt;z-index:2516583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" fillcolor="white [3201]" strokecolor="white [3212]" strokeweight=".5pt">
                <v:textbox>
                  <w:txbxContent>
                    <w:p w14:paraId="1351545E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[0] subir </w:t>
                      </w:r>
                    </w:p>
                    <w:p w14:paraId="321E4B27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[1] subia </w:t>
                      </w:r>
                    </w:p>
                    <w:p w14:paraId="4F35E910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[2] sabia </w:t>
                      </w:r>
                    </w:p>
                    <w:p w14:paraId="623AF91B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[3] cabia </w:t>
                      </w:r>
                    </w:p>
                    <w:p w14:paraId="0B73690A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[4] caria </w:t>
                      </w:r>
                    </w:p>
                    <w:p w14:paraId="65914B25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[5] carta </w:t>
                      </w:r>
                    </w:p>
                    <w:p w14:paraId="11FCB238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[6] casta </w:t>
                      </w:r>
                    </w:p>
                    <w:p w14:paraId="264DD7C6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[7] cesta </w:t>
                      </w:r>
                    </w:p>
                    <w:p w14:paraId="135BA112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[8] desta </w:t>
                      </w:r>
                    </w:p>
                    <w:p w14:paraId="3D3EF6B9" w14:textId="77777777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 xml:space="preserve">[9] deste </w:t>
                      </w:r>
                    </w:p>
                    <w:p w14:paraId="52C67A8D" w14:textId="338BE01D" w:rsidR="00C84B20" w:rsidRPr="00C84B20" w:rsidRDefault="00C84B20" w:rsidP="00C84B2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84B20">
                        <w:rPr>
                          <w:sz w:val="16"/>
                          <w:szCs w:val="16"/>
                        </w:rPr>
                        <w:t>[10] desce</w:t>
                      </w:r>
                    </w:p>
                  </w:txbxContent>
                </v:textbox>
              </v:shape>
            </w:pict>
          </mc:Fallback>
        </mc:AlternateContent>
      </w:r>
      <w:r w:rsidR="0099793E">
        <w:rPr>
          <w:noProof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78CAE89D" wp14:editId="258B0647">
                <wp:simplePos x="0" y="0"/>
                <wp:positionH relativeFrom="column">
                  <wp:posOffset>2675616</wp:posOffset>
                </wp:positionH>
                <wp:positionV relativeFrom="paragraph">
                  <wp:posOffset>95250</wp:posOffset>
                </wp:positionV>
                <wp:extent cx="572135" cy="906951"/>
                <wp:effectExtent l="0" t="0" r="12065" b="7620"/>
                <wp:wrapNone/>
                <wp:docPr id="927" name="Caixa de Texto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35" cy="9069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FB87D7" w14:textId="7777777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 xml:space="preserve">[0] mãe </w:t>
                            </w:r>
                          </w:p>
                          <w:p w14:paraId="4B96F24F" w14:textId="7777777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 xml:space="preserve">[1] mie </w:t>
                            </w:r>
                          </w:p>
                          <w:p w14:paraId="78DAAB2B" w14:textId="7777777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 xml:space="preserve">[2] fie </w:t>
                            </w:r>
                          </w:p>
                          <w:p w14:paraId="77E59517" w14:textId="7777777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 xml:space="preserve">[3] fiz </w:t>
                            </w:r>
                          </w:p>
                          <w:p w14:paraId="3D9598F4" w14:textId="7777777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 xml:space="preserve">[4] faz </w:t>
                            </w:r>
                          </w:p>
                          <w:p w14:paraId="2F199D63" w14:textId="7777777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 xml:space="preserve">[5] paz </w:t>
                            </w:r>
                          </w:p>
                          <w:p w14:paraId="250B9178" w14:textId="04B7A327" w:rsidR="008E2017" w:rsidRPr="008E2017" w:rsidRDefault="008E2017" w:rsidP="008E201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E2017">
                              <w:rPr>
                                <w:sz w:val="16"/>
                                <w:szCs w:val="16"/>
                              </w:rPr>
                              <w:t>[6] pai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AE89D" id="Caixa de Texto 927" o:spid="_x0000_s1074" type="#_x0000_t202" style="position:absolute;margin-left:210.7pt;margin-top:7.5pt;width:45.05pt;height:71.4pt;z-index:25165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" fillcolor="white [3201]" strokecolor="white [3212]" strokeweight=".5pt">
                <v:textbox>
                  <w:txbxContent>
                    <w:p w14:paraId="0BFB87D7" w14:textId="7777777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 xml:space="preserve">[0] mãe </w:t>
                      </w:r>
                    </w:p>
                    <w:p w14:paraId="4B96F24F" w14:textId="7777777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 xml:space="preserve">[1] mie </w:t>
                      </w:r>
                    </w:p>
                    <w:p w14:paraId="78DAAB2B" w14:textId="7777777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 xml:space="preserve">[2] fie </w:t>
                      </w:r>
                    </w:p>
                    <w:p w14:paraId="77E59517" w14:textId="7777777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 xml:space="preserve">[3] fiz </w:t>
                      </w:r>
                    </w:p>
                    <w:p w14:paraId="3D9598F4" w14:textId="7777777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 xml:space="preserve">[4] faz </w:t>
                      </w:r>
                    </w:p>
                    <w:p w14:paraId="2F199D63" w14:textId="7777777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 xml:space="preserve">[5] paz </w:t>
                      </w:r>
                    </w:p>
                    <w:p w14:paraId="250B9178" w14:textId="04B7A327" w:rsidR="008E2017" w:rsidRPr="008E2017" w:rsidRDefault="008E2017" w:rsidP="008E201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E2017">
                        <w:rPr>
                          <w:sz w:val="16"/>
                          <w:szCs w:val="16"/>
                        </w:rPr>
                        <w:t>[6] pai</w:t>
                      </w:r>
                    </w:p>
                  </w:txbxContent>
                </v:textbox>
              </v:shape>
            </w:pict>
          </mc:Fallback>
        </mc:AlternateContent>
      </w:r>
      <w:r w:rsidR="0099793E">
        <w:rPr>
          <w:noProof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0FD45185" wp14:editId="42351047">
                <wp:simplePos x="0" y="0"/>
                <wp:positionH relativeFrom="column">
                  <wp:posOffset>3657723</wp:posOffset>
                </wp:positionH>
                <wp:positionV relativeFrom="paragraph">
                  <wp:posOffset>95250</wp:posOffset>
                </wp:positionV>
                <wp:extent cx="730156" cy="2320120"/>
                <wp:effectExtent l="0" t="0" r="6985" b="17145"/>
                <wp:wrapNone/>
                <wp:docPr id="931" name="Caixa de Texto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156" cy="232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6F0059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[0] cebola </w:t>
                            </w:r>
                          </w:p>
                          <w:p w14:paraId="5A6D3411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[1] rebola </w:t>
                            </w:r>
                          </w:p>
                          <w:p w14:paraId="2A7352EF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[2] rebela </w:t>
                            </w:r>
                          </w:p>
                          <w:p w14:paraId="25415DBD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[3] rebeca </w:t>
                            </w:r>
                          </w:p>
                          <w:p w14:paraId="57B5D701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[4] rabeca </w:t>
                            </w:r>
                          </w:p>
                          <w:p w14:paraId="760615CE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[5] rabeia </w:t>
                            </w:r>
                          </w:p>
                          <w:p w14:paraId="627F74DF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[6] rareia </w:t>
                            </w:r>
                          </w:p>
                          <w:p w14:paraId="4EB384B9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[7] pareia </w:t>
                            </w:r>
                          </w:p>
                          <w:p w14:paraId="57F794C2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[8] pareis </w:t>
                            </w:r>
                          </w:p>
                          <w:p w14:paraId="5012B15D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[9] partis </w:t>
                            </w:r>
                          </w:p>
                          <w:p w14:paraId="782B2349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[10] partas </w:t>
                            </w:r>
                          </w:p>
                          <w:p w14:paraId="29F593F1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[11] cartas </w:t>
                            </w:r>
                          </w:p>
                          <w:p w14:paraId="4D395818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[12] cortas </w:t>
                            </w:r>
                          </w:p>
                          <w:p w14:paraId="2BF57EDD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[13] coutas </w:t>
                            </w:r>
                          </w:p>
                          <w:p w14:paraId="0410BE94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[14] chutas </w:t>
                            </w:r>
                          </w:p>
                          <w:p w14:paraId="116BE286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[15] chuvas </w:t>
                            </w:r>
                          </w:p>
                          <w:p w14:paraId="72DDEF57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[16] chovas </w:t>
                            </w:r>
                          </w:p>
                          <w:p w14:paraId="4733D371" w14:textId="77777777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 xml:space="preserve">[17] choras </w:t>
                            </w:r>
                          </w:p>
                          <w:p w14:paraId="03F6E2D8" w14:textId="2A437330" w:rsidR="00C102A8" w:rsidRPr="00C102A8" w:rsidRDefault="00C102A8" w:rsidP="00C102A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102A8">
                              <w:rPr>
                                <w:sz w:val="16"/>
                                <w:szCs w:val="16"/>
                              </w:rPr>
                              <w:t>[18] chorar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45185" id="Caixa de Texto 931" o:spid="_x0000_s1075" type="#_x0000_t202" style="position:absolute;margin-left:4in;margin-top:7.5pt;width:57.5pt;height:182.7pt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" fillcolor="white [3201]" strokecolor="white [3212]" strokeweight=".5pt">
                <v:textbox>
                  <w:txbxContent>
                    <w:p w14:paraId="416F0059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[0] cebola </w:t>
                      </w:r>
                    </w:p>
                    <w:p w14:paraId="5A6D3411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[1] rebola </w:t>
                      </w:r>
                    </w:p>
                    <w:p w14:paraId="2A7352EF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[2] rebela </w:t>
                      </w:r>
                    </w:p>
                    <w:p w14:paraId="25415DBD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[3] rebeca </w:t>
                      </w:r>
                    </w:p>
                    <w:p w14:paraId="57B5D701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[4] rabeca </w:t>
                      </w:r>
                    </w:p>
                    <w:p w14:paraId="760615CE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[5] rabeia </w:t>
                      </w:r>
                    </w:p>
                    <w:p w14:paraId="627F74DF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[6] rareia </w:t>
                      </w:r>
                    </w:p>
                    <w:p w14:paraId="4EB384B9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[7] pareia </w:t>
                      </w:r>
                    </w:p>
                    <w:p w14:paraId="57F794C2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[8] pareis </w:t>
                      </w:r>
                    </w:p>
                    <w:p w14:paraId="5012B15D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[9] partis </w:t>
                      </w:r>
                    </w:p>
                    <w:p w14:paraId="782B2349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[10] partas </w:t>
                      </w:r>
                    </w:p>
                    <w:p w14:paraId="29F593F1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[11] cartas </w:t>
                      </w:r>
                    </w:p>
                    <w:p w14:paraId="4D395818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[12] cortas </w:t>
                      </w:r>
                    </w:p>
                    <w:p w14:paraId="2BF57EDD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[13] coutas </w:t>
                      </w:r>
                    </w:p>
                    <w:p w14:paraId="0410BE94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[14] chutas </w:t>
                      </w:r>
                    </w:p>
                    <w:p w14:paraId="116BE286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[15] chuvas </w:t>
                      </w:r>
                    </w:p>
                    <w:p w14:paraId="72DDEF57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[16] chovas </w:t>
                      </w:r>
                    </w:p>
                    <w:p w14:paraId="4733D371" w14:textId="77777777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 xml:space="preserve">[17] choras </w:t>
                      </w:r>
                    </w:p>
                    <w:p w14:paraId="03F6E2D8" w14:textId="2A437330" w:rsidR="00C102A8" w:rsidRPr="00C102A8" w:rsidRDefault="00C102A8" w:rsidP="00C102A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102A8">
                        <w:rPr>
                          <w:sz w:val="16"/>
                          <w:szCs w:val="16"/>
                        </w:rPr>
                        <w:t>[18] chorar</w:t>
                      </w:r>
                    </w:p>
                  </w:txbxContent>
                </v:textbox>
              </v:shape>
            </w:pict>
          </mc:Fallback>
        </mc:AlternateContent>
      </w:r>
    </w:p>
    <w:p w14:paraId="6884607D" w14:textId="212B17B9" w:rsidR="00911159" w:rsidRDefault="00911159" w:rsidP="00810030"/>
    <w:p w14:paraId="142E9F60" w14:textId="2663D9C2" w:rsidR="00911159" w:rsidRDefault="00BC7BC5" w:rsidP="00810030">
      <w:r>
        <w:rPr>
          <w:noProof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01837630" wp14:editId="643EA3FA">
                <wp:simplePos x="0" y="0"/>
                <wp:positionH relativeFrom="column">
                  <wp:posOffset>4591050</wp:posOffset>
                </wp:positionH>
                <wp:positionV relativeFrom="paragraph">
                  <wp:posOffset>125864</wp:posOffset>
                </wp:positionV>
                <wp:extent cx="859809" cy="2299648"/>
                <wp:effectExtent l="0" t="0" r="16510" b="12065"/>
                <wp:wrapNone/>
                <wp:docPr id="933" name="Caixa de Texto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9809" cy="22996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4DA6428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[0] triste </w:t>
                            </w:r>
                          </w:p>
                          <w:p w14:paraId="39413463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[1] traste </w:t>
                            </w:r>
                          </w:p>
                          <w:p w14:paraId="15839C59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[2] araste </w:t>
                            </w:r>
                          </w:p>
                          <w:p w14:paraId="7511C8C3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[3] ataste </w:t>
                            </w:r>
                          </w:p>
                          <w:p w14:paraId="464FD727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[4] ateste </w:t>
                            </w:r>
                          </w:p>
                          <w:p w14:paraId="7FFDC5CF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[5] atente </w:t>
                            </w:r>
                          </w:p>
                          <w:p w14:paraId="459AA3D0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[6] atende </w:t>
                            </w:r>
                          </w:p>
                          <w:p w14:paraId="588B4817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[7] acende </w:t>
                            </w:r>
                          </w:p>
                          <w:p w14:paraId="725978EA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[8] acendi </w:t>
                            </w:r>
                          </w:p>
                          <w:p w14:paraId="6D808BB0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[9] acenai </w:t>
                            </w:r>
                          </w:p>
                          <w:p w14:paraId="777BC151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[10] acenas </w:t>
                            </w:r>
                          </w:p>
                          <w:p w14:paraId="61B42D4B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[11] arenas </w:t>
                            </w:r>
                          </w:p>
                          <w:p w14:paraId="583A939A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[12] areias </w:t>
                            </w:r>
                          </w:p>
                          <w:p w14:paraId="5A3D505D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[13] creias </w:t>
                            </w:r>
                          </w:p>
                          <w:p w14:paraId="7D40DC51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[14] cheias </w:t>
                            </w:r>
                          </w:p>
                          <w:p w14:paraId="3C511C24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[15] checas </w:t>
                            </w:r>
                          </w:p>
                          <w:p w14:paraId="0EB16FB7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[16] chocas </w:t>
                            </w:r>
                          </w:p>
                          <w:p w14:paraId="481782C4" w14:textId="77777777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 xml:space="preserve">[17] chocar </w:t>
                            </w:r>
                          </w:p>
                          <w:p w14:paraId="3833A53C" w14:textId="49007763" w:rsidR="001D38F0" w:rsidRPr="001D38F0" w:rsidRDefault="001D38F0" w:rsidP="001D38F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1D38F0">
                              <w:rPr>
                                <w:sz w:val="16"/>
                                <w:szCs w:val="16"/>
                              </w:rPr>
                              <w:t>[18] chorar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7630" id="Caixa de Texto 933" o:spid="_x0000_s1076" type="#_x0000_t202" style="position:absolute;margin-left:361.5pt;margin-top:9.9pt;width:67.7pt;height:181.05pt;z-index:2516583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" fillcolor="white [3201]" strokecolor="white [3212]" strokeweight=".5pt">
                <v:textbox>
                  <w:txbxContent>
                    <w:p w14:paraId="34DA6428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[0] triste </w:t>
                      </w:r>
                    </w:p>
                    <w:p w14:paraId="39413463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[1] traste </w:t>
                      </w:r>
                    </w:p>
                    <w:p w14:paraId="15839C59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[2] araste </w:t>
                      </w:r>
                    </w:p>
                    <w:p w14:paraId="7511C8C3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[3] ataste </w:t>
                      </w:r>
                    </w:p>
                    <w:p w14:paraId="464FD727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[4] ateste </w:t>
                      </w:r>
                    </w:p>
                    <w:p w14:paraId="7FFDC5CF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[5] atente </w:t>
                      </w:r>
                    </w:p>
                    <w:p w14:paraId="459AA3D0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[6] atende </w:t>
                      </w:r>
                    </w:p>
                    <w:p w14:paraId="588B4817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[7] acende </w:t>
                      </w:r>
                    </w:p>
                    <w:p w14:paraId="725978EA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[8] acendi </w:t>
                      </w:r>
                    </w:p>
                    <w:p w14:paraId="6D808BB0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[9] acenai </w:t>
                      </w:r>
                    </w:p>
                    <w:p w14:paraId="777BC151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[10] acenas </w:t>
                      </w:r>
                    </w:p>
                    <w:p w14:paraId="61B42D4B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[11] arenas </w:t>
                      </w:r>
                    </w:p>
                    <w:p w14:paraId="583A939A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[12] areias </w:t>
                      </w:r>
                    </w:p>
                    <w:p w14:paraId="5A3D505D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[13] creias </w:t>
                      </w:r>
                    </w:p>
                    <w:p w14:paraId="7D40DC51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[14] cheias </w:t>
                      </w:r>
                    </w:p>
                    <w:p w14:paraId="3C511C24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[15] checas </w:t>
                      </w:r>
                    </w:p>
                    <w:p w14:paraId="0EB16FB7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[16] chocas </w:t>
                      </w:r>
                    </w:p>
                    <w:p w14:paraId="481782C4" w14:textId="77777777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 xml:space="preserve">[17] chocar </w:t>
                      </w:r>
                    </w:p>
                    <w:p w14:paraId="3833A53C" w14:textId="49007763" w:rsidR="001D38F0" w:rsidRPr="001D38F0" w:rsidRDefault="001D38F0" w:rsidP="001D38F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1D38F0">
                        <w:rPr>
                          <w:sz w:val="16"/>
                          <w:szCs w:val="16"/>
                        </w:rPr>
                        <w:t>[18] chorar</w:t>
                      </w:r>
                    </w:p>
                  </w:txbxContent>
                </v:textbox>
              </v:shape>
            </w:pict>
          </mc:Fallback>
        </mc:AlternateContent>
      </w:r>
    </w:p>
    <w:p w14:paraId="61EA988F" w14:textId="00241636" w:rsidR="00911159" w:rsidRDefault="00163B49" w:rsidP="00810030">
      <w:r>
        <w:rPr>
          <w:noProof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0434FD5A" wp14:editId="2FC40CE1">
                <wp:simplePos x="0" y="0"/>
                <wp:positionH relativeFrom="column">
                  <wp:posOffset>2675779</wp:posOffset>
                </wp:positionH>
                <wp:positionV relativeFrom="paragraph">
                  <wp:posOffset>151445</wp:posOffset>
                </wp:positionV>
                <wp:extent cx="723265" cy="1501140"/>
                <wp:effectExtent l="0" t="0" r="13335" b="10160"/>
                <wp:wrapNone/>
                <wp:docPr id="934" name="Caixa de Texto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265" cy="1501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044C29D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[0] risada </w:t>
                            </w:r>
                          </w:p>
                          <w:p w14:paraId="48EAF972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[1] pisada </w:t>
                            </w:r>
                          </w:p>
                          <w:p w14:paraId="79706047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[2] pirada </w:t>
                            </w:r>
                          </w:p>
                          <w:p w14:paraId="672A8A23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[3] parada </w:t>
                            </w:r>
                          </w:p>
                          <w:p w14:paraId="660254C7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[4] para-a </w:t>
                            </w:r>
                          </w:p>
                          <w:p w14:paraId="027B3DFF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[5] pare-a </w:t>
                            </w:r>
                          </w:p>
                          <w:p w14:paraId="4D062219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[6] pareia </w:t>
                            </w:r>
                          </w:p>
                          <w:p w14:paraId="7F56F757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[7] mareia </w:t>
                            </w:r>
                          </w:p>
                          <w:p w14:paraId="465BC8C7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[8] moreia </w:t>
                            </w:r>
                          </w:p>
                          <w:p w14:paraId="4A326404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[9] morria </w:t>
                            </w:r>
                          </w:p>
                          <w:p w14:paraId="0A33D29C" w14:textId="77777777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 xml:space="preserve">[10] sorria </w:t>
                            </w:r>
                          </w:p>
                          <w:p w14:paraId="7BC15508" w14:textId="01236665" w:rsidR="00D2770D" w:rsidRPr="00D2770D" w:rsidRDefault="00D2770D" w:rsidP="00D2770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2770D">
                              <w:rPr>
                                <w:sz w:val="16"/>
                                <w:szCs w:val="16"/>
                              </w:rPr>
                              <w:t>[11] sorrir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4FD5A" id="Caixa de Texto 934" o:spid="_x0000_s1077" type="#_x0000_t202" style="position:absolute;margin-left:210.7pt;margin-top:11.9pt;width:56.95pt;height:118.2pt;z-index:251658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" fillcolor="white [3201]" strokecolor="white [3212]" strokeweight=".5pt">
                <v:textbox>
                  <w:txbxContent>
                    <w:p w14:paraId="6044C29D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[0] risada </w:t>
                      </w:r>
                    </w:p>
                    <w:p w14:paraId="48EAF972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[1] pisada </w:t>
                      </w:r>
                    </w:p>
                    <w:p w14:paraId="79706047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[2] pirada </w:t>
                      </w:r>
                    </w:p>
                    <w:p w14:paraId="672A8A23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[3] parada </w:t>
                      </w:r>
                    </w:p>
                    <w:p w14:paraId="660254C7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[4] para-a </w:t>
                      </w:r>
                    </w:p>
                    <w:p w14:paraId="027B3DFF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[5] pare-a </w:t>
                      </w:r>
                    </w:p>
                    <w:p w14:paraId="4D062219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[6] pareia </w:t>
                      </w:r>
                    </w:p>
                    <w:p w14:paraId="7F56F757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[7] mareia </w:t>
                      </w:r>
                    </w:p>
                    <w:p w14:paraId="465BC8C7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[8] moreia </w:t>
                      </w:r>
                    </w:p>
                    <w:p w14:paraId="4A326404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[9] morria </w:t>
                      </w:r>
                    </w:p>
                    <w:p w14:paraId="0A33D29C" w14:textId="77777777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 xml:space="preserve">[10] sorria </w:t>
                      </w:r>
                    </w:p>
                    <w:p w14:paraId="7BC15508" w14:textId="01236665" w:rsidR="00D2770D" w:rsidRPr="00D2770D" w:rsidRDefault="00D2770D" w:rsidP="00D2770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2770D">
                        <w:rPr>
                          <w:sz w:val="16"/>
                          <w:szCs w:val="16"/>
                        </w:rPr>
                        <w:t>[11] sorrir</w:t>
                      </w:r>
                    </w:p>
                  </w:txbxContent>
                </v:textbox>
              </v:shape>
            </w:pict>
          </mc:Fallback>
        </mc:AlternateContent>
      </w:r>
    </w:p>
    <w:p w14:paraId="6528DA3D" w14:textId="2911AE99" w:rsidR="00EF3911" w:rsidRDefault="00EF3911" w:rsidP="00810030"/>
    <w:p w14:paraId="3B7C2BB9" w14:textId="3AED2F6C" w:rsidR="00A000D1" w:rsidRDefault="00C915A1" w:rsidP="00810030">
      <w:r>
        <w:rPr>
          <w:noProof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021CFB88" wp14:editId="3620C817">
                <wp:simplePos x="0" y="0"/>
                <wp:positionH relativeFrom="column">
                  <wp:posOffset>5525135</wp:posOffset>
                </wp:positionH>
                <wp:positionV relativeFrom="paragraph">
                  <wp:posOffset>48640</wp:posOffset>
                </wp:positionV>
                <wp:extent cx="1107959" cy="2189221"/>
                <wp:effectExtent l="0" t="0" r="10160" b="8255"/>
                <wp:wrapNone/>
                <wp:docPr id="937" name="Caixa de Texto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959" cy="21892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35AB44A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[0] musica </w:t>
                            </w:r>
                          </w:p>
                          <w:p w14:paraId="49C33241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[1] musico </w:t>
                            </w:r>
                          </w:p>
                          <w:p w14:paraId="606BCA5E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[2] mésico </w:t>
                            </w:r>
                          </w:p>
                          <w:p w14:paraId="223F616D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[3] médico </w:t>
                            </w:r>
                          </w:p>
                          <w:p w14:paraId="74894DF0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[4] medico </w:t>
                            </w:r>
                          </w:p>
                          <w:p w14:paraId="527FEAFF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[5] medi-o </w:t>
                            </w:r>
                          </w:p>
                          <w:p w14:paraId="10670764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[6] mede-o </w:t>
                            </w:r>
                          </w:p>
                          <w:p w14:paraId="5B933722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[7] mede-a </w:t>
                            </w:r>
                          </w:p>
                          <w:p w14:paraId="39B6E8D8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[8] medeia </w:t>
                            </w:r>
                          </w:p>
                          <w:p w14:paraId="390F89F9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[9] meneia </w:t>
                            </w:r>
                          </w:p>
                          <w:p w14:paraId="242CF7B1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[10] mentia </w:t>
                            </w:r>
                          </w:p>
                          <w:p w14:paraId="6C26F9CB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[11] sentia </w:t>
                            </w:r>
                          </w:p>
                          <w:p w14:paraId="2E49DF4D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[12] sentis </w:t>
                            </w:r>
                          </w:p>
                          <w:p w14:paraId="63085EDE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[13] sentas </w:t>
                            </w:r>
                          </w:p>
                          <w:p w14:paraId="532C58F1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[14] santas </w:t>
                            </w:r>
                          </w:p>
                          <w:p w14:paraId="675CFDC6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[15] cantas </w:t>
                            </w:r>
                          </w:p>
                          <w:p w14:paraId="7580882B" w14:textId="77777777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 xml:space="preserve">[16] cantos </w:t>
                            </w:r>
                          </w:p>
                          <w:p w14:paraId="2CF5250C" w14:textId="5EF4C165" w:rsidR="00C915A1" w:rsidRPr="00C915A1" w:rsidRDefault="00C915A1" w:rsidP="00C915A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C915A1">
                              <w:rPr>
                                <w:sz w:val="16"/>
                                <w:szCs w:val="16"/>
                              </w:rPr>
                              <w:t>[17] cantor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CFB88" id="Caixa de Texto 937" o:spid="_x0000_s1078" type="#_x0000_t202" style="position:absolute;margin-left:435.05pt;margin-top:3.85pt;width:87.25pt;height:172.4pt;z-index:2516583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" fillcolor="white [3201]" strokecolor="white [3212]" strokeweight=".5pt">
                <v:textbox>
                  <w:txbxContent>
                    <w:p w14:paraId="035AB44A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[0] </w:t>
                      </w:r>
                      <w:proofErr w:type="gramStart"/>
                      <w:r w:rsidRPr="00C915A1">
                        <w:rPr>
                          <w:sz w:val="16"/>
                          <w:szCs w:val="16"/>
                        </w:rPr>
                        <w:t>musica</w:t>
                      </w:r>
                      <w:proofErr w:type="gramEnd"/>
                      <w:r w:rsidRPr="00C915A1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49C33241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[1] </w:t>
                      </w:r>
                      <w:proofErr w:type="gramStart"/>
                      <w:r w:rsidRPr="00C915A1">
                        <w:rPr>
                          <w:sz w:val="16"/>
                          <w:szCs w:val="16"/>
                        </w:rPr>
                        <w:t>musico</w:t>
                      </w:r>
                      <w:proofErr w:type="gramEnd"/>
                      <w:r w:rsidRPr="00C915A1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606BCA5E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[2] mésico </w:t>
                      </w:r>
                    </w:p>
                    <w:p w14:paraId="223F616D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[3] médico </w:t>
                      </w:r>
                    </w:p>
                    <w:p w14:paraId="74894DF0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[4] medico </w:t>
                      </w:r>
                    </w:p>
                    <w:p w14:paraId="527FEAFF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[5] medi-o </w:t>
                      </w:r>
                    </w:p>
                    <w:p w14:paraId="10670764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[6] mede-o </w:t>
                      </w:r>
                    </w:p>
                    <w:p w14:paraId="5B933722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[7] mede-a </w:t>
                      </w:r>
                    </w:p>
                    <w:p w14:paraId="39B6E8D8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[8] medeia </w:t>
                      </w:r>
                    </w:p>
                    <w:p w14:paraId="390F89F9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[9] meneia </w:t>
                      </w:r>
                    </w:p>
                    <w:p w14:paraId="242CF7B1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[10] mentia </w:t>
                      </w:r>
                    </w:p>
                    <w:p w14:paraId="6C26F9CB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[11] sentia </w:t>
                      </w:r>
                    </w:p>
                    <w:p w14:paraId="2E49DF4D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[12] sentis </w:t>
                      </w:r>
                    </w:p>
                    <w:p w14:paraId="63085EDE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[13] sentas </w:t>
                      </w:r>
                    </w:p>
                    <w:p w14:paraId="532C58F1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[14] santas </w:t>
                      </w:r>
                    </w:p>
                    <w:p w14:paraId="675CFDC6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[15] cantas </w:t>
                      </w:r>
                    </w:p>
                    <w:p w14:paraId="7580882B" w14:textId="77777777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 xml:space="preserve">[16] cantos </w:t>
                      </w:r>
                    </w:p>
                    <w:p w14:paraId="2CF5250C" w14:textId="5EF4C165" w:rsidR="00C915A1" w:rsidRPr="00C915A1" w:rsidRDefault="00C915A1" w:rsidP="00C915A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C915A1">
                        <w:rPr>
                          <w:sz w:val="16"/>
                          <w:szCs w:val="16"/>
                        </w:rPr>
                        <w:t>[17] cantor</w:t>
                      </w:r>
                    </w:p>
                  </w:txbxContent>
                </v:textbox>
              </v:shape>
            </w:pict>
          </mc:Fallback>
        </mc:AlternateContent>
      </w:r>
    </w:p>
    <w:p w14:paraId="6C9EB276" w14:textId="5FC9A1D3" w:rsidR="00EF3911" w:rsidRDefault="00323D66" w:rsidP="0012244E">
      <w:r>
        <w:rPr>
          <w:noProof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28AE2460" wp14:editId="46B9381F">
                <wp:simplePos x="0" y="0"/>
                <wp:positionH relativeFrom="column">
                  <wp:posOffset>1733184</wp:posOffset>
                </wp:positionH>
                <wp:positionV relativeFrom="paragraph">
                  <wp:posOffset>8255</wp:posOffset>
                </wp:positionV>
                <wp:extent cx="694055" cy="907415"/>
                <wp:effectExtent l="0" t="0" r="17145" b="6985"/>
                <wp:wrapNone/>
                <wp:docPr id="936" name="Caixa de Texto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055" cy="90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0D24BB" w14:textId="77777777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 xml:space="preserve">[0] palcos </w:t>
                            </w:r>
                          </w:p>
                          <w:p w14:paraId="2946E2EA" w14:textId="77777777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 xml:space="preserve">[1] parcos </w:t>
                            </w:r>
                          </w:p>
                          <w:p w14:paraId="1F7C01B4" w14:textId="77777777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 xml:space="preserve">[2] partos </w:t>
                            </w:r>
                          </w:p>
                          <w:p w14:paraId="735A0FEF" w14:textId="77777777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 xml:space="preserve">[3] pastos </w:t>
                            </w:r>
                          </w:p>
                          <w:p w14:paraId="612230D8" w14:textId="77777777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 xml:space="preserve">[4] castos </w:t>
                            </w:r>
                          </w:p>
                          <w:p w14:paraId="77B8B365" w14:textId="77777777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 xml:space="preserve">[5] cantos </w:t>
                            </w:r>
                          </w:p>
                          <w:p w14:paraId="38D2866A" w14:textId="03C71D3C" w:rsidR="003F3049" w:rsidRPr="003F3049" w:rsidRDefault="003F3049" w:rsidP="003F304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3F3049">
                              <w:rPr>
                                <w:sz w:val="16"/>
                                <w:szCs w:val="16"/>
                              </w:rPr>
                              <w:t>[6] cantor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2460" id="Caixa de Texto 936" o:spid="_x0000_s1079" type="#_x0000_t202" style="position:absolute;margin-left:136.45pt;margin-top:.65pt;width:54.65pt;height:71.45pt;z-index:25165832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" fillcolor="white [3201]" strokecolor="white [3212]" strokeweight=".5pt">
                <v:textbox>
                  <w:txbxContent>
                    <w:p w14:paraId="0E0D24BB" w14:textId="77777777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 xml:space="preserve">[0] palcos </w:t>
                      </w:r>
                    </w:p>
                    <w:p w14:paraId="2946E2EA" w14:textId="77777777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 xml:space="preserve">[1] parcos </w:t>
                      </w:r>
                    </w:p>
                    <w:p w14:paraId="1F7C01B4" w14:textId="77777777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 xml:space="preserve">[2] partos </w:t>
                      </w:r>
                    </w:p>
                    <w:p w14:paraId="735A0FEF" w14:textId="77777777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 xml:space="preserve">[3] pastos </w:t>
                      </w:r>
                    </w:p>
                    <w:p w14:paraId="612230D8" w14:textId="77777777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 xml:space="preserve">[4] castos </w:t>
                      </w:r>
                    </w:p>
                    <w:p w14:paraId="77B8B365" w14:textId="77777777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 xml:space="preserve">[5] cantos </w:t>
                      </w:r>
                    </w:p>
                    <w:p w14:paraId="38D2866A" w14:textId="03C71D3C" w:rsidR="003F3049" w:rsidRPr="003F3049" w:rsidRDefault="003F3049" w:rsidP="003F304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3F3049">
                        <w:rPr>
                          <w:sz w:val="16"/>
                          <w:szCs w:val="16"/>
                        </w:rPr>
                        <w:t>[6] cantor</w:t>
                      </w:r>
                    </w:p>
                  </w:txbxContent>
                </v:textbox>
              </v:shape>
            </w:pict>
          </mc:Fallback>
        </mc:AlternateContent>
      </w:r>
    </w:p>
    <w:p w14:paraId="7DAD1336" w14:textId="5580C360" w:rsidR="00810030" w:rsidRDefault="00810030" w:rsidP="0012244E"/>
    <w:p w14:paraId="6D44BB86" w14:textId="414D48BD" w:rsidR="00D82971" w:rsidRDefault="00323D66" w:rsidP="0012244E">
      <w:r>
        <w:rPr>
          <w:noProof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38247D2B" wp14:editId="14E2BC41">
                <wp:simplePos x="0" y="0"/>
                <wp:positionH relativeFrom="column">
                  <wp:posOffset>3657897</wp:posOffset>
                </wp:positionH>
                <wp:positionV relativeFrom="paragraph">
                  <wp:posOffset>206737</wp:posOffset>
                </wp:positionV>
                <wp:extent cx="559558" cy="1132765"/>
                <wp:effectExtent l="0" t="0" r="12065" b="10795"/>
                <wp:wrapNone/>
                <wp:docPr id="925" name="Caixa de Texto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558" cy="1132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A1B0482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[0] bebe </w:t>
                            </w:r>
                          </w:p>
                          <w:p w14:paraId="5988CC83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[1] bibe </w:t>
                            </w:r>
                          </w:p>
                          <w:p w14:paraId="701A9CE5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[2] bise </w:t>
                            </w:r>
                          </w:p>
                          <w:p w14:paraId="4801FF31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[3] vise </w:t>
                            </w:r>
                          </w:p>
                          <w:p w14:paraId="0FA7DA56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[4] vive </w:t>
                            </w:r>
                          </w:p>
                          <w:p w14:paraId="356FDF6C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[5] vivi </w:t>
                            </w:r>
                          </w:p>
                          <w:p w14:paraId="1FDB0555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[6] viii </w:t>
                            </w:r>
                          </w:p>
                          <w:p w14:paraId="30685237" w14:textId="77777777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[7] xiii </w:t>
                            </w:r>
                          </w:p>
                          <w:p w14:paraId="645BF41A" w14:textId="2D26D4A2" w:rsidR="005D0DB3" w:rsidRPr="00D82971" w:rsidRDefault="005D0DB3" w:rsidP="005D0DB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>[8] xixi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47D2B" id="Caixa de Texto 925" o:spid="_x0000_s1080" type="#_x0000_t202" style="position:absolute;margin-left:4in;margin-top:16.3pt;width:44.05pt;height:89.2pt;z-index:251658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" fillcolor="white [3201]" strokecolor="white [3212]" strokeweight=".5pt">
                <v:textbox>
                  <w:txbxContent>
                    <w:p w14:paraId="5A1B0482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[0] bebe </w:t>
                      </w:r>
                    </w:p>
                    <w:p w14:paraId="5988CC83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[1] bibe </w:t>
                      </w:r>
                    </w:p>
                    <w:p w14:paraId="701A9CE5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[2] bise </w:t>
                      </w:r>
                    </w:p>
                    <w:p w14:paraId="4801FF31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[3] vise </w:t>
                      </w:r>
                    </w:p>
                    <w:p w14:paraId="0FA7DA56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[4] vive </w:t>
                      </w:r>
                    </w:p>
                    <w:p w14:paraId="356FDF6C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[5] vivi </w:t>
                      </w:r>
                    </w:p>
                    <w:p w14:paraId="1FDB0555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[6] </w:t>
                      </w:r>
                      <w:proofErr w:type="spellStart"/>
                      <w:r w:rsidRPr="00D82971">
                        <w:rPr>
                          <w:sz w:val="16"/>
                          <w:szCs w:val="16"/>
                        </w:rPr>
                        <w:t>viii</w:t>
                      </w:r>
                      <w:proofErr w:type="spellEnd"/>
                      <w:r w:rsidRPr="00D82971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30685237" w14:textId="77777777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[7] </w:t>
                      </w:r>
                      <w:proofErr w:type="spellStart"/>
                      <w:r w:rsidRPr="00D82971">
                        <w:rPr>
                          <w:sz w:val="16"/>
                          <w:szCs w:val="16"/>
                        </w:rPr>
                        <w:t>xiii</w:t>
                      </w:r>
                      <w:proofErr w:type="spellEnd"/>
                      <w:r w:rsidRPr="00D82971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645BF41A" w14:textId="2D26D4A2" w:rsidR="005D0DB3" w:rsidRPr="00D82971" w:rsidRDefault="005D0DB3" w:rsidP="005D0DB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>[8] xixi</w:t>
                      </w:r>
                    </w:p>
                  </w:txbxContent>
                </v:textbox>
              </v:shape>
            </w:pict>
          </mc:Fallback>
        </mc:AlternateContent>
      </w:r>
      <w:r w:rsidR="00317AC9">
        <w:rPr>
          <w:noProof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7BE98966" wp14:editId="500C56C0">
                <wp:simplePos x="0" y="0"/>
                <wp:positionH relativeFrom="column">
                  <wp:posOffset>2675909</wp:posOffset>
                </wp:positionH>
                <wp:positionV relativeFrom="paragraph">
                  <wp:posOffset>213218</wp:posOffset>
                </wp:positionV>
                <wp:extent cx="982345" cy="1160060"/>
                <wp:effectExtent l="0" t="0" r="8255" b="8890"/>
                <wp:wrapNone/>
                <wp:docPr id="929" name="Caixa de Texto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345" cy="116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601AB5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[1] chumbar</w:t>
                            </w:r>
                          </w:p>
                          <w:p w14:paraId="17ED46BB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[2] chumbam</w:t>
                            </w:r>
                          </w:p>
                          <w:p w14:paraId="04BF3786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[3] chumbas</w:t>
                            </w:r>
                          </w:p>
                          <w:p w14:paraId="36C1BD03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[4] chumbai</w:t>
                            </w:r>
                          </w:p>
                          <w:p w14:paraId="417CF1CF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[5] chumbem</w:t>
                            </w:r>
                          </w:p>
                          <w:p w14:paraId="7155643E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[6] chumbos</w:t>
                            </w:r>
                          </w:p>
                          <w:p w14:paraId="73F39AC0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[7] chumbes</w:t>
                            </w:r>
                          </w:p>
                          <w:p w14:paraId="6384BE3F" w14:textId="77777777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[8] chumbei</w:t>
                            </w:r>
                          </w:p>
                          <w:p w14:paraId="4CCDEA7B" w14:textId="76835285" w:rsidR="00DD2D50" w:rsidRPr="00DD2D50" w:rsidRDefault="00DD2D50" w:rsidP="00DD2D50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D2D50">
                              <w:rPr>
                                <w:sz w:val="16"/>
                                <w:szCs w:val="16"/>
                              </w:rPr>
                              <w:t>[9] chumbou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98966" id="Caixa de Texto 929" o:spid="_x0000_s1081" type="#_x0000_t202" style="position:absolute;margin-left:210.7pt;margin-top:16.8pt;width:77.35pt;height:91.35pt;z-index:25165832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" fillcolor="white [3201]" strokecolor="white [3212]" strokeweight=".5pt">
                <v:textbox>
                  <w:txbxContent>
                    <w:p w14:paraId="0E601AB5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[1]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chumbar</w:t>
                      </w:r>
                      <w:proofErr w:type="gramEnd"/>
                    </w:p>
                    <w:p w14:paraId="17ED46BB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[2]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chumbam</w:t>
                      </w:r>
                      <w:proofErr w:type="gramEnd"/>
                    </w:p>
                    <w:p w14:paraId="04BF3786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[3]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chumbas</w:t>
                      </w:r>
                      <w:proofErr w:type="gramEnd"/>
                    </w:p>
                    <w:p w14:paraId="36C1BD03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[4]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chumbai</w:t>
                      </w:r>
                      <w:proofErr w:type="gramEnd"/>
                    </w:p>
                    <w:p w14:paraId="417CF1CF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[5]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chumbem</w:t>
                      </w:r>
                      <w:proofErr w:type="gramEnd"/>
                    </w:p>
                    <w:p w14:paraId="7155643E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>[6] chumbos</w:t>
                      </w:r>
                    </w:p>
                    <w:p w14:paraId="73F39AC0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[7]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chumbes</w:t>
                      </w:r>
                      <w:proofErr w:type="gramEnd"/>
                    </w:p>
                    <w:p w14:paraId="6384BE3F" w14:textId="77777777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[8]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chumbei</w:t>
                      </w:r>
                      <w:proofErr w:type="gramEnd"/>
                    </w:p>
                    <w:p w14:paraId="4CCDEA7B" w14:textId="76835285" w:rsidR="00DD2D50" w:rsidRPr="00DD2D50" w:rsidRDefault="00DD2D50" w:rsidP="00DD2D50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D2D50">
                        <w:rPr>
                          <w:sz w:val="16"/>
                          <w:szCs w:val="16"/>
                        </w:rPr>
                        <w:t xml:space="preserve">[9] </w:t>
                      </w:r>
                      <w:proofErr w:type="gramStart"/>
                      <w:r w:rsidRPr="00DD2D50">
                        <w:rPr>
                          <w:sz w:val="16"/>
                          <w:szCs w:val="16"/>
                        </w:rPr>
                        <w:t>chumbou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6928EC47" w14:textId="4E8A8EEE" w:rsidR="00D82971" w:rsidRDefault="00317AC9" w:rsidP="0012244E">
      <w:r>
        <w:rPr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0CD599B0" wp14:editId="1A4E26D9">
                <wp:simplePos x="0" y="0"/>
                <wp:positionH relativeFrom="column">
                  <wp:posOffset>1734454</wp:posOffset>
                </wp:positionH>
                <wp:positionV relativeFrom="paragraph">
                  <wp:posOffset>252382</wp:posOffset>
                </wp:positionV>
                <wp:extent cx="614045" cy="798394"/>
                <wp:effectExtent l="0" t="0" r="8255" b="14605"/>
                <wp:wrapNone/>
                <wp:docPr id="924" name="Caixa de Texto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7983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D6B35BB" w14:textId="77777777" w:rsidR="00D53FD3" w:rsidRPr="00D82971" w:rsidRDefault="00D53FD3" w:rsidP="00D53FD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[0] bem </w:t>
                            </w:r>
                          </w:p>
                          <w:p w14:paraId="44F93F1E" w14:textId="77777777" w:rsidR="00D53FD3" w:rsidRPr="00D82971" w:rsidRDefault="00D53FD3" w:rsidP="00D53FD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[1] tem </w:t>
                            </w:r>
                          </w:p>
                          <w:p w14:paraId="28F7493A" w14:textId="77777777" w:rsidR="00D53FD3" w:rsidRPr="00D82971" w:rsidRDefault="00D53FD3" w:rsidP="00D53FD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[2] teu </w:t>
                            </w:r>
                          </w:p>
                          <w:p w14:paraId="31C0FC0E" w14:textId="77777777" w:rsidR="00D53FD3" w:rsidRPr="00D82971" w:rsidRDefault="00D53FD3" w:rsidP="00D53FD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[3] meu </w:t>
                            </w:r>
                          </w:p>
                          <w:p w14:paraId="53927196" w14:textId="77777777" w:rsidR="00D53FD3" w:rsidRPr="00D82971" w:rsidRDefault="00D53FD3" w:rsidP="00D53FD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 xml:space="preserve">[4] mau </w:t>
                            </w:r>
                          </w:p>
                          <w:p w14:paraId="266D183F" w14:textId="341C72CA" w:rsidR="00D53FD3" w:rsidRPr="00D82971" w:rsidRDefault="00D53FD3" w:rsidP="00D53FD3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D82971">
                              <w:rPr>
                                <w:sz w:val="16"/>
                                <w:szCs w:val="16"/>
                              </w:rPr>
                              <w:t>[5] 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599B0" id="Caixa de Texto 924" o:spid="_x0000_s1082" type="#_x0000_t202" style="position:absolute;margin-left:136.55pt;margin-top:19.85pt;width:48.35pt;height:62.85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" fillcolor="white [3201]" strokecolor="white [3212]" strokeweight=".5pt">
                <v:textbox>
                  <w:txbxContent>
                    <w:p w14:paraId="6D6B35BB" w14:textId="77777777" w:rsidR="00D53FD3" w:rsidRPr="00D82971" w:rsidRDefault="00D53FD3" w:rsidP="00D53FD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[0] bem </w:t>
                      </w:r>
                    </w:p>
                    <w:p w14:paraId="44F93F1E" w14:textId="77777777" w:rsidR="00D53FD3" w:rsidRPr="00D82971" w:rsidRDefault="00D53FD3" w:rsidP="00D53FD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[1] tem </w:t>
                      </w:r>
                    </w:p>
                    <w:p w14:paraId="28F7493A" w14:textId="77777777" w:rsidR="00D53FD3" w:rsidRPr="00D82971" w:rsidRDefault="00D53FD3" w:rsidP="00D53FD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[2] teu </w:t>
                      </w:r>
                    </w:p>
                    <w:p w14:paraId="31C0FC0E" w14:textId="77777777" w:rsidR="00D53FD3" w:rsidRPr="00D82971" w:rsidRDefault="00D53FD3" w:rsidP="00D53FD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[3] meu </w:t>
                      </w:r>
                    </w:p>
                    <w:p w14:paraId="53927196" w14:textId="77777777" w:rsidR="00D53FD3" w:rsidRPr="00D82971" w:rsidRDefault="00D53FD3" w:rsidP="00D53FD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 xml:space="preserve">[4] mau </w:t>
                      </w:r>
                    </w:p>
                    <w:p w14:paraId="266D183F" w14:textId="341C72CA" w:rsidR="00D53FD3" w:rsidRPr="00D82971" w:rsidRDefault="00D53FD3" w:rsidP="00D53FD3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D82971">
                        <w:rPr>
                          <w:sz w:val="16"/>
                          <w:szCs w:val="16"/>
                        </w:rPr>
                        <w:t>[5] mal</w:t>
                      </w:r>
                    </w:p>
                  </w:txbxContent>
                </v:textbox>
              </v:shape>
            </w:pict>
          </mc:Fallback>
        </mc:AlternateContent>
      </w:r>
    </w:p>
    <w:p w14:paraId="4D75D802" w14:textId="676B5730" w:rsidR="00D82971" w:rsidRDefault="00E71F2D" w:rsidP="0012244E">
      <w:r>
        <w:rPr>
          <w:noProof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66E3613B" wp14:editId="2D5FC621">
                <wp:simplePos x="0" y="0"/>
                <wp:positionH relativeFrom="column">
                  <wp:posOffset>4591050</wp:posOffset>
                </wp:positionH>
                <wp:positionV relativeFrom="paragraph">
                  <wp:posOffset>78499</wp:posOffset>
                </wp:positionV>
                <wp:extent cx="580677" cy="680794"/>
                <wp:effectExtent l="0" t="0" r="16510" b="17780"/>
                <wp:wrapNone/>
                <wp:docPr id="939" name="Caixa de Texto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677" cy="6807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B0C418" w14:textId="77777777" w:rsidR="00E71F2D" w:rsidRPr="00E71F2D" w:rsidRDefault="00E71F2D" w:rsidP="00E71F2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E71F2D">
                              <w:rPr>
                                <w:sz w:val="16"/>
                                <w:szCs w:val="16"/>
                              </w:rPr>
                              <w:t xml:space="preserve">[0] bolo </w:t>
                            </w:r>
                          </w:p>
                          <w:p w14:paraId="455F7C26" w14:textId="77777777" w:rsidR="00E71F2D" w:rsidRPr="00E71F2D" w:rsidRDefault="00E71F2D" w:rsidP="00E71F2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E71F2D">
                              <w:rPr>
                                <w:sz w:val="16"/>
                                <w:szCs w:val="16"/>
                              </w:rPr>
                              <w:t xml:space="preserve">[1] bola </w:t>
                            </w:r>
                          </w:p>
                          <w:p w14:paraId="7B2A96D1" w14:textId="77777777" w:rsidR="00E71F2D" w:rsidRPr="00E71F2D" w:rsidRDefault="00E71F2D" w:rsidP="00E71F2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E71F2D">
                              <w:rPr>
                                <w:sz w:val="16"/>
                                <w:szCs w:val="16"/>
                              </w:rPr>
                              <w:t xml:space="preserve">[2] boca </w:t>
                            </w:r>
                          </w:p>
                          <w:p w14:paraId="2BE8C80A" w14:textId="77777777" w:rsidR="00E71F2D" w:rsidRPr="00E71F2D" w:rsidRDefault="00E71F2D" w:rsidP="00E71F2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E71F2D">
                              <w:rPr>
                                <w:sz w:val="16"/>
                                <w:szCs w:val="16"/>
                              </w:rPr>
                              <w:t xml:space="preserve">[3] doca </w:t>
                            </w:r>
                          </w:p>
                          <w:p w14:paraId="32B8AA34" w14:textId="1C4EE1B4" w:rsidR="00E71F2D" w:rsidRPr="00E71F2D" w:rsidRDefault="00E71F2D" w:rsidP="00E71F2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E71F2D">
                              <w:rPr>
                                <w:sz w:val="16"/>
                                <w:szCs w:val="16"/>
                              </w:rPr>
                              <w:t>[4] doce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613B" id="Caixa de Texto 939" o:spid="_x0000_s1083" type="#_x0000_t202" style="position:absolute;margin-left:361.5pt;margin-top:6.2pt;width:45.7pt;height:53.6pt;z-index:251658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" fillcolor="white [3201]" strokecolor="white [3212]" strokeweight=".5pt">
                <v:textbox>
                  <w:txbxContent>
                    <w:p w14:paraId="11B0C418" w14:textId="77777777" w:rsidR="00E71F2D" w:rsidRPr="00E71F2D" w:rsidRDefault="00E71F2D" w:rsidP="00E71F2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E71F2D">
                        <w:rPr>
                          <w:sz w:val="16"/>
                          <w:szCs w:val="16"/>
                        </w:rPr>
                        <w:t xml:space="preserve">[0] bolo </w:t>
                      </w:r>
                    </w:p>
                    <w:p w14:paraId="455F7C26" w14:textId="77777777" w:rsidR="00E71F2D" w:rsidRPr="00E71F2D" w:rsidRDefault="00E71F2D" w:rsidP="00E71F2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E71F2D">
                        <w:rPr>
                          <w:sz w:val="16"/>
                          <w:szCs w:val="16"/>
                        </w:rPr>
                        <w:t xml:space="preserve">[1] bola </w:t>
                      </w:r>
                    </w:p>
                    <w:p w14:paraId="7B2A96D1" w14:textId="77777777" w:rsidR="00E71F2D" w:rsidRPr="00E71F2D" w:rsidRDefault="00E71F2D" w:rsidP="00E71F2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E71F2D">
                        <w:rPr>
                          <w:sz w:val="16"/>
                          <w:szCs w:val="16"/>
                        </w:rPr>
                        <w:t xml:space="preserve">[2] boca </w:t>
                      </w:r>
                    </w:p>
                    <w:p w14:paraId="2BE8C80A" w14:textId="77777777" w:rsidR="00E71F2D" w:rsidRPr="00E71F2D" w:rsidRDefault="00E71F2D" w:rsidP="00E71F2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E71F2D">
                        <w:rPr>
                          <w:sz w:val="16"/>
                          <w:szCs w:val="16"/>
                        </w:rPr>
                        <w:t xml:space="preserve">[3] doca </w:t>
                      </w:r>
                    </w:p>
                    <w:p w14:paraId="32B8AA34" w14:textId="1C4EE1B4" w:rsidR="00E71F2D" w:rsidRPr="00E71F2D" w:rsidRDefault="00E71F2D" w:rsidP="00E71F2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E71F2D">
                        <w:rPr>
                          <w:sz w:val="16"/>
                          <w:szCs w:val="16"/>
                        </w:rPr>
                        <w:t>[4] doce</w:t>
                      </w:r>
                    </w:p>
                  </w:txbxContent>
                </v:textbox>
              </v:shape>
            </w:pict>
          </mc:Fallback>
        </mc:AlternateContent>
      </w:r>
    </w:p>
    <w:p w14:paraId="5EC518BD" w14:textId="77777777" w:rsidR="00D82971" w:rsidRDefault="00D82971" w:rsidP="0012244E"/>
    <w:p w14:paraId="6D36A494" w14:textId="77777777" w:rsidR="00D82971" w:rsidRDefault="00D82971" w:rsidP="0012244E"/>
    <w:p w14:paraId="03528BE8" w14:textId="7CFDB490" w:rsidR="0012244E" w:rsidRPr="00AA128D" w:rsidRDefault="00AA128D" w:rsidP="0012244E">
      <w:pPr>
        <w:pStyle w:val="Ttulo2"/>
      </w:pPr>
      <w:bookmarkStart w:id="146" w:name="_Toc124258109"/>
      <w:r>
        <w:lastRenderedPageBreak/>
        <w:t xml:space="preserve">Confirmações de </w:t>
      </w:r>
      <w:r>
        <w:rPr>
          <w:i/>
          <w:iCs/>
        </w:rPr>
        <w:t>memory leaks</w:t>
      </w:r>
      <w:bookmarkEnd w:id="146"/>
    </w:p>
    <w:p w14:paraId="6754A3E1" w14:textId="77777777" w:rsidR="00754557" w:rsidRDefault="00754557" w:rsidP="00754557">
      <w:pPr>
        <w:rPr>
          <w:rFonts w:ascii="Calibri" w:hAnsi="Calibri" w:cs="Calibri"/>
        </w:rPr>
      </w:pPr>
    </w:p>
    <w:p w14:paraId="219E853D" w14:textId="279A35C7" w:rsidR="00DE1853" w:rsidRDefault="00285966" w:rsidP="00561890">
      <w:r>
        <w:rPr>
          <w:noProof/>
        </w:rPr>
        <mc:AlternateContent>
          <mc:Choice Requires="wps">
            <w:drawing>
              <wp:anchor distT="0" distB="0" distL="114300" distR="114300" simplePos="0" relativeHeight="251658333" behindDoc="1" locked="0" layoutInCell="1" allowOverlap="1" wp14:anchorId="620DDB72" wp14:editId="6F3BC78F">
                <wp:simplePos x="0" y="0"/>
                <wp:positionH relativeFrom="column">
                  <wp:posOffset>16510</wp:posOffset>
                </wp:positionH>
                <wp:positionV relativeFrom="paragraph">
                  <wp:posOffset>3418840</wp:posOffset>
                </wp:positionV>
                <wp:extent cx="67964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4" y="0"/>
                    <wp:lineTo x="21554" y="0"/>
                    <wp:lineTo x="0" y="0"/>
                  </wp:wrapPolygon>
                </wp:wrapTight>
                <wp:docPr id="943" name="Caixa de Texto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6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806C5" w14:textId="34A784C6" w:rsidR="00285966" w:rsidRPr="00270D5C" w:rsidRDefault="00285966" w:rsidP="00285966">
                            <w:pPr>
                              <w:pStyle w:val="Legend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Figura 26 | Execução do programa através do valgrind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DDB72" id="Caixa de Texto 943" o:spid="_x0000_s1084" type="#_x0000_t202" style="position:absolute;margin-left:1.3pt;margin-top:269.2pt;width:535.15pt;height:.05pt;z-index:-2516581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" stroked="f">
                <v:textbox style="mso-fit-shape-to-text:t" inset="0,0,0,0">
                  <w:txbxContent>
                    <w:p w14:paraId="5F1806C5" w14:textId="34A784C6" w:rsidR="00285966" w:rsidRPr="00270D5C" w:rsidRDefault="00285966" w:rsidP="00285966">
                      <w:pPr>
                        <w:pStyle w:val="Caption"/>
                        <w:jc w:val="center"/>
                        <w:rPr>
                          <w:sz w:val="20"/>
                        </w:rPr>
                      </w:pPr>
                      <w:r>
                        <w:t xml:space="preserve">Figura 26 | Execução do programa através do </w:t>
                      </w:r>
                      <w:proofErr w:type="spellStart"/>
                      <w:r>
                        <w:t>valgrind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791833" w:rsidRPr="0039289D">
        <w:rPr>
          <w:noProof/>
        </w:rPr>
        <w:drawing>
          <wp:anchor distT="0" distB="0" distL="114300" distR="114300" simplePos="0" relativeHeight="251658332" behindDoc="1" locked="0" layoutInCell="1" allowOverlap="1" wp14:anchorId="670511E4" wp14:editId="7FC369B8">
            <wp:simplePos x="0" y="0"/>
            <wp:positionH relativeFrom="column">
              <wp:posOffset>17055</wp:posOffset>
            </wp:positionH>
            <wp:positionV relativeFrom="paragraph">
              <wp:posOffset>573405</wp:posOffset>
            </wp:positionV>
            <wp:extent cx="6796405" cy="2788285"/>
            <wp:effectExtent l="0" t="0" r="0" b="5715"/>
            <wp:wrapTight wrapText="bothSides">
              <wp:wrapPolygon edited="0">
                <wp:start x="0" y="0"/>
                <wp:lineTo x="0" y="21546"/>
                <wp:lineTo x="21554" y="21546"/>
                <wp:lineTo x="21554" y="0"/>
                <wp:lineTo x="0" y="0"/>
              </wp:wrapPolygon>
            </wp:wrapTight>
            <wp:docPr id="942" name="Imagem 9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m 942" descr="Uma imagem com texto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"/>
                    <a:stretch/>
                  </pic:blipFill>
                  <pic:spPr bwMode="auto">
                    <a:xfrm>
                      <a:off x="0" y="0"/>
                      <a:ext cx="6796405" cy="278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890">
        <w:tab/>
        <w:t xml:space="preserve">Após uma confirmação da possível existência de </w:t>
      </w:r>
      <w:r w:rsidR="00561890">
        <w:rPr>
          <w:i/>
          <w:iCs/>
        </w:rPr>
        <w:t>memory leaks</w:t>
      </w:r>
      <w:r w:rsidR="00BA053E">
        <w:rPr>
          <w:i/>
          <w:iCs/>
        </w:rPr>
        <w:t xml:space="preserve">, </w:t>
      </w:r>
      <w:r w:rsidR="00BA053E">
        <w:t xml:space="preserve">concluímos que o programa </w:t>
      </w:r>
      <w:r w:rsidR="002A539B">
        <w:t xml:space="preserve">foi </w:t>
      </w:r>
      <w:r w:rsidR="00AC088F">
        <w:t xml:space="preserve">executado </w:t>
      </w:r>
      <w:r w:rsidR="00DE1853">
        <w:t>com êxito e sem os mesmos, como podemos verificar na imagem abaixo.</w:t>
      </w:r>
    </w:p>
    <w:p w14:paraId="392C92DA" w14:textId="5DC8857A" w:rsidR="0039289D" w:rsidRDefault="0039289D" w:rsidP="00561890"/>
    <w:p w14:paraId="5AF5EC3F" w14:textId="77777777" w:rsidR="00DE1853" w:rsidRDefault="00DE1853" w:rsidP="00561890"/>
    <w:p w14:paraId="4EC0E88E" w14:textId="77777777" w:rsidR="00DE1853" w:rsidRDefault="00DE1853" w:rsidP="00561890"/>
    <w:p w14:paraId="5E8F1EA2" w14:textId="77777777" w:rsidR="00DE1853" w:rsidRDefault="00DE1853" w:rsidP="00561890"/>
    <w:p w14:paraId="454CF5F0" w14:textId="77777777" w:rsidR="00DE1853" w:rsidRDefault="00DE1853" w:rsidP="00561890"/>
    <w:p w14:paraId="3E347E33" w14:textId="77777777" w:rsidR="00DE1853" w:rsidRDefault="00DE1853" w:rsidP="00561890"/>
    <w:p w14:paraId="17ED8B45" w14:textId="77777777" w:rsidR="00DE1853" w:rsidRDefault="00DE1853" w:rsidP="00561890"/>
    <w:p w14:paraId="3D81DB22" w14:textId="77777777" w:rsidR="00DE1853" w:rsidRDefault="00DE1853" w:rsidP="00561890"/>
    <w:p w14:paraId="27405C76" w14:textId="77777777" w:rsidR="00DE1853" w:rsidRDefault="00DE1853" w:rsidP="00561890"/>
    <w:p w14:paraId="7293C716" w14:textId="77777777" w:rsidR="00DE1853" w:rsidRDefault="00DE1853" w:rsidP="00561890"/>
    <w:p w14:paraId="5FDEDD16" w14:textId="77777777" w:rsidR="00DE1853" w:rsidRDefault="00DE1853" w:rsidP="00561890"/>
    <w:p w14:paraId="0C8F1ACC" w14:textId="77777777" w:rsidR="00DE1853" w:rsidRDefault="00DE1853" w:rsidP="00561890"/>
    <w:p w14:paraId="502515F7" w14:textId="77777777" w:rsidR="00DE1853" w:rsidRDefault="00DE1853" w:rsidP="00561890"/>
    <w:p w14:paraId="59F4AC7F" w14:textId="77777777" w:rsidR="00DE1853" w:rsidRDefault="00DE1853" w:rsidP="00561890"/>
    <w:p w14:paraId="4BB3D56E" w14:textId="77777777" w:rsidR="00DE1853" w:rsidRDefault="00DE1853" w:rsidP="00561890"/>
    <w:p w14:paraId="4FD66055" w14:textId="77777777" w:rsidR="00B86EFD" w:rsidRDefault="00B86EFD" w:rsidP="00DE1853">
      <w:pPr>
        <w:pStyle w:val="Ttulo1"/>
      </w:pPr>
    </w:p>
    <w:p w14:paraId="61D849D4" w14:textId="77777777" w:rsidR="00D14711" w:rsidRDefault="00D14711" w:rsidP="00DE1853">
      <w:pPr>
        <w:pStyle w:val="Ttulo1"/>
      </w:pPr>
      <w:bookmarkStart w:id="147" w:name="_Toc124258110"/>
    </w:p>
    <w:p w14:paraId="09006282" w14:textId="1DC67737" w:rsidR="002935F3" w:rsidRPr="00561890" w:rsidRDefault="00DE58DE" w:rsidP="00DE1853">
      <w:pPr>
        <w:pStyle w:val="Ttulo1"/>
      </w:pPr>
      <w:r>
        <w:t>C</w:t>
      </w:r>
      <w:r w:rsidR="00DE1853">
        <w:t>onclusão</w:t>
      </w:r>
      <w:bookmarkEnd w:id="147"/>
    </w:p>
    <w:p w14:paraId="5396435C" w14:textId="77777777" w:rsidR="00C700E2" w:rsidRDefault="00C700E2" w:rsidP="00B86EFD">
      <w:pPr>
        <w:rPr>
          <w:rFonts w:ascii="Calibri" w:hAnsi="Calibri" w:cs="Calibri"/>
        </w:rPr>
      </w:pPr>
    </w:p>
    <w:p w14:paraId="6C23A16A" w14:textId="250F35F8" w:rsidR="00CE31EA" w:rsidRDefault="00DE1853" w:rsidP="00B86EFD">
      <w:pPr>
        <w:rPr>
          <w:rFonts w:ascii="Calibri" w:hAnsi="Calibri" w:cs="Calibri"/>
        </w:rPr>
      </w:pPr>
      <w:r w:rsidRPr="00C85EF0">
        <w:rPr>
          <w:noProof/>
          <w:szCs w:val="20"/>
          <w:lang w:bidi="pt-PT"/>
        </w:rPr>
        <w:drawing>
          <wp:anchor distT="0" distB="0" distL="114300" distR="114300" simplePos="0" relativeHeight="251658330" behindDoc="1" locked="1" layoutInCell="1" allowOverlap="1" wp14:anchorId="72CD80FB" wp14:editId="4F69F9F8">
            <wp:simplePos x="0" y="0"/>
            <wp:positionH relativeFrom="margin">
              <wp:posOffset>5272405</wp:posOffset>
            </wp:positionH>
            <wp:positionV relativeFrom="margin">
              <wp:posOffset>464820</wp:posOffset>
            </wp:positionV>
            <wp:extent cx="1840230" cy="1144270"/>
            <wp:effectExtent l="0" t="0" r="1270" b="0"/>
            <wp:wrapNone/>
            <wp:docPr id="940" name="Imagem 94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m 90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FCD20" w14:textId="7DE92302" w:rsidR="00DE1C9B" w:rsidRDefault="007C646F" w:rsidP="00DE1C9B">
      <w:pPr>
        <w:ind w:firstLine="720"/>
      </w:pPr>
      <w:r>
        <w:t>Este trabalho</w:t>
      </w:r>
      <w:r w:rsidR="00505523">
        <w:t>,</w:t>
      </w:r>
      <w:r>
        <w:t xml:space="preserve"> permitiu aumentar os nossos conhecimentos relativamente ao uso de </w:t>
      </w:r>
      <w:r>
        <w:rPr>
          <w:i/>
          <w:iCs/>
        </w:rPr>
        <w:t xml:space="preserve">hash tables </w:t>
      </w:r>
      <w:r w:rsidR="00C700E2">
        <w:t>e grafos</w:t>
      </w:r>
      <w:r w:rsidR="00505523">
        <w:t>, que até então nos eram desconhecidos.</w:t>
      </w:r>
    </w:p>
    <w:p w14:paraId="015E658F" w14:textId="79E09D11" w:rsidR="00DE1C9B" w:rsidRDefault="00DE1C9B" w:rsidP="00DE1C9B">
      <w:pPr>
        <w:ind w:firstLine="720"/>
      </w:pPr>
      <w:r>
        <w:t xml:space="preserve">Ficou evidente a utilidade das </w:t>
      </w:r>
      <w:r>
        <w:rPr>
          <w:i/>
          <w:iCs/>
        </w:rPr>
        <w:t>hash tables</w:t>
      </w:r>
      <w:r>
        <w:t xml:space="preserve"> para </w:t>
      </w:r>
      <w:r w:rsidR="00AF7A09">
        <w:t>arm</w:t>
      </w:r>
      <w:r w:rsidR="000B5466">
        <w:t>a</w:t>
      </w:r>
      <w:r w:rsidR="00AF7A09">
        <w:t>zena</w:t>
      </w:r>
      <w:r w:rsidR="000B5466">
        <w:t>m</w:t>
      </w:r>
      <w:r w:rsidR="00AF7A09">
        <w:t xml:space="preserve">ento e busca de </w:t>
      </w:r>
      <w:r>
        <w:t>dados</w:t>
      </w:r>
      <w:r w:rsidR="00AF7A09">
        <w:t>,</w:t>
      </w:r>
      <w:r>
        <w:t xml:space="preserve"> </w:t>
      </w:r>
      <w:r w:rsidR="00AF7A09">
        <w:t>assim como,</w:t>
      </w:r>
      <w:r>
        <w:t xml:space="preserve"> a utilidade de grafos para </w:t>
      </w:r>
      <w:r w:rsidR="00D62769">
        <w:t xml:space="preserve">a interligação de diferentes dados </w:t>
      </w:r>
      <w:r w:rsidR="000B5466">
        <w:t xml:space="preserve">com um certo critério de comparação </w:t>
      </w:r>
      <w:r w:rsidR="00567CBF">
        <w:t xml:space="preserve">aumentando </w:t>
      </w:r>
      <w:r w:rsidR="000226D7">
        <w:t>significativament</w:t>
      </w:r>
      <w:r w:rsidR="00450BD1">
        <w:t xml:space="preserve">e a eficiência </w:t>
      </w:r>
      <w:r w:rsidR="00F72699">
        <w:t>das funções pretendidas.</w:t>
      </w:r>
    </w:p>
    <w:p w14:paraId="6349C48A" w14:textId="77777777" w:rsidR="00F72699" w:rsidRPr="00DE1C9B" w:rsidRDefault="00F72699" w:rsidP="00DE1C9B">
      <w:pPr>
        <w:ind w:firstLine="720"/>
      </w:pPr>
    </w:p>
    <w:p w14:paraId="0F7C43BC" w14:textId="67C53E64" w:rsidR="00CE31EA" w:rsidRDefault="00CE31EA" w:rsidP="00E64FAE">
      <w:pPr>
        <w:ind w:firstLine="720"/>
        <w:rPr>
          <w:rFonts w:ascii="Calibri" w:hAnsi="Calibri" w:cs="Calibri"/>
        </w:rPr>
      </w:pPr>
    </w:p>
    <w:p w14:paraId="36CBE9D1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6EFC14CA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0E173048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6D9854C1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5F199AB2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4DC16352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5E32A67D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598CE518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125C23BE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248BE300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28134C7A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7980F850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4BE03CCC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507EC813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4D251289" w14:textId="77777777" w:rsidR="000A3E76" w:rsidRDefault="000A3E76" w:rsidP="00E64FAE">
      <w:pPr>
        <w:ind w:firstLine="720"/>
        <w:rPr>
          <w:rFonts w:ascii="Calibri" w:hAnsi="Calibri" w:cs="Calibri"/>
        </w:rPr>
      </w:pPr>
    </w:p>
    <w:p w14:paraId="1B44D03F" w14:textId="77777777" w:rsidR="00791833" w:rsidRDefault="00791833" w:rsidP="00505523">
      <w:pPr>
        <w:pStyle w:val="Ttulo1"/>
        <w:ind w:left="0"/>
      </w:pPr>
    </w:p>
    <w:p w14:paraId="2425CBB1" w14:textId="77777777" w:rsidR="00AD27CB" w:rsidRDefault="00AD27CB" w:rsidP="00DE1853">
      <w:pPr>
        <w:pStyle w:val="Ttulo1"/>
      </w:pPr>
      <w:bookmarkStart w:id="148" w:name="_Toc124258111"/>
    </w:p>
    <w:p w14:paraId="72F06571" w14:textId="4E40B9D4" w:rsidR="001013B1" w:rsidRDefault="00B454D6" w:rsidP="00DE1853">
      <w:pPr>
        <w:pStyle w:val="Ttulo1"/>
      </w:pPr>
      <w:r w:rsidRPr="00793F12">
        <w:t>A</w:t>
      </w:r>
      <w:r w:rsidR="008A1E13" w:rsidRPr="00793F12">
        <w:t>p</w:t>
      </w:r>
      <w:r w:rsidR="004C3703" w:rsidRPr="00793F12">
        <w:t>ê</w:t>
      </w:r>
      <w:r w:rsidR="008A1E13" w:rsidRPr="00793F12">
        <w:t>ndice</w:t>
      </w:r>
      <w:r w:rsidR="00DE1853" w:rsidRPr="00C85EF0">
        <w:rPr>
          <w:noProof/>
          <w:szCs w:val="20"/>
          <w:lang w:bidi="pt-PT"/>
        </w:rPr>
        <w:drawing>
          <wp:anchor distT="0" distB="0" distL="114300" distR="114300" simplePos="0" relativeHeight="251658331" behindDoc="1" locked="1" layoutInCell="1" allowOverlap="1" wp14:anchorId="5F7BEE42" wp14:editId="470403B3">
            <wp:simplePos x="0" y="0"/>
            <wp:positionH relativeFrom="margin">
              <wp:posOffset>5332730</wp:posOffset>
            </wp:positionH>
            <wp:positionV relativeFrom="margin">
              <wp:posOffset>474980</wp:posOffset>
            </wp:positionV>
            <wp:extent cx="1840230" cy="1144270"/>
            <wp:effectExtent l="0" t="0" r="1270" b="0"/>
            <wp:wrapNone/>
            <wp:docPr id="941" name="Imagem 94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m 90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8"/>
    </w:p>
    <w:p w14:paraId="479D9193" w14:textId="77777777" w:rsidR="00DE1853" w:rsidRPr="00DE1853" w:rsidRDefault="00DE1853" w:rsidP="00DE1853"/>
    <w:p w14:paraId="6A74B2FC" w14:textId="61F71433" w:rsidR="001013B1" w:rsidRDefault="001013B1" w:rsidP="00DE1853">
      <w:pPr>
        <w:pStyle w:val="Ttulo2"/>
      </w:pPr>
      <w:bookmarkStart w:id="149" w:name="_Toc124258112"/>
      <w:r>
        <w:t>Código c</w:t>
      </w:r>
      <w:bookmarkEnd w:id="149"/>
    </w:p>
    <w:p w14:paraId="228ADF5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</w:rPr>
        <w:t>//</w:t>
      </w:r>
    </w:p>
    <w:p w14:paraId="44A66BD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</w:rPr>
        <w:t>// AED, November 2022 (Tomás Oliveira e Silva)</w:t>
      </w:r>
    </w:p>
    <w:p w14:paraId="3F84C8A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412F14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Second practical assignement (word ladder)</w:t>
      </w:r>
    </w:p>
    <w:p w14:paraId="45BE401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EADF81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Place your student numbers and names here</w:t>
      </w:r>
    </w:p>
    <w:p w14:paraId="6313719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</w:rPr>
        <w:t>//   N.Mec. 107637  Name: André Oliveira</w:t>
      </w:r>
    </w:p>
    <w:p w14:paraId="7BFA2C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</w:rPr>
        <w:t>//   N.Mec. 107634  Name: Duarte Cruz</w:t>
      </w:r>
    </w:p>
    <w:p w14:paraId="47912C8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</w:rPr>
        <w:t>//   N.Mec. 107359  Name: Rodrigo Graça</w:t>
      </w:r>
    </w:p>
    <w:p w14:paraId="276754E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</w:rPr>
        <w:t>//</w:t>
      </w:r>
    </w:p>
    <w:p w14:paraId="422FD09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Do as much as you can</w:t>
      </w:r>
    </w:p>
    <w:p w14:paraId="3F61378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1) MANDATORY: complete the hash table code</w:t>
      </w:r>
    </w:p>
    <w:p w14:paraId="0F9CCCC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hash_table_create</w:t>
      </w:r>
    </w:p>
    <w:p w14:paraId="0D68BC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hash_table_grow</w:t>
      </w:r>
    </w:p>
    <w:p w14:paraId="061DA5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hash_table_free</w:t>
      </w:r>
    </w:p>
    <w:p w14:paraId="3A69EA3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find_word</w:t>
      </w:r>
    </w:p>
    <w:p w14:paraId="0C4A157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+) add code to get some statistical data about the hash table</w:t>
      </w:r>
    </w:p>
    <w:p w14:paraId="112580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2) HIGHLY RECOMMENDED: build the graph (including union-find data) -- use the similar_words function...</w:t>
      </w:r>
    </w:p>
    <w:p w14:paraId="66BA7AB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find_representative</w:t>
      </w:r>
    </w:p>
    <w:p w14:paraId="1B021C1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add_edge</w:t>
      </w:r>
    </w:p>
    <w:p w14:paraId="3AFC69E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3) RECOMMENDED: implement breadth-first search in the graph</w:t>
      </w:r>
    </w:p>
    <w:p w14:paraId="0076E08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breadh_first_search</w:t>
      </w:r>
    </w:p>
    <w:p w14:paraId="6B90D50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4) RECOMMENDED: list all words belonginh to a connected component</w:t>
      </w:r>
    </w:p>
    <w:p w14:paraId="2E48CD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breadh_first_search</w:t>
      </w:r>
    </w:p>
    <w:p w14:paraId="3A0DE9A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list_connected_component</w:t>
      </w:r>
    </w:p>
    <w:p w14:paraId="42C994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5) RECOMMENDED: find the shortest path between to words</w:t>
      </w:r>
    </w:p>
    <w:p w14:paraId="4A4424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breadh_first_search</w:t>
      </w:r>
    </w:p>
    <w:p w14:paraId="334002A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path_finder</w:t>
      </w:r>
    </w:p>
    <w:p w14:paraId="39B17E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test the smallest path from bem to mal</w:t>
      </w:r>
    </w:p>
    <w:p w14:paraId="6955A8C8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>//         [ 0] bem</w:t>
      </w:r>
    </w:p>
    <w:p w14:paraId="1638FD1D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>//         [ 1] tem</w:t>
      </w:r>
    </w:p>
    <w:p w14:paraId="23531010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>//         [ 2] teu</w:t>
      </w:r>
    </w:p>
    <w:p w14:paraId="449BF713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>//         [ 3] meu</w:t>
      </w:r>
    </w:p>
    <w:p w14:paraId="2E6275C3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>//         [ 4] mau</w:t>
      </w:r>
    </w:p>
    <w:p w14:paraId="124C75DC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>//         [ 5] mal</w:t>
      </w:r>
    </w:p>
    <w:p w14:paraId="1A523F5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find other interesting word ladders</w:t>
      </w:r>
    </w:p>
    <w:p w14:paraId="6055560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6) OPTIONAL: compute the diameter of a connected component and list the longest word chain</w:t>
      </w:r>
    </w:p>
    <w:p w14:paraId="44D15D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breadh_first_search</w:t>
      </w:r>
    </w:p>
    <w:p w14:paraId="2EF50CE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connected_component_diameter</w:t>
      </w:r>
    </w:p>
    <w:p w14:paraId="09FC705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7) OPTIONAL: print some statistics about the graph</w:t>
      </w:r>
    </w:p>
    <w:p w14:paraId="346E16C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   *) graph_info</w:t>
      </w:r>
    </w:p>
    <w:p w14:paraId="7E6C254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  8) OPTIONAL: test for memory leaks</w:t>
      </w:r>
    </w:p>
    <w:p w14:paraId="15DF315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E73DB8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DB886A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#include &lt;stdio.h&gt;</w:t>
      </w:r>
    </w:p>
    <w:p w14:paraId="1B11B3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#include &lt;stdlib.h&gt;</w:t>
      </w:r>
    </w:p>
    <w:p w14:paraId="11115D9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#include &lt;string.h&gt;</w:t>
      </w:r>
    </w:p>
    <w:p w14:paraId="623F4B1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130427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371AC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static configuration</w:t>
      </w:r>
    </w:p>
    <w:p w14:paraId="5AF01D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8A0CEB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C262D3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#define _max_word_size_ 32</w:t>
      </w:r>
    </w:p>
    <w:p w14:paraId="3FA1C42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BEE6A2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46B222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data structures (SUGGESTION --- you may do it in a different way)</w:t>
      </w:r>
    </w:p>
    <w:p w14:paraId="5D0AE12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56D6A7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19A3F6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typedef struct adjacency_node_s adjacency_node_t;</w:t>
      </w:r>
    </w:p>
    <w:p w14:paraId="257E588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typedef struct hash_table_node_s hash_table_node_t;</w:t>
      </w:r>
    </w:p>
    <w:p w14:paraId="7B165F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typedef struct hash_table_s hash_table_t;</w:t>
      </w:r>
    </w:p>
    <w:p w14:paraId="244C17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6354B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struct adjacency_node_s</w:t>
      </w:r>
    </w:p>
    <w:p w14:paraId="15AF65A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4DC3A6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adjacency_node_t *next;    // link to th enext adjacency list node</w:t>
      </w:r>
    </w:p>
    <w:p w14:paraId="0FB9166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*vertex; // the other vertex</w:t>
      </w:r>
    </w:p>
    <w:p w14:paraId="4A9D1B8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};</w:t>
      </w:r>
    </w:p>
    <w:p w14:paraId="0834CC2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C89A98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struct hash_table_node_s</w:t>
      </w:r>
    </w:p>
    <w:p w14:paraId="783A397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CBBBA1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the hash table data</w:t>
      </w:r>
    </w:p>
    <w:p w14:paraId="78DEC3D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char word[_max_word_size_]; // the word</w:t>
      </w:r>
    </w:p>
    <w:p w14:paraId="150B237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*next;    // next hash table linked list node</w:t>
      </w:r>
    </w:p>
    <w:p w14:paraId="675B329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the vertex data</w:t>
      </w:r>
    </w:p>
    <w:p w14:paraId="30AFA4F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adjacency_node_t *head;      // head of the linked list of adjancency edges</w:t>
      </w:r>
    </w:p>
    <w:p w14:paraId="5D586BB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visited;                 // visited status (while not in use, keep it at 0)</w:t>
      </w:r>
    </w:p>
    <w:p w14:paraId="242989C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*previous; // breadth-first search parent</w:t>
      </w:r>
    </w:p>
    <w:p w14:paraId="68983F0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the union find data</w:t>
      </w:r>
    </w:p>
    <w:p w14:paraId="33B713A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*representative; // the representative of the connected component this vertex belongs to</w:t>
      </w:r>
    </w:p>
    <w:p w14:paraId="1179261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number_of_vertices;            // number of vertices of the conected component (only correct for the representative of each connected component)</w:t>
      </w:r>
    </w:p>
    <w:p w14:paraId="6FB7EE7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number_of_edges;               // number of edges of the conected component (only correct for the representative of each connected component)</w:t>
      </w:r>
    </w:p>
    <w:p w14:paraId="7E44337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};</w:t>
      </w:r>
    </w:p>
    <w:p w14:paraId="1976DC7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FF43CF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struct hash_table_s</w:t>
      </w:r>
    </w:p>
    <w:p w14:paraId="57D375A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655117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hash_table_size;   // the size of the hash table array</w:t>
      </w:r>
    </w:p>
    <w:p w14:paraId="688C94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number_of_entries; // the number of entries in the hash table</w:t>
      </w:r>
    </w:p>
    <w:p w14:paraId="741752B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number_of_edges;   // number of edges (for information purposes only)</w:t>
      </w:r>
    </w:p>
    <w:p w14:paraId="3DCD1A9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**heads;      // the heads of the linked lists</w:t>
      </w:r>
    </w:p>
    <w:p w14:paraId="0081B9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float average_list_length;      // the average length of the linked lists</w:t>
      </w:r>
    </w:p>
    <w:p w14:paraId="0BBF924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max_list_length;   // the maximum length of a linked list</w:t>
      </w:r>
    </w:p>
    <w:p w14:paraId="4F5B88F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min_list_length;   // the minimum length of a linked list</w:t>
      </w:r>
    </w:p>
    <w:p w14:paraId="05A2ECB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empty_lists;       // the number of empty linked lists</w:t>
      </w:r>
    </w:p>
    <w:p w14:paraId="565F533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};</w:t>
      </w:r>
    </w:p>
    <w:p w14:paraId="220823B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D4E3EC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DCB2D5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allocation and deallocation of linked list nodes (done)</w:t>
      </w:r>
    </w:p>
    <w:p w14:paraId="66971C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E258A9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141B9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adjacency_node_t *allocate_adjacency_node(void)</w:t>
      </w:r>
    </w:p>
    <w:p w14:paraId="216E12D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6D59C7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adjacency_node_t *node;</w:t>
      </w:r>
    </w:p>
    <w:p w14:paraId="1BE083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F288D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node = (adjacency_node_t *)malloc(sizeof(adjacency_node_t));</w:t>
      </w:r>
    </w:p>
    <w:p w14:paraId="21BA88C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(node == NULL)</w:t>
      </w:r>
    </w:p>
    <w:p w14:paraId="0C1CE0D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AEAE06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"allocate_adjacency_node: out of memory\n");</w:t>
      </w:r>
    </w:p>
    <w:p w14:paraId="2FAF23F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exit(1);</w:t>
      </w:r>
    </w:p>
    <w:p w14:paraId="6D0360B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5A2503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node;</w:t>
      </w:r>
    </w:p>
    <w:p w14:paraId="2EEBC15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256425E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E0E005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hash_table_node_t *allocate_hash_table_node(void)</w:t>
      </w:r>
    </w:p>
    <w:p w14:paraId="4A2F7D5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AE76E5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*node;</w:t>
      </w:r>
    </w:p>
    <w:p w14:paraId="3B8182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274B87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node = (hash_table_node_t *)malloc(sizeof(hash_table_node_t));</w:t>
      </w:r>
    </w:p>
    <w:p w14:paraId="02D530D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(node == NULL)</w:t>
      </w:r>
    </w:p>
    <w:p w14:paraId="47BF041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60BCBD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"allocate_hash_table_node: out of memory\n");</w:t>
      </w:r>
    </w:p>
    <w:p w14:paraId="0D986C9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exit(1);</w:t>
      </w:r>
    </w:p>
    <w:p w14:paraId="2B89F8F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72163C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node;</w:t>
      </w:r>
    </w:p>
    <w:p w14:paraId="06FE157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C8A9BA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C82F1B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68010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hash table stuff (mostly to be done)</w:t>
      </w:r>
    </w:p>
    <w:p w14:paraId="0A0CF88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EA7C6B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57F024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unsigned int crc32(const char *str)</w:t>
      </w:r>
    </w:p>
    <w:p w14:paraId="2486D5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lastRenderedPageBreak/>
        <w:t>{</w:t>
      </w:r>
    </w:p>
    <w:p w14:paraId="63C6DC7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static unsigned int table[256];</w:t>
      </w:r>
    </w:p>
    <w:p w14:paraId="5F03C97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crc;</w:t>
      </w:r>
    </w:p>
    <w:p w14:paraId="2F55DCF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C09A7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(table[1] == 0u) // do we need to initialize the table[] array?</w:t>
      </w:r>
    </w:p>
    <w:p w14:paraId="69780B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D6A135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unsigned int i, j;</w:t>
      </w:r>
    </w:p>
    <w:p w14:paraId="2973BB5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7E75CF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for (i = 0u; i &lt; 256u; i++)</w:t>
      </w:r>
    </w:p>
    <w:p w14:paraId="61E721F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for (table[i] = i, j = 0u; j &lt; 8u; j++)</w:t>
      </w:r>
    </w:p>
    <w:p w14:paraId="7B0EC23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if (table[i] &amp; 1u)</w:t>
      </w:r>
    </w:p>
    <w:p w14:paraId="003DAE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  table[i] = (table[i] &gt;&gt; 1) ^ 0xAED00022u; // "magic" constant</w:t>
      </w:r>
    </w:p>
    <w:p w14:paraId="5965851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else</w:t>
      </w:r>
    </w:p>
    <w:p w14:paraId="26B09E6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  table[i] &gt;&gt;= 1;</w:t>
      </w:r>
    </w:p>
    <w:p w14:paraId="60BA8B3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F7CCCF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crc = 0xAED02022u; // initial value (chosen arbitrarily)</w:t>
      </w:r>
    </w:p>
    <w:p w14:paraId="21CF50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while (*str != '\0')</w:t>
      </w:r>
    </w:p>
    <w:p w14:paraId="29570B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crc = (crc &gt;&gt; 8) ^ table[crc &amp; 0xFFu] ^ ((unsigned int)*str++ &lt;&lt; 24);</w:t>
      </w:r>
    </w:p>
    <w:p w14:paraId="0B58D4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crc;</w:t>
      </w:r>
    </w:p>
    <w:p w14:paraId="69E96C4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3AECDB6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BA8F9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hash_table_t *hash_table_create(void)</w:t>
      </w:r>
    </w:p>
    <w:p w14:paraId="0C756E4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013EBD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create a new hash table</w:t>
      </w:r>
    </w:p>
    <w:p w14:paraId="674C49D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hash_table_t *hash_table;</w:t>
      </w:r>
    </w:p>
    <w:p w14:paraId="74BA6F2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F485E5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allocate the hash table</w:t>
      </w:r>
    </w:p>
    <w:p w14:paraId="06587B5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 = (hash_table_t *)malloc(sizeof(hash_table_t));</w:t>
      </w:r>
    </w:p>
    <w:p w14:paraId="0B80678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80FDB3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check for allocation errors</w:t>
      </w:r>
    </w:p>
    <w:p w14:paraId="7358AF0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(hash_table == NULL)</w:t>
      </w:r>
    </w:p>
    <w:p w14:paraId="2C3FA3A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075AD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"create_hash_table: out of memory\n");</w:t>
      </w:r>
    </w:p>
    <w:p w14:paraId="5D8A5F0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 -1;</w:t>
      </w:r>
    </w:p>
    <w:p w14:paraId="206C46C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4E3A20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BCB8B5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initialize the hash table</w:t>
      </w:r>
    </w:p>
    <w:p w14:paraId="2AAD1C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hash_table-&gt;hash_table_size = 250;</w:t>
      </w:r>
    </w:p>
    <w:p w14:paraId="4E3AF91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hash_table-&gt;number_of_entries = 0;</w:t>
      </w:r>
    </w:p>
    <w:p w14:paraId="477327D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hash_table-&gt;number_of_edges = 0;</w:t>
      </w:r>
    </w:p>
    <w:p w14:paraId="27CC7BA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AB0D55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allocate the array of linked list heads</w:t>
      </w:r>
    </w:p>
    <w:p w14:paraId="1CF547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hash_table-&gt;heads = (hash_table_node_t **)malloc(hash_table-&gt;hash_table_size * sizeof(hash_table_node_t *));</w:t>
      </w:r>
    </w:p>
    <w:p w14:paraId="08BFB60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DB796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check for allocation errors</w:t>
      </w:r>
    </w:p>
    <w:p w14:paraId="4706D9B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(hash_table-&gt;heads == NULL)</w:t>
      </w:r>
    </w:p>
    <w:p w14:paraId="6CDBDD2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9C03BE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"create_hash_table: out of memory\n");</w:t>
      </w:r>
    </w:p>
    <w:p w14:paraId="6EC69D7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 -1;</w:t>
      </w:r>
    </w:p>
    <w:p w14:paraId="549430A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41A6C2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4B2E71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Fill the array of linked list heads with NULL</w:t>
      </w:r>
    </w:p>
    <w:p w14:paraId="2E57FA3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hash_table-&gt;hash_table_size; i++)</w:t>
      </w:r>
    </w:p>
    <w:p w14:paraId="0026741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E411A2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hash_table-&gt;heads[i] = NULL;</w:t>
      </w:r>
    </w:p>
    <w:p w14:paraId="02945A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061BC8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08AEFA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hash_table;</w:t>
      </w:r>
    </w:p>
    <w:p w14:paraId="3D1790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C0BEA5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0297EB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hash_table_grow(hash_table_t *hash_table)</w:t>
      </w:r>
    </w:p>
    <w:p w14:paraId="52EF296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3C13C54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the old and new array of linked list heads</w:t>
      </w:r>
    </w:p>
    <w:p w14:paraId="5D844F3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**old_heads, **new_heads, *node, *next;</w:t>
      </w:r>
    </w:p>
    <w:p w14:paraId="37DFFF0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old_size, i;</w:t>
      </w:r>
    </w:p>
    <w:p w14:paraId="274831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7AC238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save a pointer to the old array of linked list heads and its size</w:t>
      </w:r>
    </w:p>
    <w:p w14:paraId="41DC9F0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old_heads = hash_table-&gt;heads;</w:t>
      </w:r>
    </w:p>
    <w:p w14:paraId="47CDC25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old_size = hash_table-&gt;hash_table_size;</w:t>
      </w:r>
    </w:p>
    <w:p w14:paraId="3BA51B3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811A2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create a new hash table with a larger size</w:t>
      </w:r>
    </w:p>
    <w:p w14:paraId="67906E0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hash_table-&gt;hash_table_size *= 2;</w:t>
      </w:r>
    </w:p>
    <w:p w14:paraId="2ADA2B9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new_heads = (hash_table_node_t **)malloc(hash_table-&gt;hash_table_size * sizeof(hash_table_node_t *));</w:t>
      </w:r>
    </w:p>
    <w:p w14:paraId="0EC6C49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A70263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Fill the array of linked list heads with NULL</w:t>
      </w:r>
    </w:p>
    <w:p w14:paraId="3B783FD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 = 0; i &lt; hash_table-&gt;hash_table_size; i++)</w:t>
      </w:r>
    </w:p>
    <w:p w14:paraId="0F35E5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new_heads[i] = NULL;</w:t>
      </w:r>
    </w:p>
    <w:p w14:paraId="21BE13B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406FAF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(new_heads == NULL)</w:t>
      </w:r>
    </w:p>
    <w:p w14:paraId="6AD6CB5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D44B5B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"Error: out of memory");</w:t>
      </w:r>
    </w:p>
    <w:p w14:paraId="5FFCA6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exit(1);</w:t>
      </w:r>
    </w:p>
    <w:p w14:paraId="7A79D48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EDBEAA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5C6FDB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rehash the entries from the old array to the new one</w:t>
      </w:r>
    </w:p>
    <w:p w14:paraId="7E00FE0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 = 0; i &lt; old_size; i++)</w:t>
      </w:r>
    </w:p>
    <w:p w14:paraId="071EE9A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7F676A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 = old_heads[i];</w:t>
      </w:r>
    </w:p>
    <w:p w14:paraId="5533778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while (node != NULL)</w:t>
      </w:r>
    </w:p>
    <w:p w14:paraId="327C739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B6B5EF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12808C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next = node-&gt;next;</w:t>
      </w:r>
    </w:p>
    <w:p w14:paraId="47E546F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1DFF33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size_t value = crc32(node-&gt;word) % hash_table-&gt;hash_table_size;</w:t>
      </w:r>
    </w:p>
    <w:p w14:paraId="4782EA3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node-&gt;next = new_heads[value];</w:t>
      </w:r>
    </w:p>
    <w:p w14:paraId="045EFF6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new_heads[value] = node;</w:t>
      </w:r>
    </w:p>
    <w:p w14:paraId="4B79666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B59DE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node = next;</w:t>
      </w:r>
    </w:p>
    <w:p w14:paraId="11C7007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A6A136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2770A0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free(old_heads);</w:t>
      </w:r>
    </w:p>
    <w:p w14:paraId="5BC9279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hash_table-&gt;heads = new_heads;</w:t>
      </w:r>
    </w:p>
    <w:p w14:paraId="4F01367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7C92F57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CE0346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hash_table_free(hash_table_t *hash_table)</w:t>
      </w:r>
    </w:p>
    <w:p w14:paraId="3046CFE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27A26FC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*node;</w:t>
      </w:r>
    </w:p>
    <w:p w14:paraId="1DA76B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*temp;</w:t>
      </w:r>
    </w:p>
    <w:p w14:paraId="3AE4513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adjacency_node_t *adj_node;</w:t>
      </w:r>
    </w:p>
    <w:p w14:paraId="640D91C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adjacency_node_t *temp_adj;</w:t>
      </w:r>
    </w:p>
    <w:p w14:paraId="779FAD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i;</w:t>
      </w:r>
    </w:p>
    <w:p w14:paraId="43D6D33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3729BB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 = 0; i &lt; hash_table-&gt;hash_table_size; i++)</w:t>
      </w:r>
    </w:p>
    <w:p w14:paraId="7ECC52B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7F8DCF6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 = hash_table-&gt;heads[i];</w:t>
      </w:r>
    </w:p>
    <w:p w14:paraId="7E5B9B8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while (node != NULL)</w:t>
      </w:r>
    </w:p>
    <w:p w14:paraId="1B6A91E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26B977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temp = node;</w:t>
      </w:r>
    </w:p>
    <w:p w14:paraId="549DAC0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adj_node = node-&gt;head;</w:t>
      </w:r>
    </w:p>
    <w:p w14:paraId="3FDE856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while (adj_node != NULL)</w:t>
      </w:r>
    </w:p>
    <w:p w14:paraId="56B0A4F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51B5B52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temp_adj = adj_node;</w:t>
      </w:r>
    </w:p>
    <w:p w14:paraId="42F38B0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adj_node = adj_node-&gt;next;</w:t>
      </w:r>
    </w:p>
    <w:p w14:paraId="142A9BE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free(temp_adj);</w:t>
      </w:r>
    </w:p>
    <w:p w14:paraId="41AB1A5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5C1E9BB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node = node-&gt;next;</w:t>
      </w:r>
    </w:p>
    <w:p w14:paraId="1D490EC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free(temp);</w:t>
      </w:r>
    </w:p>
    <w:p w14:paraId="16C8CAD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019D50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A0E0EE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85DEDC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Free the memory used by the array of linked list heads</w:t>
      </w:r>
    </w:p>
    <w:p w14:paraId="0678114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free(hash_table-&gt;heads);</w:t>
      </w:r>
    </w:p>
    <w:p w14:paraId="473AF7A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C3AAF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Free the memory used by the hash table</w:t>
      </w:r>
    </w:p>
    <w:p w14:paraId="326AF34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free(hash_table);</w:t>
      </w:r>
    </w:p>
    <w:p w14:paraId="4C03AC5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3F7F66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AB5857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hash_table_node_t *find_word(hash_table_t *hash_table, const char *word, int insert_if_not_found)</w:t>
      </w:r>
    </w:p>
    <w:p w14:paraId="40CF211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534716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*node;</w:t>
      </w:r>
    </w:p>
    <w:p w14:paraId="27EF49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i;</w:t>
      </w:r>
    </w:p>
    <w:p w14:paraId="21DBAA0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316719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word in the hash table</w:t>
      </w:r>
    </w:p>
    <w:p w14:paraId="0F1147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 = crc32(word) % hash_table-&gt;hash_table_size;</w:t>
      </w:r>
    </w:p>
    <w:p w14:paraId="24FCBDC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node = hash_table-&gt;heads[i];</w:t>
      </w:r>
    </w:p>
    <w:p w14:paraId="0F0828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while (node != NULL)</w:t>
      </w:r>
    </w:p>
    <w:p w14:paraId="46FEB24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409BF8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(strcmp(node-&gt;word, word) == 0)</w:t>
      </w:r>
    </w:p>
    <w:p w14:paraId="7506972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return node;</w:t>
      </w:r>
    </w:p>
    <w:p w14:paraId="18E1BAF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 = node-&gt;next;</w:t>
      </w:r>
    </w:p>
    <w:p w14:paraId="26CD682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1204C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F2098E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the word is not found, insert it into the hash table</w:t>
      </w:r>
    </w:p>
    <w:p w14:paraId="6097F08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(insert_if_not_found &amp;&amp; strlen(word) &lt; _max_word_size_)</w:t>
      </w:r>
    </w:p>
    <w:p w14:paraId="3FF32D8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F258C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 = allocate_hash_table_node();          // allocate a new node</w:t>
      </w:r>
    </w:p>
    <w:p w14:paraId="0E7D6E7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strncpy(node-&gt;word, word, _max_word_size_); // copy the word into the node</w:t>
      </w:r>
    </w:p>
    <w:p w14:paraId="7D0264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node-&gt;representative = node;                // the representative of a node is itself</w:t>
      </w:r>
    </w:p>
    <w:p w14:paraId="5FE2DD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node-&gt;next = hash_table-&gt;heads[i];          // insert the node at the head of the linked list</w:t>
      </w:r>
    </w:p>
    <w:p w14:paraId="1D69915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node-&gt;previous = NULL;</w:t>
      </w:r>
    </w:p>
    <w:p w14:paraId="75F8825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node-&gt;number_of_edges = 0;</w:t>
      </w:r>
    </w:p>
    <w:p w14:paraId="59ACA94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node-&gt;number_of_vertices = 1;</w:t>
      </w:r>
    </w:p>
    <w:p w14:paraId="4FE7F89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node-&gt;visited = 0;</w:t>
      </w:r>
    </w:p>
    <w:p w14:paraId="113992B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node-&gt;head = NULL;</w:t>
      </w:r>
    </w:p>
    <w:p w14:paraId="68BEAE6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hash_table-&gt;heads[i] = node;</w:t>
      </w:r>
    </w:p>
    <w:p w14:paraId="7636890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  hash_table-&gt;number_of_entries++;</w:t>
      </w:r>
    </w:p>
    <w:p w14:paraId="2533AD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// if the number of entries exceeds the size of the hash table, grow the hash table</w:t>
      </w:r>
    </w:p>
    <w:p w14:paraId="4AA45B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(hash_table-&gt;number_of_entries &gt; hash_table-&gt;hash_table_size)</w:t>
      </w:r>
    </w:p>
    <w:p w14:paraId="1E6866F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hash_table_grow(hash_table);</w:t>
      </w:r>
    </w:p>
    <w:p w14:paraId="2643354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 node;</w:t>
      </w:r>
    </w:p>
    <w:p w14:paraId="7B60927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2DF50E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C302D0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NULL;</w:t>
      </w:r>
    </w:p>
    <w:p w14:paraId="2F3D11D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4E2D8F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DAB91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A01121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add edges to the word ladder graph</w:t>
      </w:r>
    </w:p>
    <w:p w14:paraId="761FA73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75EBEE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8CF4AC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hash_table_node_t *find_representative(hash_table_node_t *node)</w:t>
      </w:r>
    </w:p>
    <w:p w14:paraId="5373EB5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2117390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*representative, *next_node, *actual_node;</w:t>
      </w:r>
    </w:p>
    <w:p w14:paraId="12F46B2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5BFC9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representative element by following the chain of representatives until we reach an element that points to itself</w:t>
      </w:r>
    </w:p>
    <w:p w14:paraId="69A7E9A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(representative = node; representative != representative-&gt;representative; representative = representative-&gt;representative)</w:t>
      </w:r>
    </w:p>
    <w:p w14:paraId="69BA96C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;</w:t>
      </w:r>
    </w:p>
    <w:p w14:paraId="363779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94D82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Do a second pass to apply path compression, which flattens the tree representation of the disjoint-set and improves the efficiency of future find operations</w:t>
      </w:r>
    </w:p>
    <w:p w14:paraId="7D8C41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(next_node = node; next_node != representative; next_node = next_node-&gt;representative)</w:t>
      </w:r>
    </w:p>
    <w:p w14:paraId="08AB463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DB15A8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actual_node = next_node-&gt;representative;</w:t>
      </w:r>
    </w:p>
    <w:p w14:paraId="07EA25B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next_node-&gt;representative = representative;</w:t>
      </w:r>
    </w:p>
    <w:p w14:paraId="3CB593F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CF9D38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733C9D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representative;</w:t>
      </w:r>
    </w:p>
    <w:p w14:paraId="58D4007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823E07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36788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add_edge(hash_table_t *hash_table, hash_table_node_t *from, const char *word)</w:t>
      </w:r>
    </w:p>
    <w:p w14:paraId="65DC465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E83B18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*to, *from_representative, *to_representative;</w:t>
      </w:r>
    </w:p>
    <w:p w14:paraId="2D3D6E4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adjacency_node_t *linkfrom, *linkto;</w:t>
      </w:r>
    </w:p>
    <w:p w14:paraId="28BCF13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37E86C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word in the hash table</w:t>
      </w:r>
    </w:p>
    <w:p w14:paraId="580531D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from_representative = find_representative(from);</w:t>
      </w:r>
    </w:p>
    <w:p w14:paraId="5A5521A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to = find_word(hash_table, word, 0);</w:t>
      </w:r>
    </w:p>
    <w:p w14:paraId="0EF9C24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E9E6B1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the word is not in the hash table, or if the two vertices are the same, return without adding an edge</w:t>
      </w:r>
    </w:p>
    <w:p w14:paraId="3E7E462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(to == NULL || to == from)</w:t>
      </w:r>
    </w:p>
    <w:p w14:paraId="0D559A3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return;</w:t>
      </w:r>
    </w:p>
    <w:p w14:paraId="2808E56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85467B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representatives of the two connected components</w:t>
      </w:r>
    </w:p>
    <w:p w14:paraId="591BE17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to_representative = find_representative(to);</w:t>
      </w:r>
    </w:p>
    <w:p w14:paraId="1DA6B57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F8C07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the vertices are already in the same connected component, increment the number of vertices in the component</w:t>
      </w:r>
    </w:p>
    <w:p w14:paraId="5A10085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(from_representative == to_representative)</w:t>
      </w:r>
    </w:p>
    <w:p w14:paraId="341DA35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700F117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from_representative-&gt;number_of_vertices++;</w:t>
      </w:r>
    </w:p>
    <w:p w14:paraId="0D1F226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E76DD2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10EC29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the vertices are not in the same connected component, merge the two connected components</w:t>
      </w:r>
    </w:p>
    <w:p w14:paraId="1E4BCEE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(from_representative != to_representative)</w:t>
      </w:r>
    </w:p>
    <w:p w14:paraId="5D4E638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34C9DB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(from_representative-&gt;number_of_vertices &lt; to_representative-&gt;number_of_vertices)</w:t>
      </w:r>
    </w:p>
    <w:p w14:paraId="4D4C2CE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E62B00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from_representative-&gt;representative = to_representative;</w:t>
      </w:r>
    </w:p>
    <w:p w14:paraId="2B087C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to_representative-&gt;number_of_vertices += from_representative-&gt;number_of_vertices;</w:t>
      </w:r>
    </w:p>
    <w:p w14:paraId="7FAE3F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to_representative-&gt;number_of_edges += from_representative-&gt;number_of_edges;</w:t>
      </w:r>
    </w:p>
    <w:p w14:paraId="5AD77C8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7D0423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2B88502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2776E54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to_representative-&gt;representative = from_representative;</w:t>
      </w:r>
    </w:p>
    <w:p w14:paraId="1746556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from_representative-&gt;number_of_vertices += to_representative-&gt;number_of_vertices;</w:t>
      </w:r>
    </w:p>
    <w:p w14:paraId="0046C88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from_representative-&gt;number_of_edges += to_representative-&gt;number_of_edges;</w:t>
      </w:r>
    </w:p>
    <w:p w14:paraId="3688A0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27A134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04224D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48D3A9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Allocate two adjacency nodes to represent the edge between the vertices</w:t>
      </w:r>
    </w:p>
    <w:p w14:paraId="490D291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linkfrom = allocate_adjacency_node();</w:t>
      </w:r>
    </w:p>
    <w:p w14:paraId="18EF263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linkto = allocate_adjacency_node();</w:t>
      </w:r>
    </w:p>
    <w:p w14:paraId="2999B5F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8E5AD9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allocation fails, print an error message and exit</w:t>
      </w:r>
    </w:p>
    <w:p w14:paraId="6E41B89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(linkfrom == NULL || linkto == NULL)</w:t>
      </w:r>
    </w:p>
    <w:p w14:paraId="6A54972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A36D86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"add_edge: out of memory\n");</w:t>
      </w:r>
    </w:p>
    <w:p w14:paraId="3519CF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exit(1);</w:t>
      </w:r>
    </w:p>
    <w:p w14:paraId="3A29E0F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3A783F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C7EBC0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Update the linked lists of adjacency nodes for each vertex to include the new nodes</w:t>
      </w:r>
    </w:p>
    <w:p w14:paraId="25011B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linkfrom-&gt;vertex = to;</w:t>
      </w:r>
    </w:p>
    <w:p w14:paraId="3685592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linkfrom-&gt;next = from-&gt;head;</w:t>
      </w:r>
    </w:p>
    <w:p w14:paraId="34B9BD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from-&gt;head = linkfrom;</w:t>
      </w:r>
    </w:p>
    <w:p w14:paraId="54AD880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047947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linkto-&gt;vertex = from;</w:t>
      </w:r>
    </w:p>
    <w:p w14:paraId="7518382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linkto-&gt;next = to-&gt;head;</w:t>
      </w:r>
    </w:p>
    <w:p w14:paraId="3D2E371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to-&gt;head = linkto;</w:t>
      </w:r>
    </w:p>
    <w:p w14:paraId="31040C7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35E803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from_representative-&gt;number_of_edges++;</w:t>
      </w:r>
    </w:p>
    <w:p w14:paraId="5B6A12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to_representative-&gt;number_of_edges++;</w:t>
      </w:r>
    </w:p>
    <w:p w14:paraId="0F62109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hash_table-&gt;number_of_edges++;</w:t>
      </w:r>
    </w:p>
    <w:p w14:paraId="4023FB3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return;</w:t>
      </w:r>
    </w:p>
    <w:p w14:paraId="3F69AFA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484230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C40DEC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FAFF96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generates a list of similar words and calls the function add_edge for each one</w:t>
      </w:r>
    </w:p>
    <w:p w14:paraId="6CFE937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D6B3F6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man utf8 for details on the uft8 encoding</w:t>
      </w:r>
    </w:p>
    <w:p w14:paraId="166C14E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B69DA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6DFD8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break_utf8_string(const char *word, int *individual_characters)</w:t>
      </w:r>
    </w:p>
    <w:p w14:paraId="4488538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3CF8D3A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byte0, byte1;</w:t>
      </w:r>
    </w:p>
    <w:p w14:paraId="30DCB2A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DBF0D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while (*word != '\0')</w:t>
      </w:r>
    </w:p>
    <w:p w14:paraId="45722CF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833E5E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byte0 = (int)(*(word++)) &amp; 0xFF;</w:t>
      </w:r>
    </w:p>
    <w:p w14:paraId="0A08D26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(byte0 &lt; 0x80)</w:t>
      </w:r>
    </w:p>
    <w:p w14:paraId="0F7B6A7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*(individual_characters++) = byte0; // plain ASCII character</w:t>
      </w:r>
    </w:p>
    <w:p w14:paraId="0CB03CE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601D7CC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648B8B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byte1 = (int)(*(word++)) &amp; 0xFF;</w:t>
      </w:r>
    </w:p>
    <w:p w14:paraId="0EE3C0F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((byte0 &amp; 0b11100000) != 0b11000000 || (byte1 &amp; 0b11000000) != 0b10000000)</w:t>
      </w:r>
    </w:p>
    <w:p w14:paraId="526F88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1BDBE5E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fprintf(stderr, "break_utf8_string: unexpected UFT-8 character\n");</w:t>
      </w:r>
    </w:p>
    <w:p w14:paraId="5E0F0B6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exit(1);</w:t>
      </w:r>
    </w:p>
    <w:p w14:paraId="02357BB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58D8A4C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*(individual_characters++) = ((byte0 &amp; 0b00011111) &lt;&lt; 6) | (byte1 &amp; 0b00111111); // utf8 -&gt; unicode</w:t>
      </w:r>
    </w:p>
    <w:p w14:paraId="0A372D9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1DC873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43B496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*individual_characters = 0; // mark the end!</w:t>
      </w:r>
    </w:p>
    <w:p w14:paraId="717ADB4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113AA60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200E9B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make_utf8_string(const int *individual_characters, char word[_max_word_size_])</w:t>
      </w:r>
    </w:p>
    <w:p w14:paraId="4812AC4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F69073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code;</w:t>
      </w:r>
    </w:p>
    <w:p w14:paraId="4B46FC3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D4669A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while (*individual_characters != 0)</w:t>
      </w:r>
    </w:p>
    <w:p w14:paraId="1150E55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77A3BC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code = *(individual_characters++);</w:t>
      </w:r>
    </w:p>
    <w:p w14:paraId="5753211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(code &lt; 0x80)</w:t>
      </w:r>
    </w:p>
    <w:p w14:paraId="2B29889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*(word++) = (char)code;</w:t>
      </w:r>
    </w:p>
    <w:p w14:paraId="7369A7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 if (code &lt; (1 &lt;&lt; 11))</w:t>
      </w:r>
    </w:p>
    <w:p w14:paraId="3748DEA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 // unicode -&gt; utf8</w:t>
      </w:r>
    </w:p>
    <w:p w14:paraId="0191C53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*(word++) = 0b11000000 | (code &gt;&gt; 6);</w:t>
      </w:r>
    </w:p>
    <w:p w14:paraId="5046C88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*(word++) = 0b10000000 | (code &amp; 0b00111111);</w:t>
      </w:r>
    </w:p>
    <w:p w14:paraId="4688F50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F2D2C7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530FB50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CA0F20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fprintf(stderr, "make_utf8_string: unexpected UFT-8 character\n");</w:t>
      </w:r>
    </w:p>
    <w:p w14:paraId="65712B7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exit(1);</w:t>
      </w:r>
    </w:p>
    <w:p w14:paraId="419D4DE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AC31A7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9DB4F3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*word = '\0'; // mark the end</w:t>
      </w:r>
    </w:p>
    <w:p w14:paraId="2D7B318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6A289A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2C1EDD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similar_words(hash_table_t *hash_table, hash_table_node_t *from)</w:t>
      </w:r>
    </w:p>
    <w:p w14:paraId="54CEC7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BCFC90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static const int valid_characters[] =</w:t>
      </w:r>
    </w:p>
    <w:p w14:paraId="0D604227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r w:rsidRPr="000733EF">
        <w:rPr>
          <w:rFonts w:ascii="Courier New" w:hAnsi="Courier New" w:cs="Courier New"/>
          <w:sz w:val="8"/>
          <w:szCs w:val="8"/>
        </w:rPr>
        <w:t>{                                                                                          // unicode!</w:t>
      </w:r>
    </w:p>
    <w:p w14:paraId="40D68A84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0x2D,                                                                                     // -</w:t>
      </w:r>
    </w:p>
    <w:p w14:paraId="018CB436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0x41, 0x42, 0x43, 0x44, 0x45, 0x46, 0x47, 0x48, 0x49, 0x4A, 0x4B, 0x4C, 0x4D,             // A B C D E F G H I J K L M</w:t>
      </w:r>
    </w:p>
    <w:p w14:paraId="0DEA2F52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0x4E, 0x4F, 0x50, 0x51, 0x52, 0x53, 0x54, 0x55, 0x56, 0x57, 0x58, 0x59, 0x5A,             // N O P Q R S T U V W X Y Z</w:t>
      </w:r>
    </w:p>
    <w:p w14:paraId="6C261D00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0x61, 0x62, 0x63, 0x64, 0x65, 0x66, 0x67, 0x68, 0x69, 0x6A, 0x6B, 0x6C, 0x6D,             // a b c d e f g h i j k l m</w:t>
      </w:r>
    </w:p>
    <w:p w14:paraId="0D3387E5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0x6E, 0x6F, 0x70, 0x71, 0x72, 0x73, 0x74, 0x75, 0x76, 0x77, 0x78, 0x79, 0x7A,             // n o p q r s t u v w x y z</w:t>
      </w:r>
    </w:p>
    <w:p w14:paraId="0CF113DE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0xC1, 0xC2, 0xC9, 0xCD, 0xD3, 0xDA,                                                       // Á Â É Í Ó Ú</w:t>
      </w:r>
    </w:p>
    <w:p w14:paraId="1793DD8E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0xE0, 0xE1, 0xE2, 0xE3, 0xE7, 0xE8, 0xE9, 0xEA, 0xED, 0xEE, 0xF3, 0xF4, 0xF5, 0xFA, 0xFC, // à á â ã ç è é ê í î ó ô õ ú ü</w:t>
      </w:r>
    </w:p>
    <w:p w14:paraId="1EA743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 </w:t>
      </w:r>
      <w:r w:rsidRPr="002C52FA">
        <w:rPr>
          <w:rFonts w:ascii="Courier New" w:hAnsi="Courier New" w:cs="Courier New"/>
          <w:sz w:val="8"/>
          <w:szCs w:val="8"/>
          <w:lang w:val="en-US"/>
        </w:rPr>
        <w:t>0};</w:t>
      </w:r>
    </w:p>
    <w:p w14:paraId="11C2AD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i, j, k, individual_characters[_max_word_size_];</w:t>
      </w:r>
    </w:p>
    <w:p w14:paraId="747F02F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char new_word[2 * _max_word_size_];</w:t>
      </w:r>
    </w:p>
    <w:p w14:paraId="47A1AD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07988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break_utf8_string(from-&gt;word, individual_characters);</w:t>
      </w:r>
    </w:p>
    <w:p w14:paraId="717FCED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for (i = 0; individual_characters[i] != 0; i++)</w:t>
      </w:r>
    </w:p>
    <w:p w14:paraId="4F2FFF6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7F66DE4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k = individual_characters[i];</w:t>
      </w:r>
    </w:p>
    <w:p w14:paraId="286A0FE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for (j = 0; valid_characters[j] != 0; j++)</w:t>
      </w:r>
    </w:p>
    <w:p w14:paraId="07F1D18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30057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individual_characters[i] = valid_characters[j];</w:t>
      </w:r>
    </w:p>
    <w:p w14:paraId="1F36187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make_utf8_string(individual_characters, new_word);</w:t>
      </w:r>
    </w:p>
    <w:p w14:paraId="795451E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// avoid duplicate cases</w:t>
      </w:r>
    </w:p>
    <w:p w14:paraId="32D72D9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(strcmp(new_word, from-&gt;word) &gt; 0)</w:t>
      </w:r>
    </w:p>
    <w:p w14:paraId="03FCBA8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add_edge(hash_table, from, new_word);</w:t>
      </w:r>
    </w:p>
    <w:p w14:paraId="118C50C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F04325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individual_characters[i] = k;</w:t>
      </w:r>
    </w:p>
    <w:p w14:paraId="6F0D29F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70F150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8A6D84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3C5009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7B4ECB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breadth-first search</w:t>
      </w:r>
    </w:p>
    <w:p w14:paraId="72EACB8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48DDA3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returns the number of vertices visited; if the last one is goal, following the previous links gives the shortest path between goal and origin</w:t>
      </w:r>
    </w:p>
    <w:p w14:paraId="40F985C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F8D678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EC875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int breadh_first_search(int maximum_number_of_vertices, hash_table_node_t **list_of_vertices, hash_table_node_t *origin, hash_table_node_t *goal)</w:t>
      </w:r>
    </w:p>
    <w:p w14:paraId="5B485E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26E185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Indices for the read and write positions of the queue</w:t>
      </w:r>
    </w:p>
    <w:p w14:paraId="54A8999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read = 0, write = 1;</w:t>
      </w:r>
    </w:p>
    <w:p w14:paraId="6318595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Initialize the first position of the queue with the origin vertex [origin, NULL, NULL, NULL, NULL, NULL, NULL, NULL, NULL, NULL]</w:t>
      </w:r>
    </w:p>
    <w:p w14:paraId="382783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list_of_vertices[0] = origin;</w:t>
      </w:r>
    </w:p>
    <w:p w14:paraId="5EDDF80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Initialize the previous vertex of the origin as NULL</w:t>
      </w:r>
    </w:p>
    <w:p w14:paraId="048208F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origin-&gt;previous = NULL;</w:t>
      </w:r>
    </w:p>
    <w:p w14:paraId="0B9F3B2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Mark the origin vertex as visited</w:t>
      </w:r>
    </w:p>
    <w:p w14:paraId="76AC58C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origin-&gt;visited = 1;</w:t>
      </w:r>
    </w:p>
    <w:p w14:paraId="4CD774F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found = 0;</w:t>
      </w:r>
    </w:p>
    <w:p w14:paraId="00AEB5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While the queue is not empty</w:t>
      </w:r>
    </w:p>
    <w:p w14:paraId="497F129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while (read != write)</w:t>
      </w:r>
    </w:p>
    <w:p w14:paraId="2AF8F92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C7B51B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// node is set to the head of the origin vertex to begin traversing the linked list</w:t>
      </w:r>
    </w:p>
    <w:p w14:paraId="11FABFB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adjacency_node_t *node = list_of_vertices[read++]-&gt;head;</w:t>
      </w:r>
    </w:p>
    <w:p w14:paraId="5B986D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(found == 1)</w:t>
      </w:r>
    </w:p>
    <w:p w14:paraId="019F223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0F07DA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break;</w:t>
      </w:r>
    </w:p>
    <w:p w14:paraId="351182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BC95AF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while (node != NULL) // Traverse the linked list</w:t>
      </w:r>
    </w:p>
    <w:p w14:paraId="76B2D0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4506EEC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// Check if the vertex has already been visited</w:t>
      </w:r>
    </w:p>
    <w:p w14:paraId="3603A69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(node-&gt;vertex-&gt;visited == 0)</w:t>
      </w:r>
    </w:p>
    <w:p w14:paraId="451B5F6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626C24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node-&gt;vertex-&gt;visited = 1;</w:t>
      </w:r>
    </w:p>
    <w:p w14:paraId="57F75CC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// The previous vertex of this vertex is the vertex before it in the queue</w:t>
      </w:r>
    </w:p>
    <w:p w14:paraId="47AE3ED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node-&gt;vertex-&gt;previous = list_of_vertices[read - 1];</w:t>
      </w:r>
    </w:p>
    <w:p w14:paraId="02AD99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// Add the vertex to the queue using the write position</w:t>
      </w:r>
    </w:p>
    <w:p w14:paraId="58D60EA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list_of_vertices[write++] = node-&gt;vertex;</w:t>
      </w:r>
    </w:p>
    <w:p w14:paraId="26FCB83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if (node-&gt;vertex == goal)</w:t>
      </w:r>
    </w:p>
    <w:p w14:paraId="48350D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{</w:t>
      </w:r>
    </w:p>
    <w:p w14:paraId="364ED01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  found = 1;</w:t>
      </w:r>
    </w:p>
    <w:p w14:paraId="0892401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  break;</w:t>
      </w:r>
    </w:p>
    <w:p w14:paraId="6DB0EF7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}</w:t>
      </w:r>
    </w:p>
    <w:p w14:paraId="37DEBA6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76A1370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node = node-&gt;next;</w:t>
      </w:r>
    </w:p>
    <w:p w14:paraId="21C8602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F1CBD8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C9F172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write; i++)</w:t>
      </w:r>
    </w:p>
    <w:p w14:paraId="6E48988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7210269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list_of_vertices[i]-&gt;visited = 0;</w:t>
      </w:r>
    </w:p>
    <w:p w14:paraId="70A56DD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574664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write;</w:t>
      </w:r>
    </w:p>
    <w:p w14:paraId="2D84145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3F0D65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FF8472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2CDC2F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list all vertices belonging to a connected component</w:t>
      </w:r>
    </w:p>
    <w:p w14:paraId="5ABD288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5C81F0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95A350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int list_connected_component(hash_table_t *hash_table, const char *word, int option)</w:t>
      </w:r>
    </w:p>
    <w:p w14:paraId="64B1AC0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F2087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given word in the hash table</w:t>
      </w:r>
    </w:p>
    <w:p w14:paraId="6DF5F5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*node = find_word(hash_table, word, 0);</w:t>
      </w:r>
    </w:p>
    <w:p w14:paraId="0FD017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vertices = 0;</w:t>
      </w:r>
    </w:p>
    <w:p w14:paraId="3D1EF6F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(node == NULL)</w:t>
      </w:r>
    </w:p>
    <w:p w14:paraId="67F5BAD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90EE5F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"Word not found\n");</w:t>
      </w:r>
    </w:p>
    <w:p w14:paraId="2B99E0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 -1;</w:t>
      </w:r>
    </w:p>
    <w:p w14:paraId="494FBDF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33706D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10D5D3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Get the representative node of the connected component containing the word</w:t>
      </w:r>
    </w:p>
    <w:p w14:paraId="38BDBFE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*representative = find_representative(node);</w:t>
      </w:r>
    </w:p>
    <w:p w14:paraId="6278C2B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Allocate memory for a list of vertices in the connected component</w:t>
      </w:r>
    </w:p>
    <w:p w14:paraId="4DD385C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**list_of_vertices = (hash_table_node_t **)malloc(representative-&gt;number_of_vertices * sizeof(hash_table_node_t *));</w:t>
      </w:r>
    </w:p>
    <w:p w14:paraId="46BF26B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E3C052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Perform a breadth-first search to find all the vertices in the connected component</w:t>
      </w:r>
    </w:p>
    <w:p w14:paraId="4F9E937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num_vertices = breadh_first_search(hash_table-&gt;number_of_entries, list_of_vertices, node, NULL);</w:t>
      </w:r>
    </w:p>
    <w:p w14:paraId="118D18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Print all the vertices in the connected component</w:t>
      </w:r>
    </w:p>
    <w:p w14:paraId="6D02E36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(option == 1)</w:t>
      </w:r>
    </w:p>
    <w:p w14:paraId="22DA474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AEC268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printf("Connected component:\n");</w:t>
      </w:r>
    </w:p>
    <w:p w14:paraId="408E354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A9E95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0D725A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num_vertices; i++)</w:t>
      </w:r>
    </w:p>
    <w:p w14:paraId="78CC543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1C7353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vertices++;</w:t>
      </w:r>
    </w:p>
    <w:p w14:paraId="62526A2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(option == 1)</w:t>
      </w:r>
    </w:p>
    <w:p w14:paraId="0EBF6A2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05944E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printf("[%d] %s\n", vertices, list_of_vertices[i]-&gt;word);</w:t>
      </w:r>
    </w:p>
    <w:p w14:paraId="5BB4EB6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6B7523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1DAD2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2BB883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free(list_of_vertices);</w:t>
      </w:r>
    </w:p>
    <w:p w14:paraId="2F656C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0F185F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vertices;</w:t>
      </w:r>
    </w:p>
    <w:p w14:paraId="2CADA1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1C2561C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126135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CC10C4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compute the diameter of a connected component</w:t>
      </w:r>
    </w:p>
    <w:p w14:paraId="6501F76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77D404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B17A20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int largestDiameter, smallestDiameter, diametersSum, numDiameters;</w:t>
      </w:r>
    </w:p>
    <w:p w14:paraId="14B0F1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hash_table_node_t **largestDiameterList;</w:t>
      </w:r>
    </w:p>
    <w:p w14:paraId="631ED34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int maxNumVertices;</w:t>
      </w:r>
    </w:p>
    <w:p w14:paraId="309D352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A0CB62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connected_component_diameter(hash_table_node_t *node)</w:t>
      </w:r>
    </w:p>
    <w:p w14:paraId="74B54E6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A8DF43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diameter = -1;</w:t>
      </w:r>
    </w:p>
    <w:p w14:paraId="62DF261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numVertices;</w:t>
      </w:r>
    </w:p>
    <w:p w14:paraId="25C4419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**vertices, **temporaryList;</w:t>
      </w:r>
    </w:p>
    <w:p w14:paraId="751497B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20D363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maxNumVertices = find_representative(node)-&gt;number_of_vertices;</w:t>
      </w:r>
    </w:p>
    <w:p w14:paraId="3FE6148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vertices = (hash_table_node_t **)malloc(maxNumVertices * sizeof(hash_table_node_t *));</w:t>
      </w:r>
    </w:p>
    <w:p w14:paraId="78AE677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temporaryList = (hash_table_node_t **)malloc(maxNumVertices * sizeof(hash_table_node_t *));</w:t>
      </w:r>
    </w:p>
    <w:p w14:paraId="55C52E8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897D91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(vertices == NULL || temporaryList == NULL)</w:t>
      </w:r>
    </w:p>
    <w:p w14:paraId="446F7F6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478440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"connected_component_diameter: out of memory\n");</w:t>
      </w:r>
    </w:p>
    <w:p w14:paraId="14D77D3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exit(1);</w:t>
      </w:r>
    </w:p>
    <w:p w14:paraId="29EA8BC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60230D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D1925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numVertices = breadh_first_search(maxNumVertices, vertices, node, NULL);</w:t>
      </w:r>
    </w:p>
    <w:p w14:paraId="08B858A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32DF7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numVertices; i++)</w:t>
      </w:r>
    </w:p>
    <w:p w14:paraId="357DCF5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688C3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int temporaryNumVertices = breadh_first_search(maxNumVertices, temporaryList, vertices[i], vertices[i]);</w:t>
      </w:r>
    </w:p>
    <w:p w14:paraId="37C7BA1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int temporaryDiameter = 0;</w:t>
      </w:r>
    </w:p>
    <w:p w14:paraId="043AA99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hash_table_node_t *palavras = temporaryList[temporaryNumVertices - 1];</w:t>
      </w:r>
    </w:p>
    <w:p w14:paraId="5989109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A4F8CE2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r w:rsidRPr="000733EF">
        <w:rPr>
          <w:rFonts w:ascii="Courier New" w:hAnsi="Courier New" w:cs="Courier New"/>
          <w:sz w:val="8"/>
          <w:szCs w:val="8"/>
        </w:rPr>
        <w:t>while (palavras != NULL)</w:t>
      </w:r>
    </w:p>
    <w:p w14:paraId="58DCB43C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{</w:t>
      </w:r>
    </w:p>
    <w:p w14:paraId="25FB3EA3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temporaryDiameter++;</w:t>
      </w:r>
    </w:p>
    <w:p w14:paraId="329EA8B7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  palavras = palavras-&gt;previous;</w:t>
      </w:r>
    </w:p>
    <w:p w14:paraId="0BBB42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</w:t>
      </w: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29F245E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E703A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(temporaryDiameter &gt; diameter)</w:t>
      </w:r>
    </w:p>
    <w:p w14:paraId="4282532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CBD515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diameter = temporaryDiameter - 1;</w:t>
      </w:r>
    </w:p>
    <w:p w14:paraId="25E663B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28BB5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4CC2E4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81861E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(diameter &gt; largestDiameter)</w:t>
      </w:r>
    </w:p>
    <w:p w14:paraId="5A720F9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4CD517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largestDiameter = diameter;</w:t>
      </w:r>
    </w:p>
    <w:p w14:paraId="33BC6B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E648DF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largestDiameterList = (hash_table_node_t **)malloc(numVertices * sizeof(hash_table_node_t *));</w:t>
      </w:r>
    </w:p>
    <w:p w14:paraId="52A83E2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B65928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(largestDiameterList == NULL)</w:t>
      </w:r>
    </w:p>
    <w:p w14:paraId="22B2DA2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4268AC5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fprintf(stderr, "connected_component_diameter: out of memory\n");</w:t>
      </w:r>
    </w:p>
    <w:p w14:paraId="44A9589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exit(1);</w:t>
      </w:r>
    </w:p>
    <w:p w14:paraId="2FB81C1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519FDD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12BDB0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  largestDiameterList = vertices;</w:t>
      </w:r>
    </w:p>
    <w:p w14:paraId="5A7E5EA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D03097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88EBB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(diameter &lt; smallestDiameter)</w:t>
      </w:r>
    </w:p>
    <w:p w14:paraId="56CD291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7ADA8E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smallestDiameter = diameter;</w:t>
      </w:r>
    </w:p>
    <w:p w14:paraId="7C35681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7E6B0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7FB60E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(diameter == -1)</w:t>
      </w:r>
    </w:p>
    <w:p w14:paraId="61C10A0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5ABA54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printf("connected_component_diameter: diameter not found\n");</w:t>
      </w:r>
    </w:p>
    <w:p w14:paraId="64EFBD9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 -1;</w:t>
      </w:r>
    </w:p>
    <w:p w14:paraId="5C48A0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933986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B6BA5A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numDiameters++;</w:t>
      </w:r>
    </w:p>
    <w:p w14:paraId="6BBDDA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diametersSum += diameter;</w:t>
      </w:r>
    </w:p>
    <w:p w14:paraId="6D61C50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AD1C92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free(temporaryList);</w:t>
      </w:r>
    </w:p>
    <w:p w14:paraId="3D1EF55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free(vertices);</w:t>
      </w:r>
    </w:p>
    <w:p w14:paraId="67B72DC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7964DC7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D6B075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E05785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find the shortest path from a given word to another given word</w:t>
      </w:r>
    </w:p>
    <w:p w14:paraId="32E64C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7FF081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DE68E5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path_finder(hash_table_t *hash_table, const char *from_word, const char *to_word)</w:t>
      </w:r>
    </w:p>
    <w:p w14:paraId="30EF384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44E0C9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hash table nodes corresponding to the given words.</w:t>
      </w:r>
    </w:p>
    <w:p w14:paraId="2146348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*from, *fromRepresentative, *to, *toRepresentative;</w:t>
      </w:r>
    </w:p>
    <w:p w14:paraId="1D591A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from = find_word(hash_table, from_word, 0);</w:t>
      </w:r>
    </w:p>
    <w:p w14:paraId="7E5767B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to = find_word(hash_table, to_word, 0);</w:t>
      </w:r>
    </w:p>
    <w:p w14:paraId="7A33BAF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D977E0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representatives of the connected components containing the words.</w:t>
      </w:r>
    </w:p>
    <w:p w14:paraId="27C9A6B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fromRepresentative = find_representative(from);</w:t>
      </w:r>
    </w:p>
    <w:p w14:paraId="7E0E40E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toRepresentative = find_representative(to);</w:t>
      </w:r>
    </w:p>
    <w:p w14:paraId="03DBD5A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39F25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one of the words doesn't exist in the hash table, print an error message and return.</w:t>
      </w:r>
    </w:p>
    <w:p w14:paraId="2B6F940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(from == NULL || to == NULL)</w:t>
      </w:r>
    </w:p>
    <w:p w14:paraId="728F485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7DD6B2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printf("One of the words doesn't exist\n");</w:t>
      </w:r>
    </w:p>
    <w:p w14:paraId="30909F7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return;</w:t>
      </w:r>
    </w:p>
    <w:p w14:paraId="37434AC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B97F83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019A2C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If the words aren't in the same connected component, print an error message and return.</w:t>
      </w:r>
    </w:p>
    <w:p w14:paraId="7287905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(fromRepresentative != toRepresentative)</w:t>
      </w:r>
    </w:p>
    <w:p w14:paraId="55B9AC8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F1CAAC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printf("The words aren't in the same connected component\n");</w:t>
      </w:r>
    </w:p>
    <w:p w14:paraId="19D1930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return;</w:t>
      </w:r>
    </w:p>
    <w:p w14:paraId="1802467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A57062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7949AE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Allocate an array of pointers to hash table nodes to store the vertices of the shortest path.</w:t>
      </w:r>
    </w:p>
    <w:p w14:paraId="4B067BD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**vertices = malloc(sizeof(hash_table_node_t *) * fromRepresentative-&gt;number_of_vertices);</w:t>
      </w:r>
    </w:p>
    <w:p w14:paraId="52CA83C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E2D855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shortest path between the two words using a breadth-first search.</w:t>
      </w:r>
    </w:p>
    <w:p w14:paraId="7361289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path = breadh_first_search(fromRepresentative-&gt;number_of_vertices, vertices, to, from);</w:t>
      </w:r>
    </w:p>
    <w:p w14:paraId="715F9F8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C7789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Print the words on the shortest path in order, starting from the destination word and ending at the source word.</w:t>
      </w:r>
    </w:p>
    <w:p w14:paraId="10E8D1D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*palavras = vertices[path - 1];</w:t>
      </w:r>
    </w:p>
    <w:p w14:paraId="4EC7F169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0733EF">
        <w:rPr>
          <w:rFonts w:ascii="Courier New" w:hAnsi="Courier New" w:cs="Courier New"/>
          <w:sz w:val="8"/>
          <w:szCs w:val="8"/>
        </w:rPr>
        <w:t>int ordem = 0;</w:t>
      </w:r>
    </w:p>
    <w:p w14:paraId="67853916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while (palavras != NULL)</w:t>
      </w:r>
    </w:p>
    <w:p w14:paraId="7CEBE910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{</w:t>
      </w:r>
    </w:p>
    <w:p w14:paraId="0159167C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printf("[%d] %s \n", ordem, palavras-&gt;word);</w:t>
      </w:r>
    </w:p>
    <w:p w14:paraId="51C0365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  </w:t>
      </w:r>
      <w:r w:rsidRPr="002C52FA">
        <w:rPr>
          <w:rFonts w:ascii="Courier New" w:hAnsi="Courier New" w:cs="Courier New"/>
          <w:sz w:val="8"/>
          <w:szCs w:val="8"/>
          <w:lang w:val="en-US"/>
        </w:rPr>
        <w:t>ordem++;</w:t>
      </w:r>
    </w:p>
    <w:p w14:paraId="55F1704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palavras = palavras-&gt;previous;</w:t>
      </w:r>
    </w:p>
    <w:p w14:paraId="2A6D8D2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7CD6CA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ECD5DA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Free the array of vertices.</w:t>
      </w:r>
    </w:p>
    <w:p w14:paraId="178F224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free(vertices);</w:t>
      </w:r>
    </w:p>
    <w:p w14:paraId="692361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0D5D65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31321F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00C26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some graph information (optional)</w:t>
      </w:r>
    </w:p>
    <w:p w14:paraId="0D33A78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1AF2E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8A8131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int find_connected_component_representatives(hash_table_t *hash_table, hash_table_node_t **representatives)</w:t>
      </w:r>
    </w:p>
    <w:p w14:paraId="32F2114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B8DD78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nrRepresentatives = 0;</w:t>
      </w:r>
    </w:p>
    <w:p w14:paraId="5B91AD0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EA8E49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representatives of each connected component</w:t>
      </w:r>
    </w:p>
    <w:p w14:paraId="3055CA3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hash_table-&gt;hash_table_size; i++)</w:t>
      </w:r>
    </w:p>
    <w:p w14:paraId="663BB90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C3751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for (hash_table_node_t *vertex = hash_table-&gt;heads[i]; vertex != NULL; vertex = vertex-&gt;next)</w:t>
      </w:r>
    </w:p>
    <w:p w14:paraId="114A587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C3117D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// Find the representative of the connected component</w:t>
      </w:r>
    </w:p>
    <w:p w14:paraId="326C4C9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hash_table_node_t *representative = find_representative(vertex);</w:t>
      </w:r>
    </w:p>
    <w:p w14:paraId="7FC2898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522EFF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// Add the representative to the array if it has not already been added</w:t>
      </w:r>
    </w:p>
    <w:p w14:paraId="085D7EC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(!representative-&gt;visited)</w:t>
      </w:r>
    </w:p>
    <w:p w14:paraId="05D53EC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60D74C9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representatives[nrRepresentatives++] = representative-&gt;word;</w:t>
      </w:r>
    </w:p>
    <w:p w14:paraId="3EA2EC7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representative-&gt;visited = 1;</w:t>
      </w:r>
    </w:p>
    <w:p w14:paraId="0B566B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0D61E2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F428F9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78AA3C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CB953D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Reset the visited status of all vertices</w:t>
      </w:r>
    </w:p>
    <w:p w14:paraId="4CD3584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hash_table-&gt;hash_table_size; i++)</w:t>
      </w:r>
    </w:p>
    <w:p w14:paraId="62EF1D9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A50379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for (hash_table_node_t *vertex = hash_table-&gt;heads[i]; vertex != NULL; vertex = vertex-&gt;next)</w:t>
      </w:r>
    </w:p>
    <w:p w14:paraId="4270E1F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F987E5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vertex-&gt;visited = 0;</w:t>
      </w:r>
    </w:p>
    <w:p w14:paraId="1834AF3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833C84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597DF3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E5BA93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nrRepresentatives;</w:t>
      </w:r>
    </w:p>
    <w:p w14:paraId="3D76463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7D718E0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86212F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graph_info(hash_table_t *hash_table)</w:t>
      </w:r>
    </w:p>
    <w:p w14:paraId="357E233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31A93A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Allocate an array to store representatives (one representative per connected component)</w:t>
      </w:r>
    </w:p>
    <w:p w14:paraId="6D9F6C3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**representatives = malloc(sizeof(hash_table_node_t) * hash_table-&gt;hash_table_size);</w:t>
      </w:r>
    </w:p>
    <w:p w14:paraId="180798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6735A5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Find the representatives for each connected component in the hash table</w:t>
      </w:r>
    </w:p>
    <w:p w14:paraId="425EB47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nrRepresentatives = find_connected_component_representatives(hash_table, representatives);</w:t>
      </w:r>
    </w:p>
    <w:p w14:paraId="463F38C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272704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Reset the global variables that track the largest and smallest diameters</w:t>
      </w:r>
    </w:p>
    <w:p w14:paraId="7B49436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largestDiameter = 0;</w:t>
      </w:r>
    </w:p>
    <w:p w14:paraId="44ABC5C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smallestDiameter = hash_table-&gt;number_of_entries;</w:t>
      </w:r>
    </w:p>
    <w:p w14:paraId="0CD00BF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466AE1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For each representative node, find the diameter of its connected component</w:t>
      </w:r>
    </w:p>
    <w:p w14:paraId="123148C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nrRepresentatives; i++)</w:t>
      </w:r>
    </w:p>
    <w:p w14:paraId="07C2ACE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26FD7E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connected_component_diameter(representatives[i]);</w:t>
      </w:r>
    </w:p>
    <w:p w14:paraId="27B9DB42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0733EF">
        <w:rPr>
          <w:rFonts w:ascii="Courier New" w:hAnsi="Courier New" w:cs="Courier New"/>
          <w:sz w:val="8"/>
          <w:szCs w:val="8"/>
        </w:rPr>
        <w:t>}</w:t>
      </w:r>
    </w:p>
    <w:p w14:paraId="201D4ADF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1ECE02F6" w14:textId="77777777" w:rsidR="002C52FA" w:rsidRPr="000733EF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// calcula  tamanho maximo de componente conexa</w:t>
      </w:r>
    </w:p>
    <w:p w14:paraId="605468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0733EF">
        <w:rPr>
          <w:rFonts w:ascii="Courier New" w:hAnsi="Courier New" w:cs="Courier New"/>
          <w:sz w:val="8"/>
          <w:szCs w:val="8"/>
        </w:rPr>
        <w:t xml:space="preserve">  </w:t>
      </w:r>
      <w:r w:rsidRPr="002C52FA">
        <w:rPr>
          <w:rFonts w:ascii="Courier New" w:hAnsi="Courier New" w:cs="Courier New"/>
          <w:sz w:val="8"/>
          <w:szCs w:val="8"/>
          <w:lang w:val="en-US"/>
        </w:rPr>
        <w:t>int min = hash_table-&gt;number_of_entries;</w:t>
      </w:r>
    </w:p>
    <w:p w14:paraId="2145DE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max = 0;</w:t>
      </w:r>
    </w:p>
    <w:p w14:paraId="10723CB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total = 0;</w:t>
      </w:r>
    </w:p>
    <w:p w14:paraId="0990C2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nrRepresentatives; i++)</w:t>
      </w:r>
    </w:p>
    <w:p w14:paraId="1192D4A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8F4698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int size = list_connected_component(hash_table, representatives[i]-&gt;word, 2);</w:t>
      </w:r>
    </w:p>
    <w:p w14:paraId="638215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(size &gt; max)</w:t>
      </w:r>
    </w:p>
    <w:p w14:paraId="10712A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073256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max = size;</w:t>
      </w:r>
    </w:p>
    <w:p w14:paraId="3C6E9E4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ABC17E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(size &lt; min)</w:t>
      </w:r>
    </w:p>
    <w:p w14:paraId="1CED3B7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40F934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min = size;</w:t>
      </w:r>
    </w:p>
    <w:p w14:paraId="74911FF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E83600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106DF2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total += size;</w:t>
      </w:r>
    </w:p>
    <w:p w14:paraId="4FABBE7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AB60F1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56E43A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Print out various statistics about the graph</w:t>
      </w:r>
    </w:p>
    <w:p w14:paraId="7226CE2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printf("\nNumber of edges: %u\n", hash_table-&gt;number_of_edges);</w:t>
      </w:r>
    </w:p>
    <w:p w14:paraId="55C0E3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printf("Number of vertices: %u\n", hash_table-&gt;number_of_entries);</w:t>
      </w:r>
    </w:p>
    <w:p w14:paraId="63F0EE2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printf("Number of different representatives: %d\n", numDiameters);</w:t>
      </w:r>
    </w:p>
    <w:p w14:paraId="2CECC8C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printf("Largest connected component: %u\n", max);</w:t>
      </w:r>
    </w:p>
    <w:p w14:paraId="12DF2AC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printf("Smallest connected component: %u\n", min);</w:t>
      </w:r>
    </w:p>
    <w:p w14:paraId="1678B5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printf("Average connected component: %.2f\n", (float)total / nrRepresentatives);</w:t>
      </w:r>
    </w:p>
    <w:p w14:paraId="2FD461E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printf("Largest diameter: %d\n", largestDiameter);</w:t>
      </w:r>
    </w:p>
    <w:p w14:paraId="01BD805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printf("Smallest diameter: %d\n", smallestDiameter);</w:t>
      </w:r>
    </w:p>
    <w:p w14:paraId="5DF148C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printf("Average of diameters: %.2f\n\n", (float)diametersSum / numDiameters);</w:t>
      </w:r>
    </w:p>
    <w:p w14:paraId="0C818C2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0E9A14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Print an example of a word chain in the largest connected component</w:t>
      </w:r>
    </w:p>
    <w:p w14:paraId="7DDE2CE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printf("Largest diameter example: \n");</w:t>
      </w:r>
    </w:p>
    <w:p w14:paraId="4F6ED9D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AA7E13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(int i = 0; i &lt; largestDiameter + 1; i++)</w:t>
      </w:r>
    </w:p>
    <w:p w14:paraId="45792D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4D01B3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printf("[%d] %s \n", i, largestDiameterList[i]-&gt;word);</w:t>
      </w:r>
    </w:p>
    <w:p w14:paraId="4EAFFE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0D3483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printf("\n");</w:t>
      </w:r>
    </w:p>
    <w:p w14:paraId="54869E2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B6E2A2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free(representatives);</w:t>
      </w:r>
    </w:p>
    <w:p w14:paraId="5C53771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lastRenderedPageBreak/>
        <w:t>}</w:t>
      </w:r>
    </w:p>
    <w:p w14:paraId="090CF9F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1DF14B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static void hash_table_info(hash_table_t *hash_table)</w:t>
      </w:r>
    </w:p>
    <w:p w14:paraId="762A4DA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FF0E63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total_list_length = 0;</w:t>
      </w:r>
    </w:p>
    <w:p w14:paraId="67BCA5D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list_length;</w:t>
      </w:r>
    </w:p>
    <w:p w14:paraId="4B323AF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*node;</w:t>
      </w:r>
    </w:p>
    <w:p w14:paraId="610CC8C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i;</w:t>
      </w:r>
    </w:p>
    <w:p w14:paraId="427E88B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B4F2D2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Initialize the statistical data</w:t>
      </w:r>
    </w:p>
    <w:p w14:paraId="7783B0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hash_table-&gt;average_list_length = 0.0;</w:t>
      </w:r>
    </w:p>
    <w:p w14:paraId="1213D9C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hash_table-&gt;max_list_length = 0;</w:t>
      </w:r>
    </w:p>
    <w:p w14:paraId="1E9595B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hash_table-&gt;min_list_length = _max_word_size_;</w:t>
      </w:r>
    </w:p>
    <w:p w14:paraId="6B9D1D5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hash_table-&gt;empty_lists = 0;</w:t>
      </w:r>
    </w:p>
    <w:p w14:paraId="057C661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065F44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Iterate through the array of linked list heads and calculate the statistical data</w:t>
      </w:r>
    </w:p>
    <w:p w14:paraId="3257F7F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 = 0; i &lt; hash_table-&gt;hash_table_size; i++)</w:t>
      </w:r>
    </w:p>
    <w:p w14:paraId="73CFB75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2B92F7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list_length = 0;</w:t>
      </w:r>
    </w:p>
    <w:p w14:paraId="155EBE2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node = hash_table-&gt;heads[i];</w:t>
      </w:r>
    </w:p>
    <w:p w14:paraId="6EB284F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while (node != NULL)</w:t>
      </w:r>
    </w:p>
    <w:p w14:paraId="51A2CB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D6D43B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list_length++;</w:t>
      </w:r>
    </w:p>
    <w:p w14:paraId="13CB3AA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node = node-&gt;next;</w:t>
      </w:r>
    </w:p>
    <w:p w14:paraId="76956EE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DCD99F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(list_length &gt; hash_table-&gt;max_list_length)</w:t>
      </w:r>
    </w:p>
    <w:p w14:paraId="3399971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264623D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hash_table-&gt;max_list_length = list_length;</w:t>
      </w:r>
    </w:p>
    <w:p w14:paraId="6BD920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3C6A00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(list_length &lt; hash_table-&gt;min_list_length &amp;&amp; list_length != 0)</w:t>
      </w:r>
    </w:p>
    <w:p w14:paraId="75F6F67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E5990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hash_table-&gt;min_list_length = list_length;</w:t>
      </w:r>
    </w:p>
    <w:p w14:paraId="6D1933A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ADF74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(list_length == 0)</w:t>
      </w:r>
    </w:p>
    <w:p w14:paraId="699540E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DE7963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hash_table-&gt;empty_lists++;</w:t>
      </w:r>
    </w:p>
    <w:p w14:paraId="5879991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BF2BF2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total_list_length += list_length;</w:t>
      </w:r>
    </w:p>
    <w:p w14:paraId="3A9D078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5377CC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CBA758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Calculate the average list length</w:t>
      </w:r>
    </w:p>
    <w:p w14:paraId="083B54F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hash_table-&gt;average_list_length = (float)total_list_length / hash_table-&gt;hash_table_size;</w:t>
      </w:r>
    </w:p>
    <w:p w14:paraId="673880C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DB0E00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Print the statistical data</w:t>
      </w:r>
    </w:p>
    <w:p w14:paraId="058E696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printf("\nNumber of entries: %u\n", hash_table-&gt;number_of_entries);</w:t>
      </w:r>
    </w:p>
    <w:p w14:paraId="436F0CC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printf("Hash table size: %u\n", hash_table-&gt;hash_table_size);</w:t>
      </w:r>
    </w:p>
    <w:p w14:paraId="164B19F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printf("Average list length: %.2f\n", hash_table-&gt;average_list_length);</w:t>
      </w:r>
    </w:p>
    <w:p w14:paraId="5A31195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printf("Max list length: %u\n", hash_table-&gt;max_list_length);</w:t>
      </w:r>
    </w:p>
    <w:p w14:paraId="28A5DFF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printf("Min list length: %u\n", hash_table-&gt;min_list_length);</w:t>
      </w:r>
    </w:p>
    <w:p w14:paraId="7E8D095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printf("Number of empty lists: %u\n\n", hash_table-&gt;empty_lists);</w:t>
      </w:r>
    </w:p>
    <w:p w14:paraId="03AD862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32FFB3A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69CA7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2E00BE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 main program</w:t>
      </w:r>
    </w:p>
    <w:p w14:paraId="3836194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E7489A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7D1320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int main(int argc, char **argv)</w:t>
      </w:r>
    </w:p>
    <w:p w14:paraId="1F79A53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8C3106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char word[100], from[100], to[100];</w:t>
      </w:r>
    </w:p>
    <w:p w14:paraId="0E5A3E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hash_table_t *hash_table;</w:t>
      </w:r>
    </w:p>
    <w:p w14:paraId="3723503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hash_table_node_t *node;</w:t>
      </w:r>
    </w:p>
    <w:p w14:paraId="60C8E78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unsigned int i;</w:t>
      </w:r>
    </w:p>
    <w:p w14:paraId="166723E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int command;</w:t>
      </w:r>
    </w:p>
    <w:p w14:paraId="0DD9F492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081BCD">
        <w:rPr>
          <w:rFonts w:ascii="Courier New" w:hAnsi="Courier New" w:cs="Courier New"/>
          <w:sz w:val="8"/>
          <w:szCs w:val="8"/>
        </w:rPr>
        <w:t>FILE *fp;</w:t>
      </w:r>
    </w:p>
    <w:p w14:paraId="7D8844BA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81BCD">
        <w:rPr>
          <w:rFonts w:ascii="Courier New" w:hAnsi="Courier New" w:cs="Courier New"/>
          <w:sz w:val="8"/>
          <w:szCs w:val="8"/>
        </w:rPr>
        <w:t xml:space="preserve">  printf("Inicialização do programa\n");</w:t>
      </w:r>
    </w:p>
    <w:p w14:paraId="6FC17C8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081BCD">
        <w:rPr>
          <w:rFonts w:ascii="Courier New" w:hAnsi="Courier New" w:cs="Courier New"/>
          <w:sz w:val="8"/>
          <w:szCs w:val="8"/>
        </w:rPr>
        <w:t xml:space="preserve">  </w:t>
      </w:r>
      <w:r w:rsidRPr="002C52FA">
        <w:rPr>
          <w:rFonts w:ascii="Courier New" w:hAnsi="Courier New" w:cs="Courier New"/>
          <w:sz w:val="8"/>
          <w:szCs w:val="8"/>
          <w:lang w:val="en-US"/>
        </w:rPr>
        <w:t>// initialize hash table</w:t>
      </w:r>
    </w:p>
    <w:p w14:paraId="6CD3CCC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 = hash_table_create();</w:t>
      </w:r>
    </w:p>
    <w:p w14:paraId="1463672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read words</w:t>
      </w:r>
    </w:p>
    <w:p w14:paraId="4479F97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fp = fopen((argc &lt; 2) ? "wordlist-big-latest.txt" : argv[1], "rb");</w:t>
      </w:r>
    </w:p>
    <w:p w14:paraId="16636AE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if (fp == NULL)</w:t>
      </w:r>
    </w:p>
    <w:p w14:paraId="7F09B7C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2DC112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"main: unable to open the words file\n");</w:t>
      </w:r>
    </w:p>
    <w:p w14:paraId="3F8BDB1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exit(1);</w:t>
      </w:r>
    </w:p>
    <w:p w14:paraId="735FEE5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24797A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F9110D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while (fscanf(fp, "%99s", word) == 1)</w:t>
      </w:r>
    </w:p>
    <w:p w14:paraId="0B3F228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01B7D0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(void)find_word(hash_table, word, 1);</w:t>
      </w:r>
    </w:p>
    <w:p w14:paraId="0997C73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// printf("%d %d\n", hash_table-&gt;hash_table_size, hash_table-&gt;number_of_entries);</w:t>
      </w:r>
    </w:p>
    <w:p w14:paraId="1EC33F4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35EA7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fclose(fp);</w:t>
      </w:r>
    </w:p>
    <w:p w14:paraId="214C181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return 0;</w:t>
      </w:r>
    </w:p>
    <w:p w14:paraId="7F44EE3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27489B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  find all similar words</w:t>
      </w:r>
    </w:p>
    <w:p w14:paraId="1BD4903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(i = 0u; i &lt; hash_table-&gt;hash_table_size; i++)</w:t>
      </w:r>
    </w:p>
    <w:p w14:paraId="44AE750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73CCC44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for (node = hash_table-&gt;heads[i]; node != NULL; node = node-&gt;next)</w:t>
      </w:r>
    </w:p>
    <w:p w14:paraId="11934B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AD3FB6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similar_words(hash_table, node);</w:t>
      </w:r>
    </w:p>
    <w:p w14:paraId="11600BB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CAD290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A0C572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6772F1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/* for (unsigned int i = 0; i &lt; hash_table-&gt;hash_table_size; i++) // loop through the hash table</w:t>
      </w:r>
    </w:p>
    <w:p w14:paraId="755604E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0070EAE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hash_table_node_t *node = hash_table-&gt;heads[i]; // set node to the first element of the hash table</w:t>
      </w:r>
    </w:p>
    <w:p w14:paraId="29CAC6F6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while (node != NULL)                            // while the node has a next node</w:t>
      </w:r>
    </w:p>
    <w:p w14:paraId="633F831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695DC6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hash_table_node_t *temp = node;          // set temp to the node</w:t>
      </w:r>
    </w:p>
    <w:p w14:paraId="0E3558B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node = node-&gt;next;                       // set node to the next node                    // free the temp node</w:t>
      </w:r>
    </w:p>
    <w:p w14:paraId="2F98997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adjacency_node_t *adj_node = temp-&gt;head; // set adj_node to the first element of the adjacency list</w:t>
      </w:r>
    </w:p>
    <w:p w14:paraId="0C44BDF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while (adj_node != NULL)                 // while the adj_node has a next node</w:t>
      </w:r>
    </w:p>
    <w:p w14:paraId="443905C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5AA0451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adjacency_node_t *temp_adj = adj_node;                 // set temp_adj to the adj_node</w:t>
      </w:r>
    </w:p>
    <w:p w14:paraId="518859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adj_node = adj_node-&gt;next;                             // set adj_node to the next node</w:t>
      </w:r>
    </w:p>
    <w:p w14:paraId="76EBE4B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printf("%s %s\n", temp-&gt;word, temp_adj-&gt;vertex-&gt;word); // print the word and the word in the adjacency list")</w:t>
      </w:r>
    </w:p>
    <w:p w14:paraId="52B36A7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807896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642E32A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B59A6B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0; */</w:t>
      </w:r>
    </w:p>
    <w:p w14:paraId="195D1B2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3E7D09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ask what to do</w:t>
      </w:r>
    </w:p>
    <w:p w14:paraId="0F39B20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for (;;)</w:t>
      </w:r>
    </w:p>
    <w:p w14:paraId="3370995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1B707F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"Your wish is my command:\n");</w:t>
      </w:r>
    </w:p>
    <w:p w14:paraId="65B9E13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  1 WORD       (list the connected component WORD belongs to)\n");</w:t>
      </w:r>
    </w:p>
    <w:p w14:paraId="27016A8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  2 FROM TO    (list the shortest path from FROM to TO)\n");</w:t>
      </w:r>
    </w:p>
    <w:p w14:paraId="7C5F7C7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  3            (hash info)\n");</w:t>
      </w:r>
    </w:p>
    <w:p w14:paraId="7637353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  4            (graph info)\n");</w:t>
      </w:r>
    </w:p>
    <w:p w14:paraId="3F00E0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  5            (print words)\n");</w:t>
      </w:r>
    </w:p>
    <w:p w14:paraId="1FB0D1B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  6            (terminate)\n");</w:t>
      </w:r>
    </w:p>
    <w:p w14:paraId="5D6AE73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fprintf(stderr, "&gt; ");</w:t>
      </w:r>
    </w:p>
    <w:p w14:paraId="69354BF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(scanf("%99s", word) != 1)</w:t>
      </w:r>
    </w:p>
    <w:p w14:paraId="3CAF85BD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break;</w:t>
      </w:r>
    </w:p>
    <w:p w14:paraId="34AA830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command = atoi(word);</w:t>
      </w:r>
    </w:p>
    <w:p w14:paraId="0C721F9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if (command == 1)</w:t>
      </w:r>
    </w:p>
    <w:p w14:paraId="1133324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41CDE1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(scanf("%99s", word) != 1)</w:t>
      </w:r>
    </w:p>
    <w:p w14:paraId="1281858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break;</w:t>
      </w:r>
    </w:p>
    <w:p w14:paraId="0DEB7BA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list_connected_component(hash_table, word, 1);</w:t>
      </w:r>
    </w:p>
    <w:p w14:paraId="1DF3B50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9755F1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 if (command == 2)</w:t>
      </w:r>
    </w:p>
    <w:p w14:paraId="16CE6F2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88B8EB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(scanf("%99s", from) != 1)</w:t>
      </w:r>
    </w:p>
    <w:p w14:paraId="6CEF41B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break;</w:t>
      </w:r>
    </w:p>
    <w:p w14:paraId="31B838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if (scanf("%99s", to) != 1)</w:t>
      </w:r>
    </w:p>
    <w:p w14:paraId="035BB96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break;</w:t>
      </w:r>
    </w:p>
    <w:p w14:paraId="70E45B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path_finder(hash_table, from, to);</w:t>
      </w:r>
    </w:p>
    <w:p w14:paraId="0393D7C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9CA119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 if (command == 3)</w:t>
      </w:r>
    </w:p>
    <w:p w14:paraId="3812747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70B27E4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hash_table_info(hash_table);</w:t>
      </w:r>
    </w:p>
    <w:p w14:paraId="420618D0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EF2CC3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 if (command == 4)</w:t>
      </w:r>
    </w:p>
    <w:p w14:paraId="439210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58F341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graph_info(hash_table);</w:t>
      </w:r>
    </w:p>
    <w:p w14:paraId="71CE6EC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77BF3D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 if (command == 5)</w:t>
      </w:r>
    </w:p>
    <w:p w14:paraId="0946B0E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7FDB5C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int numPalavras = 0;</w:t>
      </w:r>
    </w:p>
    <w:p w14:paraId="5B32A88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for (i = 0; i &lt; hash_table-&gt;hash_table_size; i++)</w:t>
      </w:r>
    </w:p>
    <w:p w14:paraId="4177D673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2D6AD557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for (node = hash_table-&gt;heads[i]; node != NULL; node = node-&gt;next)</w:t>
      </w:r>
    </w:p>
    <w:p w14:paraId="76874318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{</w:t>
      </w:r>
    </w:p>
    <w:p w14:paraId="3E25DD6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  printf("indice = %u -&gt; %s\n", hash_table-&gt;heads[i], node-&gt;word);</w:t>
      </w:r>
    </w:p>
    <w:p w14:paraId="4DAC0259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    </w:t>
      </w:r>
      <w:r w:rsidRPr="00081BCD">
        <w:rPr>
          <w:rFonts w:ascii="Courier New" w:hAnsi="Courier New" w:cs="Courier New"/>
          <w:sz w:val="8"/>
          <w:szCs w:val="8"/>
        </w:rPr>
        <w:t>numPalavras++;</w:t>
      </w:r>
    </w:p>
    <w:p w14:paraId="5AE2FE2D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81BCD">
        <w:rPr>
          <w:rFonts w:ascii="Courier New" w:hAnsi="Courier New" w:cs="Courier New"/>
          <w:sz w:val="8"/>
          <w:szCs w:val="8"/>
        </w:rPr>
        <w:t xml:space="preserve">        }</w:t>
      </w:r>
    </w:p>
    <w:p w14:paraId="513DE920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81BCD">
        <w:rPr>
          <w:rFonts w:ascii="Courier New" w:hAnsi="Courier New" w:cs="Courier New"/>
          <w:sz w:val="8"/>
          <w:szCs w:val="8"/>
        </w:rPr>
        <w:t xml:space="preserve">      }</w:t>
      </w:r>
    </w:p>
    <w:p w14:paraId="4F25563A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669D499" w14:textId="77777777" w:rsidR="002C52FA" w:rsidRPr="00081BCD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081BCD">
        <w:rPr>
          <w:rFonts w:ascii="Courier New" w:hAnsi="Courier New" w:cs="Courier New"/>
          <w:sz w:val="8"/>
          <w:szCs w:val="8"/>
        </w:rPr>
        <w:t xml:space="preserve">      printf("Número de palavras = %d\n", numPalavras);</w:t>
      </w:r>
    </w:p>
    <w:p w14:paraId="050DD025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081BCD">
        <w:rPr>
          <w:rFonts w:ascii="Courier New" w:hAnsi="Courier New" w:cs="Courier New"/>
          <w:sz w:val="8"/>
          <w:szCs w:val="8"/>
        </w:rPr>
        <w:t xml:space="preserve">    </w:t>
      </w: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7DF6D7C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 if (command == 6)</w:t>
      </w:r>
    </w:p>
    <w:p w14:paraId="01C00FC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break;</w:t>
      </w:r>
    </w:p>
    <w:p w14:paraId="402A517C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3284D61F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2D172619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    fprintf(stderr, "Invalid command\n");</w:t>
      </w:r>
    </w:p>
    <w:p w14:paraId="6C1D67D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  }</w:t>
      </w:r>
    </w:p>
    <w:p w14:paraId="3F24BBDB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F478F01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// clean up</w:t>
      </w:r>
    </w:p>
    <w:p w14:paraId="77462062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hash_table_free(hash_table);</w:t>
      </w:r>
    </w:p>
    <w:p w14:paraId="585535BA" w14:textId="77777777" w:rsidR="002C52FA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 xml:space="preserve">  return 0;</w:t>
      </w:r>
    </w:p>
    <w:p w14:paraId="438054A0" w14:textId="57FB1096" w:rsidR="007C7268" w:rsidRPr="002C52FA" w:rsidRDefault="002C52FA" w:rsidP="002C52FA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2C52FA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9C143DB" w14:textId="77777777" w:rsidR="007C7268" w:rsidRDefault="007C7268" w:rsidP="00533DD5">
      <w:pPr>
        <w:rPr>
          <w:lang w:val="en-US"/>
        </w:rPr>
      </w:pPr>
    </w:p>
    <w:p w14:paraId="15001265" w14:textId="77777777" w:rsidR="00297FA0" w:rsidRDefault="00297FA0" w:rsidP="00533DD5">
      <w:pPr>
        <w:rPr>
          <w:lang w:val="en-US"/>
        </w:rPr>
      </w:pPr>
    </w:p>
    <w:p w14:paraId="3162B0B9" w14:textId="77777777" w:rsidR="002C52FA" w:rsidRDefault="002C52FA" w:rsidP="00533DD5">
      <w:pPr>
        <w:rPr>
          <w:lang w:val="en-US"/>
        </w:rPr>
      </w:pPr>
    </w:p>
    <w:p w14:paraId="6CE2A4E1" w14:textId="77777777" w:rsidR="002C52FA" w:rsidRDefault="002C52FA" w:rsidP="00533DD5">
      <w:pPr>
        <w:rPr>
          <w:lang w:val="en-US"/>
        </w:rPr>
      </w:pPr>
    </w:p>
    <w:p w14:paraId="082DCDA0" w14:textId="77777777" w:rsidR="002C52FA" w:rsidRDefault="002C52FA" w:rsidP="00533DD5">
      <w:pPr>
        <w:rPr>
          <w:lang w:val="en-US"/>
        </w:rPr>
      </w:pPr>
    </w:p>
    <w:p w14:paraId="64B2A9C9" w14:textId="77777777" w:rsidR="002C52FA" w:rsidRDefault="002C52FA" w:rsidP="00533DD5">
      <w:pPr>
        <w:rPr>
          <w:lang w:val="en-US"/>
        </w:rPr>
      </w:pPr>
    </w:p>
    <w:p w14:paraId="7A45C630" w14:textId="77777777" w:rsidR="002C52FA" w:rsidRDefault="002C52FA" w:rsidP="00533DD5">
      <w:pPr>
        <w:rPr>
          <w:lang w:val="en-US"/>
        </w:rPr>
      </w:pPr>
    </w:p>
    <w:p w14:paraId="3AE69DC0" w14:textId="77777777" w:rsidR="002C52FA" w:rsidRDefault="002C52FA" w:rsidP="00533DD5">
      <w:pPr>
        <w:rPr>
          <w:lang w:val="en-US"/>
        </w:rPr>
      </w:pPr>
    </w:p>
    <w:p w14:paraId="6C67D53D" w14:textId="77777777" w:rsidR="002C52FA" w:rsidRDefault="002C52FA" w:rsidP="00533DD5">
      <w:pPr>
        <w:rPr>
          <w:lang w:val="en-US"/>
        </w:rPr>
      </w:pPr>
    </w:p>
    <w:p w14:paraId="489FE541" w14:textId="77777777" w:rsidR="002C52FA" w:rsidRDefault="002C52FA" w:rsidP="00533DD5">
      <w:pPr>
        <w:rPr>
          <w:lang w:val="en-US"/>
        </w:rPr>
      </w:pPr>
    </w:p>
    <w:p w14:paraId="4C10B1A5" w14:textId="77777777" w:rsidR="002C52FA" w:rsidRDefault="002C52FA" w:rsidP="00533DD5">
      <w:pPr>
        <w:rPr>
          <w:lang w:val="en-US"/>
        </w:rPr>
      </w:pPr>
    </w:p>
    <w:p w14:paraId="37B1F563" w14:textId="77777777" w:rsidR="002C52FA" w:rsidRDefault="002C52FA" w:rsidP="00533DD5">
      <w:pPr>
        <w:rPr>
          <w:lang w:val="en-US"/>
        </w:rPr>
      </w:pPr>
    </w:p>
    <w:p w14:paraId="118A3CDD" w14:textId="77777777" w:rsidR="002C52FA" w:rsidRDefault="002C52FA" w:rsidP="00533DD5">
      <w:pPr>
        <w:rPr>
          <w:lang w:val="en-US"/>
        </w:rPr>
      </w:pPr>
    </w:p>
    <w:p w14:paraId="49E1829F" w14:textId="77777777" w:rsidR="002C52FA" w:rsidRDefault="002C52FA" w:rsidP="00533DD5">
      <w:pPr>
        <w:rPr>
          <w:lang w:val="en-US"/>
        </w:rPr>
      </w:pPr>
    </w:p>
    <w:p w14:paraId="1808C121" w14:textId="77777777" w:rsidR="002C52FA" w:rsidRDefault="002C52FA" w:rsidP="00533DD5">
      <w:pPr>
        <w:rPr>
          <w:lang w:val="en-US"/>
        </w:rPr>
      </w:pPr>
    </w:p>
    <w:p w14:paraId="66EE2F00" w14:textId="77777777" w:rsidR="002C52FA" w:rsidRDefault="002C52FA" w:rsidP="00533DD5">
      <w:pPr>
        <w:rPr>
          <w:lang w:val="en-US"/>
        </w:rPr>
      </w:pPr>
    </w:p>
    <w:p w14:paraId="422D4A2E" w14:textId="77777777" w:rsidR="002C52FA" w:rsidRDefault="002C52FA" w:rsidP="00533DD5">
      <w:pPr>
        <w:rPr>
          <w:lang w:val="en-US"/>
        </w:rPr>
      </w:pPr>
    </w:p>
    <w:p w14:paraId="5640B55C" w14:textId="77777777" w:rsidR="002C52FA" w:rsidRDefault="002C52FA" w:rsidP="00533DD5">
      <w:pPr>
        <w:rPr>
          <w:lang w:val="en-US"/>
        </w:rPr>
      </w:pPr>
    </w:p>
    <w:p w14:paraId="26973BF4" w14:textId="77777777" w:rsidR="002C52FA" w:rsidRDefault="002C52FA" w:rsidP="00533DD5">
      <w:pPr>
        <w:rPr>
          <w:lang w:val="en-US"/>
        </w:rPr>
      </w:pPr>
    </w:p>
    <w:p w14:paraId="525635BF" w14:textId="77777777" w:rsidR="002C52FA" w:rsidRDefault="002C52FA" w:rsidP="00533DD5">
      <w:pPr>
        <w:rPr>
          <w:lang w:val="en-US"/>
        </w:rPr>
      </w:pPr>
    </w:p>
    <w:p w14:paraId="7435EE11" w14:textId="77777777" w:rsidR="002C52FA" w:rsidRDefault="002C52FA" w:rsidP="00533DD5">
      <w:pPr>
        <w:rPr>
          <w:lang w:val="en-US"/>
        </w:rPr>
      </w:pPr>
    </w:p>
    <w:p w14:paraId="3B6AF18B" w14:textId="77777777" w:rsidR="002C52FA" w:rsidRDefault="002C52FA" w:rsidP="00533DD5">
      <w:pPr>
        <w:rPr>
          <w:lang w:val="en-US"/>
        </w:rPr>
      </w:pPr>
    </w:p>
    <w:p w14:paraId="05366C86" w14:textId="77777777" w:rsidR="002C52FA" w:rsidRDefault="002C52FA" w:rsidP="00533DD5">
      <w:pPr>
        <w:rPr>
          <w:lang w:val="en-US"/>
        </w:rPr>
      </w:pPr>
    </w:p>
    <w:p w14:paraId="2A42D39C" w14:textId="77777777" w:rsidR="002C52FA" w:rsidRDefault="002C52FA" w:rsidP="00533DD5">
      <w:pPr>
        <w:rPr>
          <w:lang w:val="en-US"/>
        </w:rPr>
      </w:pPr>
    </w:p>
    <w:p w14:paraId="762F9EBB" w14:textId="77777777" w:rsidR="002C52FA" w:rsidRDefault="002C52FA" w:rsidP="00533DD5">
      <w:pPr>
        <w:rPr>
          <w:lang w:val="en-US"/>
        </w:rPr>
      </w:pPr>
    </w:p>
    <w:p w14:paraId="5D8D38F5" w14:textId="77777777" w:rsidR="002C52FA" w:rsidRDefault="002C52FA" w:rsidP="00533DD5">
      <w:pPr>
        <w:rPr>
          <w:lang w:val="en-US"/>
        </w:rPr>
      </w:pPr>
    </w:p>
    <w:p w14:paraId="11AB8BE5" w14:textId="77777777" w:rsidR="002C52FA" w:rsidRDefault="002C52FA" w:rsidP="00533DD5">
      <w:pPr>
        <w:rPr>
          <w:lang w:val="en-US"/>
        </w:rPr>
      </w:pPr>
    </w:p>
    <w:p w14:paraId="60D6AE61" w14:textId="77777777" w:rsidR="002C52FA" w:rsidRDefault="002C52FA" w:rsidP="00533DD5">
      <w:pPr>
        <w:rPr>
          <w:lang w:val="en-US"/>
        </w:rPr>
      </w:pPr>
    </w:p>
    <w:p w14:paraId="136277E3" w14:textId="77777777" w:rsidR="002C52FA" w:rsidRDefault="002C52FA" w:rsidP="00533DD5">
      <w:pPr>
        <w:rPr>
          <w:lang w:val="en-US"/>
        </w:rPr>
      </w:pPr>
    </w:p>
    <w:p w14:paraId="053E0810" w14:textId="77777777" w:rsidR="002C52FA" w:rsidRDefault="002C52FA" w:rsidP="00533DD5">
      <w:pPr>
        <w:rPr>
          <w:lang w:val="en-US"/>
        </w:rPr>
      </w:pPr>
    </w:p>
    <w:p w14:paraId="126DD7BA" w14:textId="77777777" w:rsidR="002C52FA" w:rsidRDefault="002C52FA" w:rsidP="00533DD5">
      <w:pPr>
        <w:rPr>
          <w:lang w:val="en-US"/>
        </w:rPr>
      </w:pPr>
    </w:p>
    <w:p w14:paraId="5A750866" w14:textId="77777777" w:rsidR="002C52FA" w:rsidRPr="00533DD5" w:rsidRDefault="002C52FA" w:rsidP="00533DD5">
      <w:pPr>
        <w:rPr>
          <w:lang w:val="en-US"/>
        </w:rPr>
      </w:pPr>
    </w:p>
    <w:p w14:paraId="480309DF" w14:textId="2F8C0711" w:rsidR="00A714DB" w:rsidRPr="00212B5B" w:rsidRDefault="007C7268" w:rsidP="00DE1853">
      <w:pPr>
        <w:pStyle w:val="Ttulo2"/>
        <w:rPr>
          <w:lang w:val="en-US"/>
        </w:rPr>
      </w:pPr>
      <w:bookmarkStart w:id="150" w:name="_Toc124258113"/>
      <w:r w:rsidRPr="00212B5B">
        <w:rPr>
          <w:lang w:val="en-US"/>
        </w:rPr>
        <w:lastRenderedPageBreak/>
        <w:t>Código M</w:t>
      </w:r>
      <w:r w:rsidR="00A714DB" w:rsidRPr="00212B5B">
        <w:rPr>
          <w:lang w:val="en-US"/>
        </w:rPr>
        <w:t>atlab</w:t>
      </w:r>
      <w:bookmarkEnd w:id="150"/>
    </w:p>
    <w:p w14:paraId="1FD4FD9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Hash Table Size Big</w:t>
      </w:r>
    </w:p>
    <w:p w14:paraId="49105248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12316D4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"hashTableSizeBig.txt"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0D38E29B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hashTableSize = valores(:,1);</w:t>
      </w:r>
    </w:p>
    <w:p w14:paraId="5A5A0A2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numEntries = valores(:,2);</w:t>
      </w:r>
    </w:p>
    <w:p w14:paraId="4B45778D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43084B3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plot(numEntries,hashTableSize);</w:t>
      </w:r>
    </w:p>
    <w:p w14:paraId="30397104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axis([0,1000000,0,1200000]);</w:t>
      </w:r>
    </w:p>
    <w:p w14:paraId="26B1749B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 Table Size"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00D32319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Entries"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3EF61FD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32F7570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Gráfico Barras Big</w:t>
      </w:r>
    </w:p>
    <w:p w14:paraId="4EB906D4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2B47D54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"histogramaBig.txt"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7DCCC7BF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indexs = valores(:,1);</w:t>
      </w:r>
    </w:p>
    <w:p w14:paraId="3417DFE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numWords = valores(:,2);</w:t>
      </w:r>
    </w:p>
    <w:p w14:paraId="12F46706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4521121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bar(indexs,numWords);</w:t>
      </w:r>
    </w:p>
    <w:p w14:paraId="20BEFB8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Words"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59C54735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"Index"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0049A72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249F4AE8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Grafo Big</w:t>
      </w:r>
    </w:p>
    <w:p w14:paraId="0E096CCB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1A9F66B0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data = readtable(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"graphBig.txt"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70333797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G = graph;</w:t>
      </w:r>
    </w:p>
    <w:p w14:paraId="77E88AE5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words = unique(data(:,1));</w:t>
      </w:r>
    </w:p>
    <w:p w14:paraId="2F257AE3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1:height(words)</w:t>
      </w:r>
    </w:p>
    <w:p w14:paraId="4BE82E81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addnode(G,words{i,1});</w:t>
      </w:r>
    </w:p>
    <w:p w14:paraId="254CF51D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146422BE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1:height(data)</w:t>
      </w:r>
    </w:p>
    <w:p w14:paraId="60959841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addedge(G,data{i,1},data{i,2});</w:t>
      </w:r>
    </w:p>
    <w:p w14:paraId="65FEEF85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0037AF77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73531C27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plot(G)</w:t>
      </w:r>
    </w:p>
    <w:p w14:paraId="566BFFA6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83B78B9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Hash Table Size Four</w:t>
      </w:r>
    </w:p>
    <w:p w14:paraId="6C92F685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5D0837B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"hashTableSizeFour.txt"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1F4D4005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hashTableSize = valores(:,1);</w:t>
      </w:r>
    </w:p>
    <w:p w14:paraId="719DB49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numEntries = valores(:,2);</w:t>
      </w:r>
    </w:p>
    <w:p w14:paraId="4A24F3B8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6A6B9FB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plot(numEntries,hashTableSize);</w:t>
      </w:r>
    </w:p>
    <w:p w14:paraId="45398762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axis([0,2500,0,4100]);</w:t>
      </w:r>
    </w:p>
    <w:p w14:paraId="4B0B9317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 Table Size"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1616C70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Entries"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02DF1492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4324C628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Gráfico Barras Four</w:t>
      </w:r>
    </w:p>
    <w:p w14:paraId="74D2D14F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56B4C04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"histogramaFour.txt"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6F424CDF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indexs = valores(:,1);</w:t>
      </w:r>
    </w:p>
    <w:p w14:paraId="5D8BED5D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numWords = valores(:,2);</w:t>
      </w:r>
    </w:p>
    <w:p w14:paraId="5C1DE76B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243DD86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bar(indexs,numWords);</w:t>
      </w:r>
    </w:p>
    <w:p w14:paraId="0096158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Words"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18C3B5B5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"Index"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271EA1F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5D373BF3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Grafo Four</w:t>
      </w:r>
    </w:p>
    <w:p w14:paraId="2B03BB6F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493A6937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data = readtable(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"graphFour.txt"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60E33F4A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G = graph;</w:t>
      </w:r>
    </w:p>
    <w:p w14:paraId="08FFF1B2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words = unique(data(:,1));</w:t>
      </w:r>
    </w:p>
    <w:p w14:paraId="5DE7FE26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1:height(words)</w:t>
      </w:r>
    </w:p>
    <w:p w14:paraId="280DD265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lastRenderedPageBreak/>
        <w:t xml:space="preserve">    G = addnode(G,words{i,1});</w:t>
      </w:r>
    </w:p>
    <w:p w14:paraId="354D3752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6E501B54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1:height(data)</w:t>
      </w:r>
    </w:p>
    <w:p w14:paraId="12355DDB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addedge(G,data{i,1},data{i,2});</w:t>
      </w:r>
    </w:p>
    <w:p w14:paraId="245E433F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4F469390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6197E6AF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plot(G)</w:t>
      </w:r>
    </w:p>
    <w:p w14:paraId="1B79AC95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25DE7DE9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Hash Table Size Five</w:t>
      </w:r>
    </w:p>
    <w:p w14:paraId="63912CCF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5370E0E2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"hashTableSizeFive.txt"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2C701638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hashTableSize = valores(:,1);</w:t>
      </w:r>
    </w:p>
    <w:p w14:paraId="63112D32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numEntries = valores(:,2);</w:t>
      </w:r>
    </w:p>
    <w:p w14:paraId="24FFC29D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2D9C6A6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plot(numEntries,hashTableSize);</w:t>
      </w:r>
    </w:p>
    <w:p w14:paraId="77A677F6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axis([0,8000,0,8100]);</w:t>
      </w:r>
    </w:p>
    <w:p w14:paraId="48551846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 Table Size"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0391023C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Entries"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6D0F723D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49E8214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Gráfico Barras Five</w:t>
      </w:r>
    </w:p>
    <w:p w14:paraId="4FF0ECB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68B706B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"histogramaFive.txt"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5088B40E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indexs = valores(:,1);</w:t>
      </w:r>
    </w:p>
    <w:p w14:paraId="27704B50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numWords = valores(:,2);</w:t>
      </w:r>
    </w:p>
    <w:p w14:paraId="1A0607D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7466A8E6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bar(indexs,numWords);</w:t>
      </w:r>
    </w:p>
    <w:p w14:paraId="216A86CD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Words"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0EC23B12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"Index"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4C60D7C9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3A432757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Grafo Five</w:t>
      </w:r>
    </w:p>
    <w:p w14:paraId="3D490EF8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36D01C2E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data = readtable(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"graphFive.txt"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68D5F39D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G = graph;</w:t>
      </w:r>
    </w:p>
    <w:p w14:paraId="72EFC53E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words = unique(data(:,1));</w:t>
      </w:r>
    </w:p>
    <w:p w14:paraId="736EDB59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1:height(words)</w:t>
      </w:r>
    </w:p>
    <w:p w14:paraId="7EE1E109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addnode(G,words{i,1});</w:t>
      </w:r>
    </w:p>
    <w:p w14:paraId="3A831247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5160F8F2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1:height(data)</w:t>
      </w:r>
    </w:p>
    <w:p w14:paraId="103B3CE0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addedge(G,data{i,1},data{i,2});</w:t>
      </w:r>
    </w:p>
    <w:p w14:paraId="4B9B1280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17218A06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7CB8D3A1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plot(G)</w:t>
      </w:r>
    </w:p>
    <w:p w14:paraId="599BC451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47C748F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Hash Table Size Six</w:t>
      </w:r>
    </w:p>
    <w:p w14:paraId="43462682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754024B6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"hashTableSizeSix.txt"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38CD520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hashTableSize = valores(:,1);</w:t>
      </w:r>
    </w:p>
    <w:p w14:paraId="37CFBBD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numEntries = valores(:,2);</w:t>
      </w:r>
    </w:p>
    <w:p w14:paraId="37651765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3C3F48B2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plot(numEntries,hashTableSize);</w:t>
      </w:r>
    </w:p>
    <w:p w14:paraId="62D4A7AF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axis([0,16000,0,16100]);</w:t>
      </w:r>
    </w:p>
    <w:p w14:paraId="1331C84F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"Hash Table Size"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77DE291B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Entries"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20DBE9AC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2FA01E83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Gráfico Barras Six</w:t>
      </w:r>
    </w:p>
    <w:p w14:paraId="2CBF55D1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434BFEAE" w14:textId="295C91D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eastAsia="pt-PT"/>
        </w:rPr>
      </w:pPr>
      <w:r w:rsidRPr="005C3DAB">
        <w:rPr>
          <w:rFonts w:ascii="Courier New" w:eastAsia="Times New Roman" w:hAnsi="Courier New" w:cs="Courier New"/>
          <w:szCs w:val="20"/>
          <w:lang w:eastAsia="pt-PT"/>
        </w:rPr>
        <w:t>valores = load(</w:t>
      </w:r>
      <w:r w:rsidRPr="005C3DAB">
        <w:rPr>
          <w:rFonts w:ascii="Courier New" w:eastAsia="Times New Roman" w:hAnsi="Courier New" w:cs="Courier New"/>
          <w:color w:val="A709F5"/>
          <w:szCs w:val="20"/>
          <w:lang w:eastAsia="pt-PT"/>
        </w:rPr>
        <w:t>"histogramaSix.txt"</w:t>
      </w:r>
      <w:r w:rsidRPr="005C3DAB">
        <w:rPr>
          <w:rFonts w:ascii="Courier New" w:eastAsia="Times New Roman" w:hAnsi="Courier New" w:cs="Courier New"/>
          <w:szCs w:val="20"/>
          <w:lang w:eastAsia="pt-PT"/>
        </w:rPr>
        <w:t>);</w:t>
      </w:r>
    </w:p>
    <w:p w14:paraId="55762530" w14:textId="7B1ABF31" w:rsidR="00753CAB" w:rsidRPr="00930FB1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eastAsia="pt-PT"/>
        </w:rPr>
      </w:pPr>
      <w:r w:rsidRPr="00930FB1">
        <w:rPr>
          <w:rFonts w:ascii="Courier New" w:eastAsia="Times New Roman" w:hAnsi="Courier New" w:cs="Courier New"/>
          <w:szCs w:val="20"/>
          <w:lang w:eastAsia="pt-PT"/>
        </w:rPr>
        <w:t>indexs = valores(:,1);</w:t>
      </w:r>
    </w:p>
    <w:p w14:paraId="307D8352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numWords = valores(:,2);</w:t>
      </w:r>
    </w:p>
    <w:p w14:paraId="5A23B54F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26EF6D58" w14:textId="18CEFA26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bar(indexs,numWords);</w:t>
      </w:r>
    </w:p>
    <w:p w14:paraId="4A42940C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ylabel(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"Number of Words"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77366A58" w14:textId="77777777" w:rsidR="00753CAB" w:rsidRPr="005C3DAB" w:rsidRDefault="00753CAB" w:rsidP="00753CA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xlabel(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"Index"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7D9AB7F0" w14:textId="5D714D91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338F69B3" w14:textId="4D8B0801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08013"/>
          <w:szCs w:val="20"/>
          <w:lang w:val="en-US" w:eastAsia="pt-PT"/>
        </w:rPr>
        <w:t>%% Grafo Six</w:t>
      </w:r>
    </w:p>
    <w:p w14:paraId="1FD6C714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</w:p>
    <w:p w14:paraId="0DA015F2" w14:textId="11C7D744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lastRenderedPageBreak/>
        <w:t>data = readtable(</w:t>
      </w:r>
      <w:r w:rsidRPr="005C3DAB">
        <w:rPr>
          <w:rFonts w:ascii="Courier New" w:eastAsia="Times New Roman" w:hAnsi="Courier New" w:cs="Courier New"/>
          <w:color w:val="A709F5"/>
          <w:szCs w:val="20"/>
          <w:lang w:val="en-US" w:eastAsia="pt-PT"/>
        </w:rPr>
        <w:t>"graphSix.txt"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);</w:t>
      </w:r>
    </w:p>
    <w:p w14:paraId="5176A9EC" w14:textId="77777777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G = graph;</w:t>
      </w:r>
    </w:p>
    <w:p w14:paraId="5061A7BD" w14:textId="4B3EC2DB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words = unique(data(:,1));</w:t>
      </w:r>
    </w:p>
    <w:p w14:paraId="4D6CD1CE" w14:textId="5BF86BAC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1:height(words)</w:t>
      </w:r>
    </w:p>
    <w:p w14:paraId="62B9A500" w14:textId="22E65D5E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addnode(G,words{i,1});</w:t>
      </w:r>
    </w:p>
    <w:p w14:paraId="06FBD0B0" w14:textId="58A9DDDE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>end</w:t>
      </w:r>
    </w:p>
    <w:p w14:paraId="0581A1B2" w14:textId="0008A005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color w:val="0E00FF"/>
          <w:szCs w:val="20"/>
          <w:lang w:val="en-US" w:eastAsia="pt-PT"/>
        </w:rPr>
        <w:t xml:space="preserve">for </w:t>
      </w:r>
      <w:r w:rsidRPr="005C3DAB">
        <w:rPr>
          <w:rFonts w:ascii="Courier New" w:eastAsia="Times New Roman" w:hAnsi="Courier New" w:cs="Courier New"/>
          <w:szCs w:val="20"/>
          <w:lang w:val="en-US" w:eastAsia="pt-PT"/>
        </w:rPr>
        <w:t>i= 1:height(data)</w:t>
      </w:r>
    </w:p>
    <w:p w14:paraId="5924CE27" w14:textId="25526C9B" w:rsidR="00D441F4" w:rsidRPr="005C3DAB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val="en-US" w:eastAsia="pt-PT"/>
        </w:rPr>
      </w:pPr>
      <w:r w:rsidRPr="005C3DAB">
        <w:rPr>
          <w:rFonts w:ascii="Courier New" w:eastAsia="Times New Roman" w:hAnsi="Courier New" w:cs="Courier New"/>
          <w:szCs w:val="20"/>
          <w:lang w:val="en-US" w:eastAsia="pt-PT"/>
        </w:rPr>
        <w:t xml:space="preserve">    G = addedge(G,data{i,1},data{i,2});</w:t>
      </w:r>
    </w:p>
    <w:p w14:paraId="7405999D" w14:textId="5BB1BF58" w:rsidR="00D441F4" w:rsidRPr="00FA24B6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eastAsia="pt-PT"/>
        </w:rPr>
      </w:pPr>
      <w:r w:rsidRPr="00FA24B6">
        <w:rPr>
          <w:rFonts w:ascii="Courier New" w:eastAsia="Times New Roman" w:hAnsi="Courier New" w:cs="Courier New"/>
          <w:color w:val="0E00FF"/>
          <w:szCs w:val="20"/>
          <w:lang w:eastAsia="pt-PT"/>
        </w:rPr>
        <w:t>end</w:t>
      </w:r>
    </w:p>
    <w:p w14:paraId="15E30802" w14:textId="729BAE24" w:rsidR="00D441F4" w:rsidRPr="00FA24B6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eastAsia="pt-PT"/>
        </w:rPr>
      </w:pPr>
    </w:p>
    <w:p w14:paraId="41B704D3" w14:textId="77777777" w:rsidR="00D441F4" w:rsidRPr="00FA24B6" w:rsidRDefault="00D441F4" w:rsidP="0004440B">
      <w:pPr>
        <w:spacing w:line="240" w:lineRule="auto"/>
        <w:rPr>
          <w:rFonts w:ascii="Courier New" w:eastAsia="Times New Roman" w:hAnsi="Courier New" w:cs="Courier New"/>
          <w:szCs w:val="20"/>
          <w:lang w:eastAsia="pt-PT"/>
        </w:rPr>
      </w:pPr>
      <w:r w:rsidRPr="00FA24B6">
        <w:rPr>
          <w:rFonts w:ascii="Courier New" w:eastAsia="Times New Roman" w:hAnsi="Courier New" w:cs="Courier New"/>
          <w:szCs w:val="20"/>
          <w:lang w:eastAsia="pt-PT"/>
        </w:rPr>
        <w:t>plot(G)</w:t>
      </w:r>
    </w:p>
    <w:p w14:paraId="357A10DD" w14:textId="3F75FF3C" w:rsidR="00D441F4" w:rsidRPr="00FA24B6" w:rsidRDefault="00D441F4" w:rsidP="00D441F4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40555CB" w14:textId="4C98745D" w:rsidR="00D441F4" w:rsidRPr="00FA24B6" w:rsidRDefault="00D441F4" w:rsidP="00D441F4">
      <w:pPr>
        <w:pStyle w:val="Ttulo2"/>
        <w:rPr>
          <w:lang w:eastAsia="pt-PT"/>
        </w:rPr>
      </w:pPr>
    </w:p>
    <w:p w14:paraId="789987D3" w14:textId="77777777" w:rsidR="00167FF4" w:rsidRPr="00FA24B6" w:rsidRDefault="00167FF4" w:rsidP="00167FF4">
      <w:pPr>
        <w:rPr>
          <w:lang w:eastAsia="pt-PT"/>
        </w:rPr>
      </w:pPr>
    </w:p>
    <w:p w14:paraId="5A6F1AED" w14:textId="77777777" w:rsidR="00167FF4" w:rsidRPr="00FA24B6" w:rsidRDefault="00167FF4" w:rsidP="00167FF4">
      <w:pPr>
        <w:rPr>
          <w:lang w:eastAsia="pt-PT"/>
        </w:rPr>
      </w:pPr>
    </w:p>
    <w:p w14:paraId="1AA9F193" w14:textId="77777777" w:rsidR="00167FF4" w:rsidRPr="00FA24B6" w:rsidRDefault="00167FF4" w:rsidP="00167FF4">
      <w:pPr>
        <w:rPr>
          <w:lang w:eastAsia="pt-PT"/>
        </w:rPr>
      </w:pPr>
    </w:p>
    <w:p w14:paraId="52FA1D76" w14:textId="77777777" w:rsidR="00167FF4" w:rsidRPr="00FA24B6" w:rsidRDefault="00167FF4" w:rsidP="00167FF4">
      <w:pPr>
        <w:rPr>
          <w:lang w:eastAsia="pt-PT"/>
        </w:rPr>
      </w:pPr>
    </w:p>
    <w:p w14:paraId="71247CCC" w14:textId="77777777" w:rsidR="00167FF4" w:rsidRPr="00FA24B6" w:rsidRDefault="00167FF4" w:rsidP="00167FF4">
      <w:pPr>
        <w:rPr>
          <w:lang w:eastAsia="pt-PT"/>
        </w:rPr>
      </w:pPr>
    </w:p>
    <w:p w14:paraId="3B2070EE" w14:textId="77777777" w:rsidR="00167FF4" w:rsidRPr="00FA24B6" w:rsidRDefault="00167FF4" w:rsidP="00167FF4">
      <w:pPr>
        <w:rPr>
          <w:lang w:eastAsia="pt-PT"/>
        </w:rPr>
      </w:pPr>
    </w:p>
    <w:p w14:paraId="1E2AA324" w14:textId="77777777" w:rsidR="00167FF4" w:rsidRPr="00FA24B6" w:rsidRDefault="00167FF4" w:rsidP="00167FF4">
      <w:pPr>
        <w:rPr>
          <w:lang w:eastAsia="pt-PT"/>
        </w:rPr>
      </w:pPr>
    </w:p>
    <w:p w14:paraId="6671F3A1" w14:textId="77777777" w:rsidR="00167FF4" w:rsidRPr="00FA24B6" w:rsidRDefault="00167FF4" w:rsidP="00167FF4">
      <w:pPr>
        <w:rPr>
          <w:lang w:eastAsia="pt-PT"/>
        </w:rPr>
      </w:pPr>
    </w:p>
    <w:p w14:paraId="5226DDD1" w14:textId="77777777" w:rsidR="00167FF4" w:rsidRDefault="00167FF4" w:rsidP="00167FF4">
      <w:pPr>
        <w:rPr>
          <w:lang w:eastAsia="pt-PT"/>
        </w:rPr>
      </w:pPr>
    </w:p>
    <w:p w14:paraId="3A21CF20" w14:textId="77777777" w:rsidR="00FF199B" w:rsidRDefault="00FF199B" w:rsidP="00167FF4">
      <w:pPr>
        <w:rPr>
          <w:lang w:eastAsia="pt-PT"/>
        </w:rPr>
      </w:pPr>
    </w:p>
    <w:p w14:paraId="1BF0CD0F" w14:textId="77777777" w:rsidR="00FF199B" w:rsidRDefault="00FF199B" w:rsidP="00167FF4">
      <w:pPr>
        <w:rPr>
          <w:lang w:eastAsia="pt-PT"/>
        </w:rPr>
      </w:pPr>
    </w:p>
    <w:p w14:paraId="52E5A9E8" w14:textId="77777777" w:rsidR="00FF199B" w:rsidRDefault="00FF199B" w:rsidP="00167FF4">
      <w:pPr>
        <w:rPr>
          <w:lang w:eastAsia="pt-PT"/>
        </w:rPr>
      </w:pPr>
    </w:p>
    <w:p w14:paraId="47BA9001" w14:textId="77777777" w:rsidR="00FF199B" w:rsidRDefault="00FF199B" w:rsidP="00167FF4">
      <w:pPr>
        <w:rPr>
          <w:lang w:eastAsia="pt-PT"/>
        </w:rPr>
      </w:pPr>
    </w:p>
    <w:p w14:paraId="58E97FF6" w14:textId="77777777" w:rsidR="00FF199B" w:rsidRDefault="00FF199B" w:rsidP="00167FF4">
      <w:pPr>
        <w:rPr>
          <w:lang w:eastAsia="pt-PT"/>
        </w:rPr>
      </w:pPr>
    </w:p>
    <w:p w14:paraId="50FB6E33" w14:textId="77777777" w:rsidR="00FF199B" w:rsidRDefault="00FF199B" w:rsidP="00167FF4">
      <w:pPr>
        <w:rPr>
          <w:lang w:eastAsia="pt-PT"/>
        </w:rPr>
      </w:pPr>
    </w:p>
    <w:p w14:paraId="4630312E" w14:textId="77777777" w:rsidR="00FF199B" w:rsidRDefault="00FF199B" w:rsidP="00167FF4">
      <w:pPr>
        <w:rPr>
          <w:lang w:eastAsia="pt-PT"/>
        </w:rPr>
      </w:pPr>
    </w:p>
    <w:p w14:paraId="1DB67B35" w14:textId="77777777" w:rsidR="00FF199B" w:rsidRDefault="00FF199B" w:rsidP="00167FF4">
      <w:pPr>
        <w:rPr>
          <w:lang w:eastAsia="pt-PT"/>
        </w:rPr>
      </w:pPr>
    </w:p>
    <w:p w14:paraId="583D8EC1" w14:textId="77777777" w:rsidR="00FF199B" w:rsidRDefault="00FF199B" w:rsidP="00167FF4">
      <w:pPr>
        <w:rPr>
          <w:lang w:eastAsia="pt-PT"/>
        </w:rPr>
      </w:pPr>
    </w:p>
    <w:p w14:paraId="5A2AE146" w14:textId="77777777" w:rsidR="00FF199B" w:rsidRDefault="00FF199B" w:rsidP="00167FF4">
      <w:pPr>
        <w:rPr>
          <w:lang w:eastAsia="pt-PT"/>
        </w:rPr>
      </w:pPr>
    </w:p>
    <w:p w14:paraId="401A8082" w14:textId="77777777" w:rsidR="00FF199B" w:rsidRDefault="00FF199B" w:rsidP="00167FF4">
      <w:pPr>
        <w:rPr>
          <w:lang w:eastAsia="pt-PT"/>
        </w:rPr>
      </w:pPr>
    </w:p>
    <w:p w14:paraId="292AAE4C" w14:textId="77777777" w:rsidR="00FF199B" w:rsidRDefault="00FF199B" w:rsidP="00167FF4">
      <w:pPr>
        <w:rPr>
          <w:lang w:eastAsia="pt-PT"/>
        </w:rPr>
      </w:pPr>
    </w:p>
    <w:p w14:paraId="2E91C6E3" w14:textId="77777777" w:rsidR="00FF199B" w:rsidRDefault="00FF199B" w:rsidP="00167FF4">
      <w:pPr>
        <w:rPr>
          <w:lang w:eastAsia="pt-PT"/>
        </w:rPr>
      </w:pPr>
    </w:p>
    <w:p w14:paraId="590925C4" w14:textId="77777777" w:rsidR="00FF199B" w:rsidRPr="00FA24B6" w:rsidRDefault="00FF199B" w:rsidP="00167FF4">
      <w:pPr>
        <w:rPr>
          <w:lang w:eastAsia="pt-PT"/>
        </w:rPr>
      </w:pPr>
    </w:p>
    <w:p w14:paraId="1C7DFDCD" w14:textId="77777777" w:rsidR="00167FF4" w:rsidRPr="00FA24B6" w:rsidRDefault="00167FF4" w:rsidP="00167FF4">
      <w:pPr>
        <w:rPr>
          <w:lang w:eastAsia="pt-PT"/>
        </w:rPr>
      </w:pPr>
    </w:p>
    <w:p w14:paraId="595DF670" w14:textId="77777777" w:rsidR="00AD1FED" w:rsidRPr="00FA24B6" w:rsidRDefault="00AD1FED" w:rsidP="00167FF4">
      <w:pPr>
        <w:rPr>
          <w:lang w:eastAsia="pt-PT"/>
        </w:rPr>
      </w:pPr>
    </w:p>
    <w:p w14:paraId="30B0E4F7" w14:textId="1387F4AC" w:rsidR="00D441F4" w:rsidRPr="00F63707" w:rsidRDefault="00B27A71" w:rsidP="00D441F4">
      <w:pPr>
        <w:pStyle w:val="Ttulo2"/>
        <w:rPr>
          <w:lang w:eastAsia="pt-PT"/>
        </w:rPr>
      </w:pPr>
      <w:bookmarkStart w:id="151" w:name="_Toc124258114"/>
      <w:r w:rsidRPr="00F63707">
        <w:rPr>
          <w:i/>
          <w:iCs/>
          <w:lang w:eastAsia="pt-PT"/>
        </w:rPr>
        <w:lastRenderedPageBreak/>
        <w:t xml:space="preserve">Printscreens </w:t>
      </w:r>
      <w:r w:rsidRPr="00F63707">
        <w:rPr>
          <w:lang w:eastAsia="pt-PT"/>
        </w:rPr>
        <w:t>resultados</w:t>
      </w:r>
      <w:r w:rsidR="00C269C1" w:rsidRPr="00F63707">
        <w:rPr>
          <w:lang w:eastAsia="pt-PT"/>
        </w:rPr>
        <w:t xml:space="preserve"> mostrados anteriormente</w:t>
      </w:r>
      <w:bookmarkEnd w:id="151"/>
    </w:p>
    <w:p w14:paraId="7B84DC1F" w14:textId="3804944A" w:rsidR="00C269C1" w:rsidRPr="00F63707" w:rsidRDefault="000772E8" w:rsidP="00C269C1">
      <w:pPr>
        <w:rPr>
          <w:b/>
          <w:b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7" behindDoc="1" locked="0" layoutInCell="1" allowOverlap="1" wp14:anchorId="22B9BB05" wp14:editId="744C146A">
                <wp:simplePos x="0" y="0"/>
                <wp:positionH relativeFrom="column">
                  <wp:posOffset>2942590</wp:posOffset>
                </wp:positionH>
                <wp:positionV relativeFrom="paragraph">
                  <wp:posOffset>3248025</wp:posOffset>
                </wp:positionV>
                <wp:extent cx="3804285" cy="635"/>
                <wp:effectExtent l="0" t="0" r="5715" b="12065"/>
                <wp:wrapTight wrapText="bothSides">
                  <wp:wrapPolygon edited="0">
                    <wp:start x="0" y="0"/>
                    <wp:lineTo x="0" y="0"/>
                    <wp:lineTo x="21560" y="0"/>
                    <wp:lineTo x="21560" y="0"/>
                    <wp:lineTo x="0" y="0"/>
                  </wp:wrapPolygon>
                </wp:wrapTight>
                <wp:docPr id="948" name="Caixa de Texto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E4A7D" w14:textId="7FFF1365" w:rsidR="000772E8" w:rsidRPr="00465376" w:rsidRDefault="000772E8" w:rsidP="000772E8">
                            <w:pPr>
                              <w:pStyle w:val="Legenda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t>Figura 28 | Hash Info</w:t>
                            </w:r>
                            <w:r w:rsidR="006E583D">
                              <w:t xml:space="preserve"> 4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9BB05" id="Caixa de Texto 948" o:spid="_x0000_s1085" type="#_x0000_t202" style="position:absolute;margin-left:231.7pt;margin-top:255.75pt;width:299.55pt;height:.05pt;z-index:-251658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u/gHAIAAEAEAAAOAAAAZHJzL2Uyb0RvYy54bWysU8Fu2zAMvQ/YPwi6L07Spei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" stroked="f">
                <v:textbox style="mso-fit-shape-to-text:t" inset="0,0,0,0">
                  <w:txbxContent>
                    <w:p w14:paraId="1B3E4A7D" w14:textId="7FFF1365" w:rsidR="000772E8" w:rsidRPr="00465376" w:rsidRDefault="000772E8" w:rsidP="000772E8">
                      <w:pPr>
                        <w:pStyle w:val="Caption"/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t xml:space="preserve">Figura 28 | </w:t>
                      </w: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 w:rsidR="006E583D">
                        <w:t xml:space="preserve"> 4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63707" w:rsidRPr="00F63707">
        <w:rPr>
          <w:noProof/>
          <w:lang w:val="en-US"/>
        </w:rPr>
        <w:drawing>
          <wp:anchor distT="0" distB="0" distL="114300" distR="114300" simplePos="0" relativeHeight="251658335" behindDoc="1" locked="0" layoutInCell="1" allowOverlap="1" wp14:anchorId="67986CD6" wp14:editId="50853AE3">
            <wp:simplePos x="0" y="0"/>
            <wp:positionH relativeFrom="column">
              <wp:posOffset>2942590</wp:posOffset>
            </wp:positionH>
            <wp:positionV relativeFrom="paragraph">
              <wp:posOffset>353695</wp:posOffset>
            </wp:positionV>
            <wp:extent cx="3804285" cy="2837180"/>
            <wp:effectExtent l="0" t="0" r="5715" b="0"/>
            <wp:wrapTight wrapText="bothSides">
              <wp:wrapPolygon edited="0">
                <wp:start x="0" y="0"/>
                <wp:lineTo x="0" y="21465"/>
                <wp:lineTo x="21560" y="21465"/>
                <wp:lineTo x="21560" y="0"/>
                <wp:lineTo x="0" y="0"/>
              </wp:wrapPolygon>
            </wp:wrapTight>
            <wp:docPr id="945" name="Imagem 9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m 945" descr="Uma imagem com text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9C1" w:rsidRPr="00F63707">
        <w:rPr>
          <w:b/>
          <w:bCs/>
          <w:lang w:eastAsia="pt-PT"/>
        </w:rPr>
        <w:t>Ficheiro 4 letras</w:t>
      </w:r>
    </w:p>
    <w:p w14:paraId="46801A7D" w14:textId="23997224" w:rsidR="00C269C1" w:rsidRPr="00CF1E0A" w:rsidRDefault="000772E8" w:rsidP="00C269C1">
      <w:pPr>
        <w:rPr>
          <w:b/>
          <w:bCs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6" behindDoc="1" locked="0" layoutInCell="1" allowOverlap="1" wp14:anchorId="7B82E963" wp14:editId="7FACBF0D">
                <wp:simplePos x="0" y="0"/>
                <wp:positionH relativeFrom="column">
                  <wp:posOffset>13970</wp:posOffset>
                </wp:positionH>
                <wp:positionV relativeFrom="paragraph">
                  <wp:posOffset>2962910</wp:posOffset>
                </wp:positionV>
                <wp:extent cx="2830195" cy="635"/>
                <wp:effectExtent l="0" t="0" r="1905" b="12065"/>
                <wp:wrapTight wrapText="bothSides">
                  <wp:wrapPolygon edited="0">
                    <wp:start x="0" y="0"/>
                    <wp:lineTo x="0" y="0"/>
                    <wp:lineTo x="21518" y="0"/>
                    <wp:lineTo x="21518" y="0"/>
                    <wp:lineTo x="0" y="0"/>
                  </wp:wrapPolygon>
                </wp:wrapTight>
                <wp:docPr id="947" name="Caixa de Texto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63F1F2" w14:textId="0974DE2F" w:rsidR="000772E8" w:rsidRPr="00BA59A6" w:rsidRDefault="000772E8" w:rsidP="000772E8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  <w:lang w:val="en-US"/>
                              </w:rPr>
                            </w:pPr>
                            <w:r>
                              <w:t>Figura 27 | Graph Info</w:t>
                            </w:r>
                            <w:r w:rsidR="006E583D">
                              <w:t xml:space="preserve"> 4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2E963" id="Caixa de Texto 947" o:spid="_x0000_s1086" type="#_x0000_t202" style="position:absolute;margin-left:1.1pt;margin-top:233.3pt;width:222.85pt;height:.05pt;z-index:-2516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7pGgIAAEAEAAAOAAAAZHJzL2Uyb0RvYy54bWysU8Fu2zAMvQ/YPwi6L05StOi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" stroked="f">
                <v:textbox style="mso-fit-shape-to-text:t" inset="0,0,0,0">
                  <w:txbxContent>
                    <w:p w14:paraId="4263F1F2" w14:textId="0974DE2F" w:rsidR="000772E8" w:rsidRPr="00BA59A6" w:rsidRDefault="000772E8" w:rsidP="000772E8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  <w:lang w:val="en-US"/>
                        </w:rPr>
                      </w:pPr>
                      <w:r>
                        <w:t xml:space="preserve">Figura 27 | </w:t>
                      </w:r>
                      <w:proofErr w:type="spellStart"/>
                      <w:r>
                        <w:t>Graph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 w:rsidR="006E583D">
                        <w:t xml:space="preserve"> 4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941DF" w:rsidRPr="00B941DF">
        <w:rPr>
          <w:b/>
          <w:bCs/>
          <w:noProof/>
          <w:lang w:val="en-US" w:eastAsia="pt-PT"/>
        </w:rPr>
        <w:drawing>
          <wp:anchor distT="0" distB="0" distL="114300" distR="114300" simplePos="0" relativeHeight="251658334" behindDoc="1" locked="0" layoutInCell="1" allowOverlap="1" wp14:anchorId="69FADA66" wp14:editId="736E18D7">
            <wp:simplePos x="0" y="0"/>
            <wp:positionH relativeFrom="column">
              <wp:posOffset>13970</wp:posOffset>
            </wp:positionH>
            <wp:positionV relativeFrom="paragraph">
              <wp:posOffset>68909</wp:posOffset>
            </wp:positionV>
            <wp:extent cx="2830195" cy="2837180"/>
            <wp:effectExtent l="0" t="0" r="1905" b="0"/>
            <wp:wrapTight wrapText="bothSides">
              <wp:wrapPolygon edited="0">
                <wp:start x="0" y="0"/>
                <wp:lineTo x="0" y="21465"/>
                <wp:lineTo x="21518" y="21465"/>
                <wp:lineTo x="21518" y="0"/>
                <wp:lineTo x="0" y="0"/>
              </wp:wrapPolygon>
            </wp:wrapTight>
            <wp:docPr id="944" name="Imagem 94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m 944" descr="Uma imagem com tex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7B6A7" w14:textId="5458FC49" w:rsidR="00167074" w:rsidRDefault="006E583D" w:rsidP="000772E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1" behindDoc="1" locked="0" layoutInCell="1" allowOverlap="1" wp14:anchorId="4F19AD66" wp14:editId="6BD58B62">
                <wp:simplePos x="0" y="0"/>
                <wp:positionH relativeFrom="column">
                  <wp:posOffset>2669540</wp:posOffset>
                </wp:positionH>
                <wp:positionV relativeFrom="paragraph">
                  <wp:posOffset>2605405</wp:posOffset>
                </wp:positionV>
                <wp:extent cx="407733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29" y="0"/>
                    <wp:lineTo x="21529" y="0"/>
                    <wp:lineTo x="0" y="0"/>
                  </wp:wrapPolygon>
                </wp:wrapTight>
                <wp:docPr id="952" name="Caixa de Texto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7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568DE" w14:textId="52193E94" w:rsidR="006E583D" w:rsidRPr="00D677B7" w:rsidRDefault="006E583D" w:rsidP="006E583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</w:rPr>
                            </w:pPr>
                            <w:r>
                              <w:t>Figura 30 | Hash Info 5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AD66" id="Caixa de Texto 952" o:spid="_x0000_s1087" type="#_x0000_t202" style="position:absolute;margin-left:210.2pt;margin-top:205.15pt;width:321.05pt;height:.05pt;z-index:-251658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" stroked="f">
                <v:textbox style="mso-fit-shape-to-text:t" inset="0,0,0,0">
                  <w:txbxContent>
                    <w:p w14:paraId="4BA568DE" w14:textId="52193E94" w:rsidR="006E583D" w:rsidRPr="00D677B7" w:rsidRDefault="006E583D" w:rsidP="006E583D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</w:rPr>
                      </w:pPr>
                      <w:r>
                        <w:t xml:space="preserve">Figura 30 | </w:t>
                      </w: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 xml:space="preserve"> 5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E01BE" w:rsidRPr="000E01BE">
        <w:rPr>
          <w:b/>
          <w:bCs/>
          <w:noProof/>
        </w:rPr>
        <w:drawing>
          <wp:anchor distT="0" distB="0" distL="114300" distR="114300" simplePos="0" relativeHeight="251658339" behindDoc="1" locked="0" layoutInCell="1" allowOverlap="1" wp14:anchorId="07CB009D" wp14:editId="5D8E6BF8">
            <wp:simplePos x="0" y="0"/>
            <wp:positionH relativeFrom="column">
              <wp:posOffset>2669540</wp:posOffset>
            </wp:positionH>
            <wp:positionV relativeFrom="paragraph">
              <wp:posOffset>285115</wp:posOffset>
            </wp:positionV>
            <wp:extent cx="4077335" cy="2263140"/>
            <wp:effectExtent l="0" t="0" r="0" b="0"/>
            <wp:wrapTight wrapText="bothSides">
              <wp:wrapPolygon edited="0">
                <wp:start x="0" y="0"/>
                <wp:lineTo x="0" y="21455"/>
                <wp:lineTo x="21529" y="21455"/>
                <wp:lineTo x="21529" y="0"/>
                <wp:lineTo x="0" y="0"/>
              </wp:wrapPolygon>
            </wp:wrapTight>
            <wp:docPr id="950" name="Imagem 9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m 950" descr="Uma imagem com text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2E8" w:rsidRPr="000772E8">
        <w:rPr>
          <w:b/>
          <w:bCs/>
        </w:rPr>
        <w:t>Ficheiro 5 letras</w:t>
      </w:r>
    </w:p>
    <w:p w14:paraId="3F3ACC57" w14:textId="073A9D9F" w:rsidR="000156F8" w:rsidRDefault="006E583D" w:rsidP="000772E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0" behindDoc="1" locked="0" layoutInCell="1" allowOverlap="1" wp14:anchorId="66FE0083" wp14:editId="7A057DD0">
                <wp:simplePos x="0" y="0"/>
                <wp:positionH relativeFrom="column">
                  <wp:posOffset>0</wp:posOffset>
                </wp:positionH>
                <wp:positionV relativeFrom="paragraph">
                  <wp:posOffset>3891915</wp:posOffset>
                </wp:positionV>
                <wp:extent cx="25920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84" y="0"/>
                    <wp:lineTo x="21484" y="0"/>
                    <wp:lineTo x="0" y="0"/>
                  </wp:wrapPolygon>
                </wp:wrapTight>
                <wp:docPr id="951" name="Caixa de Texto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7F0F96" w14:textId="7BF40C0B" w:rsidR="006E583D" w:rsidRPr="006F277F" w:rsidRDefault="006E583D" w:rsidP="006E583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</w:rPr>
                            </w:pPr>
                            <w:r>
                              <w:t>Figura 29 | Graph Info 5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E0083" id="Caixa de Texto 951" o:spid="_x0000_s1088" type="#_x0000_t202" style="position:absolute;margin-left:0;margin-top:306.45pt;width:204.1pt;height:.05pt;z-index:-2516581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kmIGgIAAEAEAAAOAAAAZHJzL2Uyb0RvYy54bWysU02P0zAQvSPxHyzfadqiXS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" stroked="f">
                <v:textbox style="mso-fit-shape-to-text:t" inset="0,0,0,0">
                  <w:txbxContent>
                    <w:p w14:paraId="427F0F96" w14:textId="7BF40C0B" w:rsidR="006E583D" w:rsidRPr="006F277F" w:rsidRDefault="006E583D" w:rsidP="006E583D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</w:rPr>
                      </w:pPr>
                      <w:r>
                        <w:t xml:space="preserve">Figura 29 | </w:t>
                      </w:r>
                      <w:proofErr w:type="spellStart"/>
                      <w:r>
                        <w:t>Graph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 xml:space="preserve"> 5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56F8" w:rsidRPr="000156F8">
        <w:rPr>
          <w:b/>
          <w:bCs/>
          <w:noProof/>
        </w:rPr>
        <w:drawing>
          <wp:anchor distT="0" distB="0" distL="114300" distR="114300" simplePos="0" relativeHeight="251658338" behindDoc="1" locked="0" layoutInCell="1" allowOverlap="1" wp14:anchorId="5888DD52" wp14:editId="3D189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92658" cy="3835085"/>
            <wp:effectExtent l="0" t="0" r="0" b="635"/>
            <wp:wrapTight wrapText="bothSides">
              <wp:wrapPolygon edited="0">
                <wp:start x="0" y="0"/>
                <wp:lineTo x="0" y="21532"/>
                <wp:lineTo x="21484" y="21532"/>
                <wp:lineTo x="21484" y="0"/>
                <wp:lineTo x="0" y="0"/>
              </wp:wrapPolygon>
            </wp:wrapTight>
            <wp:docPr id="949" name="Imagem 9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m 949" descr="Uma imagem com texto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658" cy="383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B56B6" w14:textId="58D4C635" w:rsidR="006E583D" w:rsidRPr="006E583D" w:rsidRDefault="006E583D" w:rsidP="006E583D"/>
    <w:p w14:paraId="2B83B940" w14:textId="1270ABE5" w:rsidR="006E583D" w:rsidRPr="006E583D" w:rsidRDefault="006E583D" w:rsidP="006E583D"/>
    <w:p w14:paraId="372F9B57" w14:textId="3FD96DE2" w:rsidR="006E583D" w:rsidRDefault="006E583D" w:rsidP="006E583D">
      <w:pPr>
        <w:rPr>
          <w:b/>
          <w:bCs/>
        </w:rPr>
      </w:pPr>
    </w:p>
    <w:p w14:paraId="6874A330" w14:textId="7B3E549B" w:rsidR="006E583D" w:rsidRDefault="006E583D" w:rsidP="006E583D">
      <w:pPr>
        <w:rPr>
          <w:b/>
          <w:bCs/>
        </w:rPr>
      </w:pPr>
    </w:p>
    <w:p w14:paraId="2DD46B71" w14:textId="5C424C61" w:rsidR="006E583D" w:rsidRDefault="006E583D" w:rsidP="006E583D">
      <w:pPr>
        <w:tabs>
          <w:tab w:val="left" w:pos="1300"/>
        </w:tabs>
      </w:pPr>
      <w:r>
        <w:tab/>
      </w:r>
    </w:p>
    <w:p w14:paraId="44C47FC1" w14:textId="2D812485" w:rsidR="006E583D" w:rsidRDefault="006E583D" w:rsidP="006E583D">
      <w:pPr>
        <w:tabs>
          <w:tab w:val="left" w:pos="1300"/>
        </w:tabs>
      </w:pPr>
    </w:p>
    <w:p w14:paraId="7E560DE2" w14:textId="49BD4399" w:rsidR="006E583D" w:rsidRDefault="00FF199B" w:rsidP="006E583D">
      <w:pPr>
        <w:tabs>
          <w:tab w:val="left" w:pos="1300"/>
        </w:tabs>
        <w:rPr>
          <w:b/>
          <w:bCs/>
        </w:rPr>
      </w:pPr>
      <w:r w:rsidRPr="004A78C7">
        <w:rPr>
          <w:b/>
          <w:bCs/>
          <w:noProof/>
        </w:rPr>
        <w:lastRenderedPageBreak/>
        <w:drawing>
          <wp:anchor distT="0" distB="0" distL="114300" distR="114300" simplePos="0" relativeHeight="251658342" behindDoc="1" locked="0" layoutInCell="1" allowOverlap="1" wp14:anchorId="1845A77C" wp14:editId="12D1E5CE">
            <wp:simplePos x="0" y="0"/>
            <wp:positionH relativeFrom="column">
              <wp:posOffset>-53340</wp:posOffset>
            </wp:positionH>
            <wp:positionV relativeFrom="paragraph">
              <wp:posOffset>250825</wp:posOffset>
            </wp:positionV>
            <wp:extent cx="2164080" cy="3932555"/>
            <wp:effectExtent l="0" t="0" r="0" b="4445"/>
            <wp:wrapTight wrapText="bothSides">
              <wp:wrapPolygon edited="0">
                <wp:start x="0" y="0"/>
                <wp:lineTo x="0" y="21555"/>
                <wp:lineTo x="21423" y="21555"/>
                <wp:lineTo x="21423" y="0"/>
                <wp:lineTo x="0" y="0"/>
              </wp:wrapPolygon>
            </wp:wrapTight>
            <wp:docPr id="953" name="Imagem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0A5">
        <w:rPr>
          <w:noProof/>
        </w:rPr>
        <mc:AlternateContent>
          <mc:Choice Requires="wps">
            <w:drawing>
              <wp:anchor distT="0" distB="0" distL="114300" distR="114300" simplePos="0" relativeHeight="251658345" behindDoc="1" locked="0" layoutInCell="1" allowOverlap="1" wp14:anchorId="02069F71" wp14:editId="254C8C01">
                <wp:simplePos x="0" y="0"/>
                <wp:positionH relativeFrom="column">
                  <wp:posOffset>2204720</wp:posOffset>
                </wp:positionH>
                <wp:positionV relativeFrom="paragraph">
                  <wp:posOffset>2680970</wp:posOffset>
                </wp:positionV>
                <wp:extent cx="47371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2" y="0"/>
                    <wp:lineTo x="21542" y="0"/>
                    <wp:lineTo x="0" y="0"/>
                  </wp:wrapPolygon>
                </wp:wrapTight>
                <wp:docPr id="956" name="Caixa de Texto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8D8185" w14:textId="597CD0B4" w:rsidR="008640A5" w:rsidRPr="00D86C7D" w:rsidRDefault="008640A5" w:rsidP="008640A5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</w:rPr>
                            </w:pPr>
                            <w:r>
                              <w:t>Figura</w:t>
                            </w:r>
                            <w:r w:rsidR="003E77F2">
                              <w:t xml:space="preserve"> 32</w:t>
                            </w:r>
                            <w:r>
                              <w:t xml:space="preserve"> | Hash Info 6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69F71" id="Caixa de Texto 956" o:spid="_x0000_s1089" type="#_x0000_t202" style="position:absolute;margin-left:173.6pt;margin-top:211.1pt;width:373pt;height:.05pt;z-index:-251658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" stroked="f">
                <v:textbox style="mso-fit-shape-to-text:t" inset="0,0,0,0">
                  <w:txbxContent>
                    <w:p w14:paraId="638D8185" w14:textId="597CD0B4" w:rsidR="008640A5" w:rsidRPr="00D86C7D" w:rsidRDefault="008640A5" w:rsidP="008640A5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</w:rPr>
                      </w:pPr>
                      <w:r>
                        <w:t>Figura</w:t>
                      </w:r>
                      <w:r w:rsidR="003E77F2">
                        <w:t xml:space="preserve"> 32</w:t>
                      </w:r>
                      <w:r>
                        <w:t xml:space="preserve"> | </w:t>
                      </w: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 xml:space="preserve"> 6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640A5" w:rsidRPr="008640A5">
        <w:rPr>
          <w:b/>
          <w:bCs/>
          <w:noProof/>
        </w:rPr>
        <w:drawing>
          <wp:anchor distT="0" distB="0" distL="114300" distR="114300" simplePos="0" relativeHeight="251658344" behindDoc="1" locked="0" layoutInCell="1" allowOverlap="1" wp14:anchorId="76C89DF1" wp14:editId="4EB578B2">
            <wp:simplePos x="0" y="0"/>
            <wp:positionH relativeFrom="column">
              <wp:posOffset>2204737</wp:posOffset>
            </wp:positionH>
            <wp:positionV relativeFrom="paragraph">
              <wp:posOffset>249246</wp:posOffset>
            </wp:positionV>
            <wp:extent cx="4737100" cy="2374900"/>
            <wp:effectExtent l="0" t="0" r="0" b="0"/>
            <wp:wrapTight wrapText="bothSides">
              <wp:wrapPolygon edited="0">
                <wp:start x="0" y="0"/>
                <wp:lineTo x="0" y="21484"/>
                <wp:lineTo x="21542" y="21484"/>
                <wp:lineTo x="21542" y="0"/>
                <wp:lineTo x="0" y="0"/>
              </wp:wrapPolygon>
            </wp:wrapTight>
            <wp:docPr id="955" name="Imagem 9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Imagem 955" descr="Uma imagem com texto&#10;&#10;Descrição gerad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567">
        <w:rPr>
          <w:b/>
          <w:bCs/>
        </w:rPr>
        <w:t>Ficheiro 6 letras</w:t>
      </w:r>
    </w:p>
    <w:p w14:paraId="5BDB3979" w14:textId="3A603952" w:rsidR="00411567" w:rsidRDefault="00411567" w:rsidP="006E583D">
      <w:pPr>
        <w:tabs>
          <w:tab w:val="left" w:pos="1300"/>
        </w:tabs>
        <w:rPr>
          <w:b/>
          <w:bCs/>
        </w:rPr>
      </w:pPr>
    </w:p>
    <w:p w14:paraId="0D92D768" w14:textId="13EC0FD8" w:rsidR="00411567" w:rsidRDefault="00411567" w:rsidP="006E583D">
      <w:pPr>
        <w:tabs>
          <w:tab w:val="left" w:pos="1300"/>
        </w:tabs>
        <w:rPr>
          <w:b/>
          <w:bCs/>
        </w:rPr>
      </w:pPr>
    </w:p>
    <w:p w14:paraId="6527CC88" w14:textId="5101661C" w:rsidR="008640A5" w:rsidRDefault="008640A5" w:rsidP="006E583D">
      <w:pPr>
        <w:tabs>
          <w:tab w:val="left" w:pos="1300"/>
        </w:tabs>
        <w:rPr>
          <w:b/>
          <w:bCs/>
        </w:rPr>
      </w:pPr>
    </w:p>
    <w:p w14:paraId="6B074C8B" w14:textId="52EA1058" w:rsidR="008640A5" w:rsidRDefault="008640A5" w:rsidP="006E583D">
      <w:pPr>
        <w:tabs>
          <w:tab w:val="left" w:pos="1300"/>
        </w:tabs>
        <w:rPr>
          <w:b/>
          <w:bCs/>
        </w:rPr>
      </w:pPr>
    </w:p>
    <w:p w14:paraId="1795E4AF" w14:textId="404E8E8F" w:rsidR="008640A5" w:rsidRDefault="00930FB1" w:rsidP="006E583D">
      <w:pPr>
        <w:tabs>
          <w:tab w:val="left" w:pos="1300"/>
        </w:tabs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3" behindDoc="1" locked="0" layoutInCell="1" allowOverlap="1" wp14:anchorId="22BD8B25" wp14:editId="7895E39E">
                <wp:simplePos x="0" y="0"/>
                <wp:positionH relativeFrom="column">
                  <wp:posOffset>-59055</wp:posOffset>
                </wp:positionH>
                <wp:positionV relativeFrom="paragraph">
                  <wp:posOffset>297180</wp:posOffset>
                </wp:positionV>
                <wp:extent cx="216408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23" y="0"/>
                    <wp:lineTo x="21423" y="0"/>
                    <wp:lineTo x="0" y="0"/>
                  </wp:wrapPolygon>
                </wp:wrapTight>
                <wp:docPr id="954" name="Caixa de Texto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E2DC2" w14:textId="2AC08134" w:rsidR="004A78C7" w:rsidRPr="00BD025B" w:rsidRDefault="004A78C7" w:rsidP="004A78C7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</w:rPr>
                            </w:pPr>
                            <w:r>
                              <w:t>Figura 31 | Graph Info 6 letras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D8B25" id="Caixa de Texto 954" o:spid="_x0000_s1090" type="#_x0000_t202" style="position:absolute;margin-left:-4.65pt;margin-top:23.4pt;width:170.4pt;height:.05pt;z-index:-2516581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+yGgIAAEAEAAAOAAAAZHJzL2Uyb0RvYy54bWysU01v2zAMvQ/YfxB0X5xkXV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" stroked="f">
                <v:textbox style="mso-fit-shape-to-text:t" inset="0,0,0,0">
                  <w:txbxContent>
                    <w:p w14:paraId="25BE2DC2" w14:textId="2AC08134" w:rsidR="004A78C7" w:rsidRPr="00BD025B" w:rsidRDefault="004A78C7" w:rsidP="004A78C7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</w:rPr>
                      </w:pPr>
                      <w:r>
                        <w:t xml:space="preserve">Figura 31 | </w:t>
                      </w:r>
                      <w:proofErr w:type="spellStart"/>
                      <w:r>
                        <w:t>Graph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 xml:space="preserve"> 6 letras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87C0BE0" w14:textId="32BD66FE" w:rsidR="00FF199B" w:rsidRDefault="00FF199B" w:rsidP="006E583D">
      <w:pPr>
        <w:tabs>
          <w:tab w:val="left" w:pos="1300"/>
        </w:tabs>
        <w:rPr>
          <w:b/>
          <w:bCs/>
        </w:rPr>
      </w:pPr>
    </w:p>
    <w:p w14:paraId="28255ED3" w14:textId="2AC5BD85" w:rsidR="008640A5" w:rsidRDefault="00F1092E" w:rsidP="006E583D">
      <w:pPr>
        <w:tabs>
          <w:tab w:val="left" w:pos="1300"/>
        </w:tabs>
        <w:rPr>
          <w:b/>
          <w:bCs/>
          <w:i/>
          <w:iCs/>
        </w:rPr>
      </w:pPr>
      <w:r w:rsidRPr="00776F9B">
        <w:rPr>
          <w:b/>
          <w:noProof/>
        </w:rPr>
        <w:drawing>
          <wp:anchor distT="0" distB="0" distL="114300" distR="114300" simplePos="0" relativeHeight="251660404" behindDoc="1" locked="0" layoutInCell="1" allowOverlap="1" wp14:anchorId="307056E7" wp14:editId="527364D9">
            <wp:simplePos x="0" y="0"/>
            <wp:positionH relativeFrom="column">
              <wp:posOffset>-1905</wp:posOffset>
            </wp:positionH>
            <wp:positionV relativeFrom="paragraph">
              <wp:posOffset>2631440</wp:posOffset>
            </wp:positionV>
            <wp:extent cx="466090" cy="2399030"/>
            <wp:effectExtent l="0" t="0" r="3810" b="1270"/>
            <wp:wrapTight wrapText="bothSides">
              <wp:wrapPolygon edited="0">
                <wp:start x="0" y="0"/>
                <wp:lineTo x="0" y="21497"/>
                <wp:lineTo x="21188" y="21497"/>
                <wp:lineTo x="21188" y="0"/>
                <wp:lineTo x="0" y="0"/>
              </wp:wrapPolygon>
            </wp:wrapTight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" r="1930"/>
                    <a:stretch/>
                  </pic:blipFill>
                  <pic:spPr bwMode="auto">
                    <a:xfrm>
                      <a:off x="0" y="0"/>
                      <a:ext cx="466090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203">
        <w:rPr>
          <w:b/>
          <w:noProof/>
        </w:rPr>
        <w:drawing>
          <wp:anchor distT="0" distB="0" distL="114300" distR="114300" simplePos="0" relativeHeight="251661428" behindDoc="1" locked="0" layoutInCell="1" allowOverlap="1" wp14:anchorId="2602B7BB" wp14:editId="0CA39C65">
            <wp:simplePos x="0" y="0"/>
            <wp:positionH relativeFrom="column">
              <wp:posOffset>464820</wp:posOffset>
            </wp:positionH>
            <wp:positionV relativeFrom="paragraph">
              <wp:posOffset>2630170</wp:posOffset>
            </wp:positionV>
            <wp:extent cx="466725" cy="2404110"/>
            <wp:effectExtent l="0" t="0" r="3175" b="0"/>
            <wp:wrapTight wrapText="bothSides">
              <wp:wrapPolygon edited="0">
                <wp:start x="0" y="0"/>
                <wp:lineTo x="0" y="21452"/>
                <wp:lineTo x="21159" y="21452"/>
                <wp:lineTo x="21159" y="0"/>
                <wp:lineTo x="0" y="0"/>
              </wp:wrapPolygon>
            </wp:wrapTight>
            <wp:docPr id="6" name="Imagem 6" descr="Uma imagem com texto, quadro de resultados, pla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quadro de resultados, placa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D8F" w:rsidRPr="00392811">
        <w:rPr>
          <w:b/>
          <w:noProof/>
        </w:rPr>
        <w:drawing>
          <wp:anchor distT="0" distB="0" distL="114300" distR="114300" simplePos="0" relativeHeight="251662452" behindDoc="1" locked="0" layoutInCell="1" allowOverlap="1" wp14:anchorId="24D16699" wp14:editId="2DA9E1F0">
            <wp:simplePos x="0" y="0"/>
            <wp:positionH relativeFrom="column">
              <wp:posOffset>907415</wp:posOffset>
            </wp:positionH>
            <wp:positionV relativeFrom="paragraph">
              <wp:posOffset>2629535</wp:posOffset>
            </wp:positionV>
            <wp:extent cx="508000" cy="2404745"/>
            <wp:effectExtent l="0" t="0" r="0" b="0"/>
            <wp:wrapTight wrapText="bothSides">
              <wp:wrapPolygon edited="0">
                <wp:start x="0" y="0"/>
                <wp:lineTo x="0" y="21446"/>
                <wp:lineTo x="21060" y="21446"/>
                <wp:lineTo x="21060" y="0"/>
                <wp:lineTo x="0" y="0"/>
              </wp:wrapPolygon>
            </wp:wrapTight>
            <wp:docPr id="21" name="Imagem 21" descr="Uma imagem com texto, quadro de resultados, pla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quadro de resultados, placa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811">
        <w:rPr>
          <w:noProof/>
        </w:rPr>
        <mc:AlternateContent>
          <mc:Choice Requires="wps">
            <w:drawing>
              <wp:anchor distT="0" distB="0" distL="114300" distR="114300" simplePos="0" relativeHeight="251658349" behindDoc="1" locked="0" layoutInCell="1" allowOverlap="1" wp14:anchorId="49B4E5C0" wp14:editId="65BFD1A5">
                <wp:simplePos x="0" y="0"/>
                <wp:positionH relativeFrom="column">
                  <wp:posOffset>1514475</wp:posOffset>
                </wp:positionH>
                <wp:positionV relativeFrom="paragraph">
                  <wp:posOffset>2631440</wp:posOffset>
                </wp:positionV>
                <wp:extent cx="1562735" cy="177165"/>
                <wp:effectExtent l="0" t="0" r="0" b="635"/>
                <wp:wrapTight wrapText="bothSides">
                  <wp:wrapPolygon edited="0">
                    <wp:start x="0" y="0"/>
                    <wp:lineTo x="0" y="20129"/>
                    <wp:lineTo x="21416" y="20129"/>
                    <wp:lineTo x="21416" y="0"/>
                    <wp:lineTo x="0" y="0"/>
                  </wp:wrapPolygon>
                </wp:wrapTight>
                <wp:docPr id="962" name="Caixa de Texto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735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E936A5" w14:textId="4899261F" w:rsidR="004F706C" w:rsidRPr="00087F38" w:rsidRDefault="004F706C" w:rsidP="004F706C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 w:rsidR="003E77F2">
                              <w:t>33</w:t>
                            </w:r>
                            <w:r>
                              <w:t xml:space="preserve"> | Graph Info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E5C0" id="Caixa de Texto 962" o:spid="_x0000_s1091" type="#_x0000_t202" style="position:absolute;margin-left:119.25pt;margin-top:207.2pt;width:123.05pt;height:13.95pt;z-index:-2516581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" stroked="f">
                <v:textbox inset="0,0,0,0">
                  <w:txbxContent>
                    <w:p w14:paraId="09E936A5" w14:textId="4899261F" w:rsidR="004F706C" w:rsidRPr="00087F38" w:rsidRDefault="004F706C" w:rsidP="004F706C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</w:rPr>
                      </w:pPr>
                      <w:r>
                        <w:t xml:space="preserve">Figura </w:t>
                      </w:r>
                      <w:r w:rsidR="003E77F2">
                        <w:t>33</w:t>
                      </w:r>
                      <w:r>
                        <w:t xml:space="preserve"> | </w:t>
                      </w:r>
                      <w:proofErr w:type="spellStart"/>
                      <w:r>
                        <w:t>Graph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default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E77F2">
        <w:rPr>
          <w:noProof/>
        </w:rPr>
        <mc:AlternateContent>
          <mc:Choice Requires="wps">
            <w:drawing>
              <wp:anchor distT="0" distB="0" distL="114300" distR="114300" simplePos="0" relativeHeight="251658351" behindDoc="1" locked="0" layoutInCell="1" allowOverlap="1" wp14:anchorId="3F9F1933" wp14:editId="27280567">
                <wp:simplePos x="0" y="0"/>
                <wp:positionH relativeFrom="column">
                  <wp:posOffset>3317240</wp:posOffset>
                </wp:positionH>
                <wp:positionV relativeFrom="paragraph">
                  <wp:posOffset>2689860</wp:posOffset>
                </wp:positionV>
                <wp:extent cx="348424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94" y="0"/>
                    <wp:lineTo x="21494" y="0"/>
                    <wp:lineTo x="0" y="0"/>
                  </wp:wrapPolygon>
                </wp:wrapTight>
                <wp:docPr id="964" name="Caixa de Texto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4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A2C7E" w14:textId="498002D4" w:rsidR="003E77F2" w:rsidRPr="009422F4" w:rsidRDefault="003E77F2" w:rsidP="003E77F2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sz w:val="20"/>
                              </w:rPr>
                            </w:pPr>
                            <w:r>
                              <w:t>Figura 34 | Hash Info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F1933" id="Caixa de Texto 964" o:spid="_x0000_s1092" type="#_x0000_t202" style="position:absolute;margin-left:261.2pt;margin-top:211.8pt;width:274.35pt;height:.05pt;z-index:-2516581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" stroked="f">
                <v:textbox style="mso-fit-shape-to-text:t" inset="0,0,0,0">
                  <w:txbxContent>
                    <w:p w14:paraId="205A2C7E" w14:textId="498002D4" w:rsidR="003E77F2" w:rsidRPr="009422F4" w:rsidRDefault="003E77F2" w:rsidP="003E77F2">
                      <w:pPr>
                        <w:pStyle w:val="Caption"/>
                        <w:jc w:val="center"/>
                        <w:rPr>
                          <w:b/>
                          <w:bCs/>
                          <w:sz w:val="20"/>
                        </w:rPr>
                      </w:pPr>
                      <w:r>
                        <w:t xml:space="preserve">Figura 34 | </w:t>
                      </w:r>
                      <w:proofErr w:type="spellStart"/>
                      <w:r>
                        <w:t>Hash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default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E77F2" w:rsidRPr="003E77F2">
        <w:rPr>
          <w:b/>
          <w:bCs/>
          <w:noProof/>
        </w:rPr>
        <w:drawing>
          <wp:anchor distT="0" distB="0" distL="114300" distR="114300" simplePos="0" relativeHeight="251658350" behindDoc="1" locked="0" layoutInCell="1" allowOverlap="1" wp14:anchorId="7B4A1C75" wp14:editId="5EF4895F">
            <wp:simplePos x="0" y="0"/>
            <wp:positionH relativeFrom="column">
              <wp:posOffset>3317240</wp:posOffset>
            </wp:positionH>
            <wp:positionV relativeFrom="paragraph">
              <wp:posOffset>290195</wp:posOffset>
            </wp:positionV>
            <wp:extent cx="3484245" cy="2342515"/>
            <wp:effectExtent l="0" t="0" r="0" b="0"/>
            <wp:wrapTight wrapText="bothSides">
              <wp:wrapPolygon edited="0">
                <wp:start x="0" y="0"/>
                <wp:lineTo x="0" y="21430"/>
                <wp:lineTo x="21494" y="21430"/>
                <wp:lineTo x="21494" y="0"/>
                <wp:lineTo x="0" y="0"/>
              </wp:wrapPolygon>
            </wp:wrapTight>
            <wp:docPr id="963" name="Imagem 9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m 963" descr="Uma imagem com text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0A5">
        <w:rPr>
          <w:b/>
          <w:bCs/>
        </w:rPr>
        <w:t xml:space="preserve">Ficheiro </w:t>
      </w:r>
      <w:r w:rsidR="00621475">
        <w:rPr>
          <w:b/>
          <w:bCs/>
          <w:i/>
          <w:iCs/>
        </w:rPr>
        <w:t>default</w:t>
      </w:r>
    </w:p>
    <w:p w14:paraId="596748EA" w14:textId="5CEDB22E" w:rsidR="00A714DB" w:rsidRPr="00621475" w:rsidRDefault="00F535BC" w:rsidP="006E583D">
      <w:pPr>
        <w:tabs>
          <w:tab w:val="left" w:pos="1300"/>
        </w:tabs>
        <w:rPr>
          <w:b/>
        </w:rPr>
      </w:pPr>
      <w:r w:rsidRPr="00F535BC">
        <w:rPr>
          <w:b/>
          <w:bCs/>
          <w:noProof/>
        </w:rPr>
        <w:drawing>
          <wp:anchor distT="0" distB="0" distL="114300" distR="114300" simplePos="0" relativeHeight="251658346" behindDoc="1" locked="0" layoutInCell="1" allowOverlap="1" wp14:anchorId="3F86C510" wp14:editId="6D4BA464">
            <wp:simplePos x="0" y="0"/>
            <wp:positionH relativeFrom="column">
              <wp:posOffset>635</wp:posOffset>
            </wp:positionH>
            <wp:positionV relativeFrom="paragraph">
              <wp:posOffset>2540</wp:posOffset>
            </wp:positionV>
            <wp:extent cx="3233729" cy="2342841"/>
            <wp:effectExtent l="0" t="0" r="5080" b="0"/>
            <wp:wrapTight wrapText="bothSides">
              <wp:wrapPolygon edited="0">
                <wp:start x="0" y="0"/>
                <wp:lineTo x="0" y="21430"/>
                <wp:lineTo x="21549" y="21430"/>
                <wp:lineTo x="21549" y="0"/>
                <wp:lineTo x="0" y="0"/>
              </wp:wrapPolygon>
            </wp:wrapTight>
            <wp:docPr id="959" name="Imagem 9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m 959" descr="Uma imagem com texto&#10;&#10;Descrição gerad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729" cy="2342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714DB" w:rsidRPr="00621475" w:rsidSect="000840D7">
      <w:footerReference w:type="default" r:id="rId57"/>
      <w:headerReference w:type="first" r:id="rId58"/>
      <w:pgSz w:w="11906" w:h="16838" w:code="9"/>
      <w:pgMar w:top="648" w:right="590" w:bottom="288" w:left="590" w:header="706" w:footer="2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770F7" w14:textId="77777777" w:rsidR="004D5740" w:rsidRDefault="004D5740" w:rsidP="001D6100">
      <w:r>
        <w:separator/>
      </w:r>
    </w:p>
  </w:endnote>
  <w:endnote w:type="continuationSeparator" w:id="0">
    <w:p w14:paraId="4EDD9BE0" w14:textId="77777777" w:rsidR="004D5740" w:rsidRDefault="004D5740" w:rsidP="001D6100">
      <w:r>
        <w:continuationSeparator/>
      </w:r>
    </w:p>
  </w:endnote>
  <w:endnote w:type="continuationNotice" w:id="1">
    <w:p w14:paraId="0DA8C5FB" w14:textId="77777777" w:rsidR="004D5740" w:rsidRDefault="004D574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Franklin Gothic Book">
    <w:altName w:val="Cambria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altName w:val="Cambria"/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altName w:val="Calibri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Hei">
    <w:altName w:val="黑体"/>
    <w:panose1 w:val="02010609060101010101"/>
    <w:charset w:val="86"/>
    <w:family w:val="modern"/>
    <w:pitch w:val="fixed"/>
    <w:sig w:usb0="00000001" w:usb1="080E0000" w:usb2="00000010" w:usb3="00000000" w:csb0="00040000" w:csb1="00000000"/>
  </w:font>
  <w:font w:name="Menlo">
    <w:altName w:val="Leelawadee UI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600" w:firstRow="0" w:lastRow="0" w:firstColumn="0" w:lastColumn="0" w:noHBand="1" w:noVBand="1"/>
    </w:tblPr>
    <w:tblGrid>
      <w:gridCol w:w="843"/>
      <w:gridCol w:w="2828"/>
      <w:gridCol w:w="7055"/>
    </w:tblGrid>
    <w:tr w:rsidR="005D14FC" w14:paraId="38C35996" w14:textId="77777777" w:rsidTr="00524178">
      <w:trPr>
        <w:trHeight w:val="454"/>
      </w:trPr>
      <w:tc>
        <w:tcPr>
          <w:tcW w:w="843" w:type="dxa"/>
          <w:vAlign w:val="center"/>
        </w:tcPr>
        <w:p w14:paraId="2DC4CC37" w14:textId="5E763171" w:rsidR="005D14FC" w:rsidRDefault="006B6825" w:rsidP="005D14FC">
          <w:r>
            <w:rPr>
              <w:noProof/>
              <w:lang w:bidi="pt-PT"/>
            </w:rPr>
            <w:drawing>
              <wp:anchor distT="0" distB="0" distL="114300" distR="114300" simplePos="0" relativeHeight="251658240" behindDoc="1" locked="0" layoutInCell="1" allowOverlap="1" wp14:anchorId="69369101" wp14:editId="6D65C793">
                <wp:simplePos x="0" y="0"/>
                <wp:positionH relativeFrom="column">
                  <wp:posOffset>-54610</wp:posOffset>
                </wp:positionH>
                <wp:positionV relativeFrom="paragraph">
                  <wp:posOffset>-4445</wp:posOffset>
                </wp:positionV>
                <wp:extent cx="6732000" cy="151200"/>
                <wp:effectExtent l="0" t="0" r="0" b="1270"/>
                <wp:wrapNone/>
                <wp:docPr id="27" name="Imagem 2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m 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2000" cy="15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828" w:type="dxa"/>
          <w:shd w:val="clear" w:color="auto" w:fill="FFFFFF" w:themeFill="background1"/>
          <w:vAlign w:val="center"/>
        </w:tcPr>
        <w:p w14:paraId="71DB2189" w14:textId="62652DBE" w:rsidR="005D14FC" w:rsidRPr="006B498E" w:rsidRDefault="00F84FAB" w:rsidP="00F92871">
          <w:pPr>
            <w:pStyle w:val="Ttulo3"/>
          </w:pPr>
          <w:r>
            <w:t>WORD LADDER</w:t>
          </w:r>
        </w:p>
      </w:tc>
      <w:tc>
        <w:tcPr>
          <w:tcW w:w="7055" w:type="dxa"/>
          <w:vAlign w:val="center"/>
        </w:tcPr>
        <w:p w14:paraId="7EA27083" w14:textId="77777777" w:rsidR="005D14FC" w:rsidRDefault="005D14FC" w:rsidP="005D14FC"/>
      </w:tc>
    </w:tr>
  </w:tbl>
  <w:p w14:paraId="39509D0B" w14:textId="74D3E74E" w:rsidR="005D14FC" w:rsidRDefault="005D14F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7FD9C0" w14:textId="77777777" w:rsidR="004D5740" w:rsidRDefault="004D5740" w:rsidP="001D6100">
      <w:r>
        <w:separator/>
      </w:r>
    </w:p>
  </w:footnote>
  <w:footnote w:type="continuationSeparator" w:id="0">
    <w:p w14:paraId="353B7688" w14:textId="77777777" w:rsidR="004D5740" w:rsidRDefault="004D5740" w:rsidP="001D6100">
      <w:r>
        <w:continuationSeparator/>
      </w:r>
    </w:p>
  </w:footnote>
  <w:footnote w:type="continuationNotice" w:id="1">
    <w:p w14:paraId="1E0396BA" w14:textId="77777777" w:rsidR="004D5740" w:rsidRDefault="004D574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33EBE" w14:textId="49543DF6" w:rsidR="00D12231" w:rsidRDefault="00D12231">
    <w:pPr>
      <w:pStyle w:val="Cabealho"/>
    </w:pPr>
  </w:p>
  <w:p w14:paraId="0B566818" w14:textId="77777777" w:rsidR="00BA115C" w:rsidRDefault="00BA11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Subcabealho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763C6D"/>
    <w:multiLevelType w:val="hybridMultilevel"/>
    <w:tmpl w:val="A0AC6D1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9B68D9"/>
    <w:multiLevelType w:val="hybridMultilevel"/>
    <w:tmpl w:val="20A49E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D14582"/>
    <w:multiLevelType w:val="hybridMultilevel"/>
    <w:tmpl w:val="33CC7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8F7A28"/>
    <w:multiLevelType w:val="hybridMultilevel"/>
    <w:tmpl w:val="5664D432"/>
    <w:lvl w:ilvl="0" w:tplc="0816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5" w15:restartNumberingAfterBreak="0">
    <w:nsid w:val="51113F00"/>
    <w:multiLevelType w:val="hybridMultilevel"/>
    <w:tmpl w:val="5880B3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D14076"/>
    <w:multiLevelType w:val="hybridMultilevel"/>
    <w:tmpl w:val="58F8BBC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32A694B"/>
    <w:multiLevelType w:val="hybridMultilevel"/>
    <w:tmpl w:val="78746B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6005869">
    <w:abstractNumId w:val="3"/>
  </w:num>
  <w:num w:numId="2" w16cid:durableId="1548027723">
    <w:abstractNumId w:val="0"/>
  </w:num>
  <w:num w:numId="3" w16cid:durableId="2034725903">
    <w:abstractNumId w:val="4"/>
  </w:num>
  <w:num w:numId="4" w16cid:durableId="142744803">
    <w:abstractNumId w:val="1"/>
  </w:num>
  <w:num w:numId="5" w16cid:durableId="1566379420">
    <w:abstractNumId w:val="2"/>
  </w:num>
  <w:num w:numId="6" w16cid:durableId="1264217774">
    <w:abstractNumId w:val="6"/>
  </w:num>
  <w:num w:numId="7" w16cid:durableId="1232693492">
    <w:abstractNumId w:val="7"/>
  </w:num>
  <w:num w:numId="8" w16cid:durableId="3753977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removePersonalInformation/>
  <w:removeDateAndTime/>
  <w:activeWritingStyle w:appName="MSWord" w:lang="pt-PT" w:vendorID="64" w:dllVersion="0" w:nlCheck="1" w:checkStyle="0"/>
  <w:activeWritingStyle w:appName="MSWord" w:lang="en-US" w:vendorID="64" w:dllVersion="0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7CB"/>
    <w:rsid w:val="000004F4"/>
    <w:rsid w:val="00000999"/>
    <w:rsid w:val="00000B24"/>
    <w:rsid w:val="00000BBF"/>
    <w:rsid w:val="00001928"/>
    <w:rsid w:val="00003337"/>
    <w:rsid w:val="00003CFF"/>
    <w:rsid w:val="000061E5"/>
    <w:rsid w:val="0000702A"/>
    <w:rsid w:val="0000768D"/>
    <w:rsid w:val="00007D53"/>
    <w:rsid w:val="00010332"/>
    <w:rsid w:val="000144C2"/>
    <w:rsid w:val="00014DDB"/>
    <w:rsid w:val="00015572"/>
    <w:rsid w:val="000156F8"/>
    <w:rsid w:val="00015D08"/>
    <w:rsid w:val="00015EA9"/>
    <w:rsid w:val="00016AB0"/>
    <w:rsid w:val="00021D83"/>
    <w:rsid w:val="00022034"/>
    <w:rsid w:val="000226D7"/>
    <w:rsid w:val="000228C1"/>
    <w:rsid w:val="000256E1"/>
    <w:rsid w:val="0002580D"/>
    <w:rsid w:val="000265A1"/>
    <w:rsid w:val="000272FC"/>
    <w:rsid w:val="00030723"/>
    <w:rsid w:val="000328A4"/>
    <w:rsid w:val="00033265"/>
    <w:rsid w:val="00033D60"/>
    <w:rsid w:val="000348E2"/>
    <w:rsid w:val="00034BBA"/>
    <w:rsid w:val="00035039"/>
    <w:rsid w:val="00035542"/>
    <w:rsid w:val="00035E6D"/>
    <w:rsid w:val="000369AB"/>
    <w:rsid w:val="00037CA5"/>
    <w:rsid w:val="00041331"/>
    <w:rsid w:val="0004440B"/>
    <w:rsid w:val="00044BE3"/>
    <w:rsid w:val="00045E4F"/>
    <w:rsid w:val="00051127"/>
    <w:rsid w:val="00051166"/>
    <w:rsid w:val="00051169"/>
    <w:rsid w:val="00053882"/>
    <w:rsid w:val="00054332"/>
    <w:rsid w:val="000558C1"/>
    <w:rsid w:val="000559D0"/>
    <w:rsid w:val="00056380"/>
    <w:rsid w:val="000578D6"/>
    <w:rsid w:val="00060922"/>
    <w:rsid w:val="00060E7B"/>
    <w:rsid w:val="00060FE8"/>
    <w:rsid w:val="00061D66"/>
    <w:rsid w:val="00062C2A"/>
    <w:rsid w:val="00062FC2"/>
    <w:rsid w:val="000630DE"/>
    <w:rsid w:val="0006339F"/>
    <w:rsid w:val="00063A67"/>
    <w:rsid w:val="00063C2B"/>
    <w:rsid w:val="00063D21"/>
    <w:rsid w:val="00063E87"/>
    <w:rsid w:val="000640F3"/>
    <w:rsid w:val="00064C37"/>
    <w:rsid w:val="00064DF0"/>
    <w:rsid w:val="00065688"/>
    <w:rsid w:val="00065A79"/>
    <w:rsid w:val="0006653E"/>
    <w:rsid w:val="00067E1D"/>
    <w:rsid w:val="000716C3"/>
    <w:rsid w:val="000717D2"/>
    <w:rsid w:val="00071AA2"/>
    <w:rsid w:val="00072521"/>
    <w:rsid w:val="000733EF"/>
    <w:rsid w:val="00073C40"/>
    <w:rsid w:val="000772E8"/>
    <w:rsid w:val="00077A14"/>
    <w:rsid w:val="00080369"/>
    <w:rsid w:val="000814FB"/>
    <w:rsid w:val="00081BCD"/>
    <w:rsid w:val="00082000"/>
    <w:rsid w:val="00082250"/>
    <w:rsid w:val="0008257A"/>
    <w:rsid w:val="0008375C"/>
    <w:rsid w:val="000837A7"/>
    <w:rsid w:val="000840D7"/>
    <w:rsid w:val="00084953"/>
    <w:rsid w:val="0008539C"/>
    <w:rsid w:val="00085B31"/>
    <w:rsid w:val="00085C0C"/>
    <w:rsid w:val="000862C2"/>
    <w:rsid w:val="00087677"/>
    <w:rsid w:val="000878CC"/>
    <w:rsid w:val="000906E2"/>
    <w:rsid w:val="000914B4"/>
    <w:rsid w:val="00091CAE"/>
    <w:rsid w:val="00092618"/>
    <w:rsid w:val="00092B1A"/>
    <w:rsid w:val="000934E1"/>
    <w:rsid w:val="000939E0"/>
    <w:rsid w:val="00093D86"/>
    <w:rsid w:val="000943EA"/>
    <w:rsid w:val="0009447B"/>
    <w:rsid w:val="00094E1E"/>
    <w:rsid w:val="00095852"/>
    <w:rsid w:val="00095877"/>
    <w:rsid w:val="00095D33"/>
    <w:rsid w:val="0009631B"/>
    <w:rsid w:val="000975AD"/>
    <w:rsid w:val="00097B64"/>
    <w:rsid w:val="00097B9D"/>
    <w:rsid w:val="00097D85"/>
    <w:rsid w:val="000A06A1"/>
    <w:rsid w:val="000A0DED"/>
    <w:rsid w:val="000A1542"/>
    <w:rsid w:val="000A1806"/>
    <w:rsid w:val="000A1A5E"/>
    <w:rsid w:val="000A2CB8"/>
    <w:rsid w:val="000A35AB"/>
    <w:rsid w:val="000A3E76"/>
    <w:rsid w:val="000A4637"/>
    <w:rsid w:val="000A5351"/>
    <w:rsid w:val="000A55D1"/>
    <w:rsid w:val="000A5B91"/>
    <w:rsid w:val="000A5E6E"/>
    <w:rsid w:val="000A6131"/>
    <w:rsid w:val="000A686C"/>
    <w:rsid w:val="000A78A6"/>
    <w:rsid w:val="000A7F35"/>
    <w:rsid w:val="000B0538"/>
    <w:rsid w:val="000B0660"/>
    <w:rsid w:val="000B238B"/>
    <w:rsid w:val="000B2568"/>
    <w:rsid w:val="000B264A"/>
    <w:rsid w:val="000B26AE"/>
    <w:rsid w:val="000B383E"/>
    <w:rsid w:val="000B39BB"/>
    <w:rsid w:val="000B3DF2"/>
    <w:rsid w:val="000B42A5"/>
    <w:rsid w:val="000B448C"/>
    <w:rsid w:val="000B4F0F"/>
    <w:rsid w:val="000B5466"/>
    <w:rsid w:val="000B5704"/>
    <w:rsid w:val="000B5854"/>
    <w:rsid w:val="000B6861"/>
    <w:rsid w:val="000B7BB9"/>
    <w:rsid w:val="000C062A"/>
    <w:rsid w:val="000C0C56"/>
    <w:rsid w:val="000C163C"/>
    <w:rsid w:val="000C2719"/>
    <w:rsid w:val="000C65C2"/>
    <w:rsid w:val="000C73F1"/>
    <w:rsid w:val="000C77CF"/>
    <w:rsid w:val="000C7A4E"/>
    <w:rsid w:val="000C7B60"/>
    <w:rsid w:val="000C7C75"/>
    <w:rsid w:val="000C7E18"/>
    <w:rsid w:val="000D1AEB"/>
    <w:rsid w:val="000D280D"/>
    <w:rsid w:val="000D2D54"/>
    <w:rsid w:val="000D2E0B"/>
    <w:rsid w:val="000D3547"/>
    <w:rsid w:val="000D53F4"/>
    <w:rsid w:val="000D5C88"/>
    <w:rsid w:val="000D5CD9"/>
    <w:rsid w:val="000D719D"/>
    <w:rsid w:val="000D73B3"/>
    <w:rsid w:val="000D7565"/>
    <w:rsid w:val="000D759F"/>
    <w:rsid w:val="000D7730"/>
    <w:rsid w:val="000D7CF6"/>
    <w:rsid w:val="000E01BE"/>
    <w:rsid w:val="000E1104"/>
    <w:rsid w:val="000E148D"/>
    <w:rsid w:val="000E17C2"/>
    <w:rsid w:val="000E2C31"/>
    <w:rsid w:val="000E2DD4"/>
    <w:rsid w:val="000E3D77"/>
    <w:rsid w:val="000E5878"/>
    <w:rsid w:val="000E6643"/>
    <w:rsid w:val="000E7F53"/>
    <w:rsid w:val="000F2953"/>
    <w:rsid w:val="000F2E7B"/>
    <w:rsid w:val="000F370B"/>
    <w:rsid w:val="000F37F4"/>
    <w:rsid w:val="000F3981"/>
    <w:rsid w:val="000F5955"/>
    <w:rsid w:val="000F5AF3"/>
    <w:rsid w:val="000F699C"/>
    <w:rsid w:val="000F712E"/>
    <w:rsid w:val="000F7FCD"/>
    <w:rsid w:val="00100783"/>
    <w:rsid w:val="00100A5D"/>
    <w:rsid w:val="00100E93"/>
    <w:rsid w:val="001013B1"/>
    <w:rsid w:val="00101973"/>
    <w:rsid w:val="0010282D"/>
    <w:rsid w:val="00102DEB"/>
    <w:rsid w:val="00105D9A"/>
    <w:rsid w:val="001074C1"/>
    <w:rsid w:val="00107946"/>
    <w:rsid w:val="00107DDD"/>
    <w:rsid w:val="00110747"/>
    <w:rsid w:val="0011176A"/>
    <w:rsid w:val="00112CEB"/>
    <w:rsid w:val="00115C61"/>
    <w:rsid w:val="0011694E"/>
    <w:rsid w:val="001217FE"/>
    <w:rsid w:val="00121ADE"/>
    <w:rsid w:val="00121F2C"/>
    <w:rsid w:val="0012244E"/>
    <w:rsid w:val="001232C6"/>
    <w:rsid w:val="001238A9"/>
    <w:rsid w:val="00123A58"/>
    <w:rsid w:val="0012457C"/>
    <w:rsid w:val="00124598"/>
    <w:rsid w:val="00126C45"/>
    <w:rsid w:val="00130097"/>
    <w:rsid w:val="00130109"/>
    <w:rsid w:val="00130B3E"/>
    <w:rsid w:val="00130F93"/>
    <w:rsid w:val="00131CBD"/>
    <w:rsid w:val="00131EDE"/>
    <w:rsid w:val="00131F63"/>
    <w:rsid w:val="0013370D"/>
    <w:rsid w:val="00133FD9"/>
    <w:rsid w:val="00134604"/>
    <w:rsid w:val="0013509C"/>
    <w:rsid w:val="001367A1"/>
    <w:rsid w:val="00140B36"/>
    <w:rsid w:val="001414A9"/>
    <w:rsid w:val="00141BE7"/>
    <w:rsid w:val="00141E0B"/>
    <w:rsid w:val="00141F3D"/>
    <w:rsid w:val="001424B3"/>
    <w:rsid w:val="00144915"/>
    <w:rsid w:val="00145CDF"/>
    <w:rsid w:val="00147278"/>
    <w:rsid w:val="00147490"/>
    <w:rsid w:val="00147E7D"/>
    <w:rsid w:val="001516A7"/>
    <w:rsid w:val="00153921"/>
    <w:rsid w:val="001546AB"/>
    <w:rsid w:val="001553B5"/>
    <w:rsid w:val="00155ADE"/>
    <w:rsid w:val="00155EA6"/>
    <w:rsid w:val="00156047"/>
    <w:rsid w:val="00156EDA"/>
    <w:rsid w:val="00157250"/>
    <w:rsid w:val="001575D8"/>
    <w:rsid w:val="00160257"/>
    <w:rsid w:val="00160BA0"/>
    <w:rsid w:val="001624A1"/>
    <w:rsid w:val="00163B49"/>
    <w:rsid w:val="001641D7"/>
    <w:rsid w:val="00164B51"/>
    <w:rsid w:val="00164E46"/>
    <w:rsid w:val="00164F5A"/>
    <w:rsid w:val="001650C6"/>
    <w:rsid w:val="00165740"/>
    <w:rsid w:val="001661F4"/>
    <w:rsid w:val="001669B0"/>
    <w:rsid w:val="00167074"/>
    <w:rsid w:val="0016789E"/>
    <w:rsid w:val="00167CAE"/>
    <w:rsid w:val="00167FF4"/>
    <w:rsid w:val="00170237"/>
    <w:rsid w:val="001708BE"/>
    <w:rsid w:val="00170BC1"/>
    <w:rsid w:val="00171B58"/>
    <w:rsid w:val="00171CDD"/>
    <w:rsid w:val="00171DA5"/>
    <w:rsid w:val="00172502"/>
    <w:rsid w:val="00172753"/>
    <w:rsid w:val="00172ADC"/>
    <w:rsid w:val="00172BB6"/>
    <w:rsid w:val="001734B3"/>
    <w:rsid w:val="00173703"/>
    <w:rsid w:val="00173AF9"/>
    <w:rsid w:val="00173DDF"/>
    <w:rsid w:val="00173E26"/>
    <w:rsid w:val="00174215"/>
    <w:rsid w:val="00176C3D"/>
    <w:rsid w:val="00176F8C"/>
    <w:rsid w:val="001805B4"/>
    <w:rsid w:val="00181644"/>
    <w:rsid w:val="00181A19"/>
    <w:rsid w:val="00181F32"/>
    <w:rsid w:val="0018278D"/>
    <w:rsid w:val="001836EF"/>
    <w:rsid w:val="00183FD6"/>
    <w:rsid w:val="00184C6C"/>
    <w:rsid w:val="001862A7"/>
    <w:rsid w:val="001867AC"/>
    <w:rsid w:val="00186C3B"/>
    <w:rsid w:val="001872D6"/>
    <w:rsid w:val="00192664"/>
    <w:rsid w:val="001935BA"/>
    <w:rsid w:val="00193AF6"/>
    <w:rsid w:val="00194B3A"/>
    <w:rsid w:val="00194E10"/>
    <w:rsid w:val="00195157"/>
    <w:rsid w:val="00195174"/>
    <w:rsid w:val="0019541C"/>
    <w:rsid w:val="00196068"/>
    <w:rsid w:val="00196118"/>
    <w:rsid w:val="00196253"/>
    <w:rsid w:val="00196839"/>
    <w:rsid w:val="001968F6"/>
    <w:rsid w:val="00197647"/>
    <w:rsid w:val="0019768E"/>
    <w:rsid w:val="00197705"/>
    <w:rsid w:val="00197885"/>
    <w:rsid w:val="001A12A8"/>
    <w:rsid w:val="001A15C5"/>
    <w:rsid w:val="001A1B0F"/>
    <w:rsid w:val="001A2469"/>
    <w:rsid w:val="001A2A80"/>
    <w:rsid w:val="001A3EF4"/>
    <w:rsid w:val="001A43BA"/>
    <w:rsid w:val="001A4C53"/>
    <w:rsid w:val="001A5C57"/>
    <w:rsid w:val="001A610E"/>
    <w:rsid w:val="001A626D"/>
    <w:rsid w:val="001A7299"/>
    <w:rsid w:val="001A7AC8"/>
    <w:rsid w:val="001B02E4"/>
    <w:rsid w:val="001B0D38"/>
    <w:rsid w:val="001B2923"/>
    <w:rsid w:val="001B314B"/>
    <w:rsid w:val="001B3F71"/>
    <w:rsid w:val="001B4266"/>
    <w:rsid w:val="001B557E"/>
    <w:rsid w:val="001B5EA7"/>
    <w:rsid w:val="001B5F79"/>
    <w:rsid w:val="001B69C1"/>
    <w:rsid w:val="001B7749"/>
    <w:rsid w:val="001C05AE"/>
    <w:rsid w:val="001C07E5"/>
    <w:rsid w:val="001C0CFE"/>
    <w:rsid w:val="001C2662"/>
    <w:rsid w:val="001C28F1"/>
    <w:rsid w:val="001C31DE"/>
    <w:rsid w:val="001C3750"/>
    <w:rsid w:val="001C3C79"/>
    <w:rsid w:val="001C4649"/>
    <w:rsid w:val="001C6ED1"/>
    <w:rsid w:val="001D0D3C"/>
    <w:rsid w:val="001D17AD"/>
    <w:rsid w:val="001D1ECF"/>
    <w:rsid w:val="001D2034"/>
    <w:rsid w:val="001D2415"/>
    <w:rsid w:val="001D2544"/>
    <w:rsid w:val="001D333E"/>
    <w:rsid w:val="001D38F0"/>
    <w:rsid w:val="001D58D8"/>
    <w:rsid w:val="001D5A3B"/>
    <w:rsid w:val="001D6100"/>
    <w:rsid w:val="001D6497"/>
    <w:rsid w:val="001D6BB9"/>
    <w:rsid w:val="001D7123"/>
    <w:rsid w:val="001E07C2"/>
    <w:rsid w:val="001E262B"/>
    <w:rsid w:val="001E3FAD"/>
    <w:rsid w:val="001E48AC"/>
    <w:rsid w:val="001E4AFF"/>
    <w:rsid w:val="001E51C1"/>
    <w:rsid w:val="001E6B31"/>
    <w:rsid w:val="001E6B9E"/>
    <w:rsid w:val="001E7F47"/>
    <w:rsid w:val="001F0719"/>
    <w:rsid w:val="001F1165"/>
    <w:rsid w:val="001F1372"/>
    <w:rsid w:val="001F3065"/>
    <w:rsid w:val="001F4383"/>
    <w:rsid w:val="001F4B0C"/>
    <w:rsid w:val="001F4D45"/>
    <w:rsid w:val="001F5F52"/>
    <w:rsid w:val="001F70E8"/>
    <w:rsid w:val="001F7410"/>
    <w:rsid w:val="001F79D0"/>
    <w:rsid w:val="001F7DA3"/>
    <w:rsid w:val="001F7E07"/>
    <w:rsid w:val="001F7E5A"/>
    <w:rsid w:val="002019D5"/>
    <w:rsid w:val="00201BE2"/>
    <w:rsid w:val="00201C10"/>
    <w:rsid w:val="00202928"/>
    <w:rsid w:val="002029A1"/>
    <w:rsid w:val="00202AD1"/>
    <w:rsid w:val="00202C9E"/>
    <w:rsid w:val="0020383F"/>
    <w:rsid w:val="00203963"/>
    <w:rsid w:val="002041B3"/>
    <w:rsid w:val="002056EC"/>
    <w:rsid w:val="00206543"/>
    <w:rsid w:val="00206B12"/>
    <w:rsid w:val="00207075"/>
    <w:rsid w:val="002108FC"/>
    <w:rsid w:val="0021121C"/>
    <w:rsid w:val="00211BBF"/>
    <w:rsid w:val="00211C9E"/>
    <w:rsid w:val="00212B5B"/>
    <w:rsid w:val="002148A4"/>
    <w:rsid w:val="002153FC"/>
    <w:rsid w:val="00215952"/>
    <w:rsid w:val="00215D82"/>
    <w:rsid w:val="00216A94"/>
    <w:rsid w:val="00216DC3"/>
    <w:rsid w:val="0021779B"/>
    <w:rsid w:val="002207C9"/>
    <w:rsid w:val="00220BE7"/>
    <w:rsid w:val="00221A66"/>
    <w:rsid w:val="00222042"/>
    <w:rsid w:val="002241FA"/>
    <w:rsid w:val="00224DE7"/>
    <w:rsid w:val="0022665B"/>
    <w:rsid w:val="00227BE0"/>
    <w:rsid w:val="00227F46"/>
    <w:rsid w:val="00230524"/>
    <w:rsid w:val="0023194F"/>
    <w:rsid w:val="00232127"/>
    <w:rsid w:val="00232C7D"/>
    <w:rsid w:val="0023325A"/>
    <w:rsid w:val="002339D0"/>
    <w:rsid w:val="00234F18"/>
    <w:rsid w:val="00234F41"/>
    <w:rsid w:val="002350C8"/>
    <w:rsid w:val="00235354"/>
    <w:rsid w:val="002354CD"/>
    <w:rsid w:val="00235A10"/>
    <w:rsid w:val="00235CED"/>
    <w:rsid w:val="00237678"/>
    <w:rsid w:val="0023784C"/>
    <w:rsid w:val="00237AA7"/>
    <w:rsid w:val="0024025D"/>
    <w:rsid w:val="002417B2"/>
    <w:rsid w:val="002418D2"/>
    <w:rsid w:val="0024218E"/>
    <w:rsid w:val="002421BC"/>
    <w:rsid w:val="002424BC"/>
    <w:rsid w:val="00243822"/>
    <w:rsid w:val="00245181"/>
    <w:rsid w:val="00245962"/>
    <w:rsid w:val="00245D93"/>
    <w:rsid w:val="00246286"/>
    <w:rsid w:val="002466F5"/>
    <w:rsid w:val="0024674C"/>
    <w:rsid w:val="002467ED"/>
    <w:rsid w:val="0024712D"/>
    <w:rsid w:val="00247E38"/>
    <w:rsid w:val="0025333C"/>
    <w:rsid w:val="0025394E"/>
    <w:rsid w:val="00254450"/>
    <w:rsid w:val="00254883"/>
    <w:rsid w:val="002549CA"/>
    <w:rsid w:val="00255955"/>
    <w:rsid w:val="002570AE"/>
    <w:rsid w:val="00257D9F"/>
    <w:rsid w:val="00257F15"/>
    <w:rsid w:val="00260CDA"/>
    <w:rsid w:val="00260E78"/>
    <w:rsid w:val="0026176A"/>
    <w:rsid w:val="00262C62"/>
    <w:rsid w:val="00264020"/>
    <w:rsid w:val="00264AF7"/>
    <w:rsid w:val="002658A7"/>
    <w:rsid w:val="00266578"/>
    <w:rsid w:val="00266EB1"/>
    <w:rsid w:val="0026715B"/>
    <w:rsid w:val="0026762F"/>
    <w:rsid w:val="00267FEF"/>
    <w:rsid w:val="0027011B"/>
    <w:rsid w:val="00270515"/>
    <w:rsid w:val="0027093E"/>
    <w:rsid w:val="002720D2"/>
    <w:rsid w:val="00272B17"/>
    <w:rsid w:val="00274676"/>
    <w:rsid w:val="00274B14"/>
    <w:rsid w:val="00275014"/>
    <w:rsid w:val="00275ACD"/>
    <w:rsid w:val="00277164"/>
    <w:rsid w:val="00277B55"/>
    <w:rsid w:val="00280161"/>
    <w:rsid w:val="002801CD"/>
    <w:rsid w:val="00285966"/>
    <w:rsid w:val="00285D45"/>
    <w:rsid w:val="00286B8D"/>
    <w:rsid w:val="002872D4"/>
    <w:rsid w:val="0028797A"/>
    <w:rsid w:val="00291235"/>
    <w:rsid w:val="0029255E"/>
    <w:rsid w:val="0029261E"/>
    <w:rsid w:val="00292763"/>
    <w:rsid w:val="00292866"/>
    <w:rsid w:val="002932D4"/>
    <w:rsid w:val="002935DE"/>
    <w:rsid w:val="002935F3"/>
    <w:rsid w:val="00297267"/>
    <w:rsid w:val="00297F20"/>
    <w:rsid w:val="00297FA0"/>
    <w:rsid w:val="002A0C76"/>
    <w:rsid w:val="002A229A"/>
    <w:rsid w:val="002A2FE9"/>
    <w:rsid w:val="002A3296"/>
    <w:rsid w:val="002A359F"/>
    <w:rsid w:val="002A4100"/>
    <w:rsid w:val="002A46DF"/>
    <w:rsid w:val="002A4A1A"/>
    <w:rsid w:val="002A4AC4"/>
    <w:rsid w:val="002A539B"/>
    <w:rsid w:val="002A54DD"/>
    <w:rsid w:val="002A5BF5"/>
    <w:rsid w:val="002A6DD2"/>
    <w:rsid w:val="002A722A"/>
    <w:rsid w:val="002B0347"/>
    <w:rsid w:val="002B0549"/>
    <w:rsid w:val="002B0591"/>
    <w:rsid w:val="002B0D5D"/>
    <w:rsid w:val="002B12BE"/>
    <w:rsid w:val="002B2AA2"/>
    <w:rsid w:val="002B4055"/>
    <w:rsid w:val="002B5916"/>
    <w:rsid w:val="002B6469"/>
    <w:rsid w:val="002B657B"/>
    <w:rsid w:val="002B66D2"/>
    <w:rsid w:val="002C1589"/>
    <w:rsid w:val="002C1CAC"/>
    <w:rsid w:val="002C2A71"/>
    <w:rsid w:val="002C2AD9"/>
    <w:rsid w:val="002C30C7"/>
    <w:rsid w:val="002C3729"/>
    <w:rsid w:val="002C52FA"/>
    <w:rsid w:val="002C58A1"/>
    <w:rsid w:val="002D2559"/>
    <w:rsid w:val="002D4547"/>
    <w:rsid w:val="002D51DF"/>
    <w:rsid w:val="002D562B"/>
    <w:rsid w:val="002D5A1B"/>
    <w:rsid w:val="002D689F"/>
    <w:rsid w:val="002D6D7A"/>
    <w:rsid w:val="002E0125"/>
    <w:rsid w:val="002E2008"/>
    <w:rsid w:val="002E4372"/>
    <w:rsid w:val="002E7734"/>
    <w:rsid w:val="002F1EBC"/>
    <w:rsid w:val="002F2DFD"/>
    <w:rsid w:val="002F3974"/>
    <w:rsid w:val="002F3BF5"/>
    <w:rsid w:val="002F4422"/>
    <w:rsid w:val="002F50A5"/>
    <w:rsid w:val="002F5BBA"/>
    <w:rsid w:val="002F66CC"/>
    <w:rsid w:val="002F705D"/>
    <w:rsid w:val="002F7DEE"/>
    <w:rsid w:val="003010D2"/>
    <w:rsid w:val="003017BD"/>
    <w:rsid w:val="00301B06"/>
    <w:rsid w:val="00301C37"/>
    <w:rsid w:val="0030220C"/>
    <w:rsid w:val="00303941"/>
    <w:rsid w:val="00303E4B"/>
    <w:rsid w:val="0030564B"/>
    <w:rsid w:val="003057AB"/>
    <w:rsid w:val="0030655E"/>
    <w:rsid w:val="00306BAE"/>
    <w:rsid w:val="00307735"/>
    <w:rsid w:val="00310352"/>
    <w:rsid w:val="00311A77"/>
    <w:rsid w:val="00312936"/>
    <w:rsid w:val="00312AEE"/>
    <w:rsid w:val="00312BBC"/>
    <w:rsid w:val="00312E6C"/>
    <w:rsid w:val="00312F0B"/>
    <w:rsid w:val="00315094"/>
    <w:rsid w:val="003162D1"/>
    <w:rsid w:val="00316AAD"/>
    <w:rsid w:val="00316FA8"/>
    <w:rsid w:val="00317203"/>
    <w:rsid w:val="00317AC9"/>
    <w:rsid w:val="00320E97"/>
    <w:rsid w:val="0032278C"/>
    <w:rsid w:val="00323D66"/>
    <w:rsid w:val="00325F43"/>
    <w:rsid w:val="003264DC"/>
    <w:rsid w:val="00330031"/>
    <w:rsid w:val="0033172E"/>
    <w:rsid w:val="003319D2"/>
    <w:rsid w:val="00333115"/>
    <w:rsid w:val="00333494"/>
    <w:rsid w:val="00333517"/>
    <w:rsid w:val="00336187"/>
    <w:rsid w:val="003373C3"/>
    <w:rsid w:val="00340C79"/>
    <w:rsid w:val="00341DF8"/>
    <w:rsid w:val="00342377"/>
    <w:rsid w:val="0034278D"/>
    <w:rsid w:val="00342D4E"/>
    <w:rsid w:val="0034371F"/>
    <w:rsid w:val="00343A06"/>
    <w:rsid w:val="00344420"/>
    <w:rsid w:val="00344F10"/>
    <w:rsid w:val="003451A6"/>
    <w:rsid w:val="0034553E"/>
    <w:rsid w:val="00345B75"/>
    <w:rsid w:val="003467AE"/>
    <w:rsid w:val="003471CD"/>
    <w:rsid w:val="0034726A"/>
    <w:rsid w:val="0035054F"/>
    <w:rsid w:val="00350EFF"/>
    <w:rsid w:val="00351AA0"/>
    <w:rsid w:val="003525AC"/>
    <w:rsid w:val="00353B49"/>
    <w:rsid w:val="00356B52"/>
    <w:rsid w:val="0036031D"/>
    <w:rsid w:val="00360582"/>
    <w:rsid w:val="003620DF"/>
    <w:rsid w:val="003627C1"/>
    <w:rsid w:val="00363780"/>
    <w:rsid w:val="0036406B"/>
    <w:rsid w:val="00364286"/>
    <w:rsid w:val="00365769"/>
    <w:rsid w:val="00366A2C"/>
    <w:rsid w:val="0036755F"/>
    <w:rsid w:val="0037144C"/>
    <w:rsid w:val="0037376D"/>
    <w:rsid w:val="0037442A"/>
    <w:rsid w:val="003746D2"/>
    <w:rsid w:val="003747D4"/>
    <w:rsid w:val="00375C84"/>
    <w:rsid w:val="003765E6"/>
    <w:rsid w:val="003772FF"/>
    <w:rsid w:val="00380BD6"/>
    <w:rsid w:val="00381AF6"/>
    <w:rsid w:val="00381C3F"/>
    <w:rsid w:val="0038401B"/>
    <w:rsid w:val="00384E10"/>
    <w:rsid w:val="00385CB1"/>
    <w:rsid w:val="00385E9B"/>
    <w:rsid w:val="00386068"/>
    <w:rsid w:val="0038700E"/>
    <w:rsid w:val="003901DF"/>
    <w:rsid w:val="003902ED"/>
    <w:rsid w:val="00390859"/>
    <w:rsid w:val="00390A9C"/>
    <w:rsid w:val="0039176E"/>
    <w:rsid w:val="00391AF6"/>
    <w:rsid w:val="00391BD4"/>
    <w:rsid w:val="00392021"/>
    <w:rsid w:val="003924B1"/>
    <w:rsid w:val="00392811"/>
    <w:rsid w:val="0039289D"/>
    <w:rsid w:val="00394A28"/>
    <w:rsid w:val="00394D84"/>
    <w:rsid w:val="00396315"/>
    <w:rsid w:val="0039645E"/>
    <w:rsid w:val="00397421"/>
    <w:rsid w:val="003A0B66"/>
    <w:rsid w:val="003A2952"/>
    <w:rsid w:val="003A3738"/>
    <w:rsid w:val="003A3750"/>
    <w:rsid w:val="003A42C8"/>
    <w:rsid w:val="003A42EC"/>
    <w:rsid w:val="003A4563"/>
    <w:rsid w:val="003A5359"/>
    <w:rsid w:val="003A60D8"/>
    <w:rsid w:val="003A685F"/>
    <w:rsid w:val="003A68C7"/>
    <w:rsid w:val="003A6AD8"/>
    <w:rsid w:val="003A6FA8"/>
    <w:rsid w:val="003A7B29"/>
    <w:rsid w:val="003B185C"/>
    <w:rsid w:val="003B2306"/>
    <w:rsid w:val="003B31CF"/>
    <w:rsid w:val="003B36CD"/>
    <w:rsid w:val="003B3995"/>
    <w:rsid w:val="003B41BF"/>
    <w:rsid w:val="003B4466"/>
    <w:rsid w:val="003B4CB6"/>
    <w:rsid w:val="003B61B6"/>
    <w:rsid w:val="003B6242"/>
    <w:rsid w:val="003B7AFC"/>
    <w:rsid w:val="003C1F20"/>
    <w:rsid w:val="003C2607"/>
    <w:rsid w:val="003C31F0"/>
    <w:rsid w:val="003C37C4"/>
    <w:rsid w:val="003C4DAA"/>
    <w:rsid w:val="003C4DAE"/>
    <w:rsid w:val="003C5A80"/>
    <w:rsid w:val="003C5AE9"/>
    <w:rsid w:val="003C5BE8"/>
    <w:rsid w:val="003C5FE7"/>
    <w:rsid w:val="003D05F6"/>
    <w:rsid w:val="003D0957"/>
    <w:rsid w:val="003D0A34"/>
    <w:rsid w:val="003D2802"/>
    <w:rsid w:val="003D2A49"/>
    <w:rsid w:val="003D2D77"/>
    <w:rsid w:val="003D361A"/>
    <w:rsid w:val="003D4B42"/>
    <w:rsid w:val="003D4DE6"/>
    <w:rsid w:val="003D501F"/>
    <w:rsid w:val="003D5AA3"/>
    <w:rsid w:val="003D5CF1"/>
    <w:rsid w:val="003D7A2D"/>
    <w:rsid w:val="003E051C"/>
    <w:rsid w:val="003E0C67"/>
    <w:rsid w:val="003E115A"/>
    <w:rsid w:val="003E1165"/>
    <w:rsid w:val="003E20D1"/>
    <w:rsid w:val="003E2542"/>
    <w:rsid w:val="003E376D"/>
    <w:rsid w:val="003E50ED"/>
    <w:rsid w:val="003E5544"/>
    <w:rsid w:val="003E5FBC"/>
    <w:rsid w:val="003E6457"/>
    <w:rsid w:val="003E7708"/>
    <w:rsid w:val="003E77F2"/>
    <w:rsid w:val="003E7A92"/>
    <w:rsid w:val="003F003D"/>
    <w:rsid w:val="003F0343"/>
    <w:rsid w:val="003F03B2"/>
    <w:rsid w:val="003F25ED"/>
    <w:rsid w:val="003F2F66"/>
    <w:rsid w:val="003F3049"/>
    <w:rsid w:val="003F4311"/>
    <w:rsid w:val="003F4EEF"/>
    <w:rsid w:val="003F5009"/>
    <w:rsid w:val="003F5122"/>
    <w:rsid w:val="003F5EA8"/>
    <w:rsid w:val="003F6366"/>
    <w:rsid w:val="003F6585"/>
    <w:rsid w:val="003F6EE4"/>
    <w:rsid w:val="003F7A1F"/>
    <w:rsid w:val="003F7B71"/>
    <w:rsid w:val="00400EE5"/>
    <w:rsid w:val="00400F34"/>
    <w:rsid w:val="004015AB"/>
    <w:rsid w:val="00402EF1"/>
    <w:rsid w:val="004033C4"/>
    <w:rsid w:val="004039D3"/>
    <w:rsid w:val="0040631E"/>
    <w:rsid w:val="00406CE4"/>
    <w:rsid w:val="00406D01"/>
    <w:rsid w:val="004071CA"/>
    <w:rsid w:val="0041033E"/>
    <w:rsid w:val="0041120A"/>
    <w:rsid w:val="00411567"/>
    <w:rsid w:val="004121B6"/>
    <w:rsid w:val="00412330"/>
    <w:rsid w:val="0041275D"/>
    <w:rsid w:val="00412932"/>
    <w:rsid w:val="00412C3D"/>
    <w:rsid w:val="0041301F"/>
    <w:rsid w:val="00413155"/>
    <w:rsid w:val="00413E93"/>
    <w:rsid w:val="00414CD5"/>
    <w:rsid w:val="00414D6A"/>
    <w:rsid w:val="0041647F"/>
    <w:rsid w:val="00416626"/>
    <w:rsid w:val="00416701"/>
    <w:rsid w:val="004207DE"/>
    <w:rsid w:val="00422010"/>
    <w:rsid w:val="00422149"/>
    <w:rsid w:val="00422AA7"/>
    <w:rsid w:val="00422B3E"/>
    <w:rsid w:val="00423018"/>
    <w:rsid w:val="00424887"/>
    <w:rsid w:val="00426038"/>
    <w:rsid w:val="00430287"/>
    <w:rsid w:val="004325BE"/>
    <w:rsid w:val="00433502"/>
    <w:rsid w:val="00435FDD"/>
    <w:rsid w:val="00436C75"/>
    <w:rsid w:val="00440574"/>
    <w:rsid w:val="00441AA0"/>
    <w:rsid w:val="0044226E"/>
    <w:rsid w:val="00442413"/>
    <w:rsid w:val="00442B33"/>
    <w:rsid w:val="00445AC9"/>
    <w:rsid w:val="004460B5"/>
    <w:rsid w:val="0044622B"/>
    <w:rsid w:val="00446543"/>
    <w:rsid w:val="00450488"/>
    <w:rsid w:val="00450844"/>
    <w:rsid w:val="00450BD1"/>
    <w:rsid w:val="00451696"/>
    <w:rsid w:val="00452531"/>
    <w:rsid w:val="00453994"/>
    <w:rsid w:val="004565BD"/>
    <w:rsid w:val="00457FBF"/>
    <w:rsid w:val="00460313"/>
    <w:rsid w:val="004615C0"/>
    <w:rsid w:val="004617DB"/>
    <w:rsid w:val="0046265B"/>
    <w:rsid w:val="004634C0"/>
    <w:rsid w:val="00464913"/>
    <w:rsid w:val="00464C9E"/>
    <w:rsid w:val="00465497"/>
    <w:rsid w:val="00465BA1"/>
    <w:rsid w:val="00465EF3"/>
    <w:rsid w:val="0046607E"/>
    <w:rsid w:val="004665CA"/>
    <w:rsid w:val="00467915"/>
    <w:rsid w:val="00470DAE"/>
    <w:rsid w:val="00471081"/>
    <w:rsid w:val="004718EB"/>
    <w:rsid w:val="00471A90"/>
    <w:rsid w:val="00471AF5"/>
    <w:rsid w:val="0047213B"/>
    <w:rsid w:val="004721DE"/>
    <w:rsid w:val="0047262A"/>
    <w:rsid w:val="0047342F"/>
    <w:rsid w:val="00473488"/>
    <w:rsid w:val="00473FB3"/>
    <w:rsid w:val="00475B61"/>
    <w:rsid w:val="004814BF"/>
    <w:rsid w:val="00481E3D"/>
    <w:rsid w:val="00482E71"/>
    <w:rsid w:val="004839C7"/>
    <w:rsid w:val="00483E60"/>
    <w:rsid w:val="00484589"/>
    <w:rsid w:val="004845D6"/>
    <w:rsid w:val="00485A28"/>
    <w:rsid w:val="00486443"/>
    <w:rsid w:val="0048759E"/>
    <w:rsid w:val="004878CF"/>
    <w:rsid w:val="00487E44"/>
    <w:rsid w:val="00490012"/>
    <w:rsid w:val="00490761"/>
    <w:rsid w:val="004907BA"/>
    <w:rsid w:val="00490BA5"/>
    <w:rsid w:val="00491724"/>
    <w:rsid w:val="00492428"/>
    <w:rsid w:val="00492767"/>
    <w:rsid w:val="00492BA2"/>
    <w:rsid w:val="00492C5F"/>
    <w:rsid w:val="0049316B"/>
    <w:rsid w:val="00493824"/>
    <w:rsid w:val="0049581B"/>
    <w:rsid w:val="00495F2F"/>
    <w:rsid w:val="00497308"/>
    <w:rsid w:val="00497892"/>
    <w:rsid w:val="004A11D9"/>
    <w:rsid w:val="004A14D7"/>
    <w:rsid w:val="004A1D6E"/>
    <w:rsid w:val="004A330F"/>
    <w:rsid w:val="004A3544"/>
    <w:rsid w:val="004A4692"/>
    <w:rsid w:val="004A4B5D"/>
    <w:rsid w:val="004A5BAC"/>
    <w:rsid w:val="004A5BCA"/>
    <w:rsid w:val="004A6C37"/>
    <w:rsid w:val="004A78C7"/>
    <w:rsid w:val="004A7BEE"/>
    <w:rsid w:val="004B1B3A"/>
    <w:rsid w:val="004B1CE7"/>
    <w:rsid w:val="004B1F38"/>
    <w:rsid w:val="004B28F4"/>
    <w:rsid w:val="004B3F4C"/>
    <w:rsid w:val="004B5784"/>
    <w:rsid w:val="004B596B"/>
    <w:rsid w:val="004B5A50"/>
    <w:rsid w:val="004B769F"/>
    <w:rsid w:val="004B76EF"/>
    <w:rsid w:val="004B7E93"/>
    <w:rsid w:val="004C0ECD"/>
    <w:rsid w:val="004C17CA"/>
    <w:rsid w:val="004C1E22"/>
    <w:rsid w:val="004C3703"/>
    <w:rsid w:val="004C44FD"/>
    <w:rsid w:val="004C52D8"/>
    <w:rsid w:val="004C52EA"/>
    <w:rsid w:val="004C5617"/>
    <w:rsid w:val="004D0244"/>
    <w:rsid w:val="004D0DCE"/>
    <w:rsid w:val="004D12E4"/>
    <w:rsid w:val="004D1DB8"/>
    <w:rsid w:val="004D2207"/>
    <w:rsid w:val="004D2785"/>
    <w:rsid w:val="004D35A1"/>
    <w:rsid w:val="004D5306"/>
    <w:rsid w:val="004D5740"/>
    <w:rsid w:val="004D581D"/>
    <w:rsid w:val="004D5975"/>
    <w:rsid w:val="004D61D7"/>
    <w:rsid w:val="004E0CF3"/>
    <w:rsid w:val="004E2724"/>
    <w:rsid w:val="004E2B50"/>
    <w:rsid w:val="004E4E8E"/>
    <w:rsid w:val="004E6DD6"/>
    <w:rsid w:val="004E79AA"/>
    <w:rsid w:val="004F0666"/>
    <w:rsid w:val="004F0D65"/>
    <w:rsid w:val="004F1F4D"/>
    <w:rsid w:val="004F4500"/>
    <w:rsid w:val="004F4777"/>
    <w:rsid w:val="004F49D8"/>
    <w:rsid w:val="004F58BD"/>
    <w:rsid w:val="004F6412"/>
    <w:rsid w:val="004F6C87"/>
    <w:rsid w:val="004F706C"/>
    <w:rsid w:val="004F7513"/>
    <w:rsid w:val="004F7592"/>
    <w:rsid w:val="005001D7"/>
    <w:rsid w:val="00500348"/>
    <w:rsid w:val="00500A03"/>
    <w:rsid w:val="00501918"/>
    <w:rsid w:val="00501E18"/>
    <w:rsid w:val="005041CB"/>
    <w:rsid w:val="00505523"/>
    <w:rsid w:val="00505B99"/>
    <w:rsid w:val="005064D1"/>
    <w:rsid w:val="005068B7"/>
    <w:rsid w:val="00506CE1"/>
    <w:rsid w:val="00507336"/>
    <w:rsid w:val="00510234"/>
    <w:rsid w:val="0051098D"/>
    <w:rsid w:val="00510A6A"/>
    <w:rsid w:val="00510FED"/>
    <w:rsid w:val="0051189B"/>
    <w:rsid w:val="005122D9"/>
    <w:rsid w:val="00512DA7"/>
    <w:rsid w:val="00512E91"/>
    <w:rsid w:val="005130D9"/>
    <w:rsid w:val="00513C62"/>
    <w:rsid w:val="0051400C"/>
    <w:rsid w:val="00514F4D"/>
    <w:rsid w:val="00515685"/>
    <w:rsid w:val="0051714D"/>
    <w:rsid w:val="00520121"/>
    <w:rsid w:val="00521070"/>
    <w:rsid w:val="00524178"/>
    <w:rsid w:val="00525303"/>
    <w:rsid w:val="00525519"/>
    <w:rsid w:val="00526680"/>
    <w:rsid w:val="00526738"/>
    <w:rsid w:val="00526F75"/>
    <w:rsid w:val="005277CE"/>
    <w:rsid w:val="00527934"/>
    <w:rsid w:val="00530627"/>
    <w:rsid w:val="00531224"/>
    <w:rsid w:val="00532754"/>
    <w:rsid w:val="00533DD5"/>
    <w:rsid w:val="00534714"/>
    <w:rsid w:val="00534B0E"/>
    <w:rsid w:val="00540DCB"/>
    <w:rsid w:val="00541560"/>
    <w:rsid w:val="005418F0"/>
    <w:rsid w:val="00541CD7"/>
    <w:rsid w:val="0054343F"/>
    <w:rsid w:val="00543729"/>
    <w:rsid w:val="005441AF"/>
    <w:rsid w:val="00547137"/>
    <w:rsid w:val="005503A8"/>
    <w:rsid w:val="00550B19"/>
    <w:rsid w:val="00551838"/>
    <w:rsid w:val="00552EFD"/>
    <w:rsid w:val="00553115"/>
    <w:rsid w:val="00554EE5"/>
    <w:rsid w:val="00555BDA"/>
    <w:rsid w:val="00557B91"/>
    <w:rsid w:val="00557EC7"/>
    <w:rsid w:val="0056131B"/>
    <w:rsid w:val="00561890"/>
    <w:rsid w:val="005628B0"/>
    <w:rsid w:val="00563348"/>
    <w:rsid w:val="00564C0C"/>
    <w:rsid w:val="00565030"/>
    <w:rsid w:val="00566CD9"/>
    <w:rsid w:val="0056785F"/>
    <w:rsid w:val="00567C8C"/>
    <w:rsid w:val="00567CBF"/>
    <w:rsid w:val="00570093"/>
    <w:rsid w:val="00570DA4"/>
    <w:rsid w:val="00570E98"/>
    <w:rsid w:val="00571A67"/>
    <w:rsid w:val="00571D3B"/>
    <w:rsid w:val="0057294E"/>
    <w:rsid w:val="00572B81"/>
    <w:rsid w:val="00573594"/>
    <w:rsid w:val="00575B85"/>
    <w:rsid w:val="005762C7"/>
    <w:rsid w:val="00576571"/>
    <w:rsid w:val="00576D29"/>
    <w:rsid w:val="00576E60"/>
    <w:rsid w:val="005770EC"/>
    <w:rsid w:val="00577252"/>
    <w:rsid w:val="00577BE5"/>
    <w:rsid w:val="00577E36"/>
    <w:rsid w:val="00580337"/>
    <w:rsid w:val="00580744"/>
    <w:rsid w:val="0058094F"/>
    <w:rsid w:val="00581725"/>
    <w:rsid w:val="00582125"/>
    <w:rsid w:val="00583DDA"/>
    <w:rsid w:val="0058439C"/>
    <w:rsid w:val="00587831"/>
    <w:rsid w:val="00590431"/>
    <w:rsid w:val="00591FD5"/>
    <w:rsid w:val="00592DF8"/>
    <w:rsid w:val="005944DD"/>
    <w:rsid w:val="00594735"/>
    <w:rsid w:val="00594B05"/>
    <w:rsid w:val="00594F0E"/>
    <w:rsid w:val="00595A94"/>
    <w:rsid w:val="00595DCA"/>
    <w:rsid w:val="0059617C"/>
    <w:rsid w:val="005973C7"/>
    <w:rsid w:val="00597515"/>
    <w:rsid w:val="00597681"/>
    <w:rsid w:val="005A182D"/>
    <w:rsid w:val="005A1C35"/>
    <w:rsid w:val="005A1FA3"/>
    <w:rsid w:val="005A2709"/>
    <w:rsid w:val="005A2914"/>
    <w:rsid w:val="005A4885"/>
    <w:rsid w:val="005A53DC"/>
    <w:rsid w:val="005A57C7"/>
    <w:rsid w:val="005A6120"/>
    <w:rsid w:val="005A62B2"/>
    <w:rsid w:val="005A646C"/>
    <w:rsid w:val="005A7A4F"/>
    <w:rsid w:val="005B09C1"/>
    <w:rsid w:val="005B3023"/>
    <w:rsid w:val="005B36AD"/>
    <w:rsid w:val="005B3AAF"/>
    <w:rsid w:val="005B440C"/>
    <w:rsid w:val="005B4992"/>
    <w:rsid w:val="005B4A0A"/>
    <w:rsid w:val="005B4BD7"/>
    <w:rsid w:val="005B5356"/>
    <w:rsid w:val="005B6210"/>
    <w:rsid w:val="005B689D"/>
    <w:rsid w:val="005B7896"/>
    <w:rsid w:val="005B7D35"/>
    <w:rsid w:val="005C1151"/>
    <w:rsid w:val="005C1FD2"/>
    <w:rsid w:val="005C35C4"/>
    <w:rsid w:val="005C35F4"/>
    <w:rsid w:val="005C3678"/>
    <w:rsid w:val="005C38FE"/>
    <w:rsid w:val="005C3DAB"/>
    <w:rsid w:val="005C3DC0"/>
    <w:rsid w:val="005C44A9"/>
    <w:rsid w:val="005C5329"/>
    <w:rsid w:val="005C5945"/>
    <w:rsid w:val="005C684A"/>
    <w:rsid w:val="005C7FDE"/>
    <w:rsid w:val="005D05D9"/>
    <w:rsid w:val="005D0889"/>
    <w:rsid w:val="005D0DB3"/>
    <w:rsid w:val="005D14FC"/>
    <w:rsid w:val="005D26D9"/>
    <w:rsid w:val="005D2847"/>
    <w:rsid w:val="005D4C45"/>
    <w:rsid w:val="005D5EE3"/>
    <w:rsid w:val="005D683C"/>
    <w:rsid w:val="005D7A23"/>
    <w:rsid w:val="005E01D7"/>
    <w:rsid w:val="005E0BE0"/>
    <w:rsid w:val="005E152A"/>
    <w:rsid w:val="005E189C"/>
    <w:rsid w:val="005E1A76"/>
    <w:rsid w:val="005E1E5A"/>
    <w:rsid w:val="005E2F45"/>
    <w:rsid w:val="005E359F"/>
    <w:rsid w:val="005E3807"/>
    <w:rsid w:val="005E4311"/>
    <w:rsid w:val="005E752E"/>
    <w:rsid w:val="005E799D"/>
    <w:rsid w:val="005F0603"/>
    <w:rsid w:val="005F0F9C"/>
    <w:rsid w:val="005F159F"/>
    <w:rsid w:val="005F171C"/>
    <w:rsid w:val="005F3AB0"/>
    <w:rsid w:val="005F4F38"/>
    <w:rsid w:val="005F66A8"/>
    <w:rsid w:val="005F73FE"/>
    <w:rsid w:val="005F74A2"/>
    <w:rsid w:val="005F7E33"/>
    <w:rsid w:val="0060012F"/>
    <w:rsid w:val="006002C4"/>
    <w:rsid w:val="006004FF"/>
    <w:rsid w:val="0060080C"/>
    <w:rsid w:val="006009D3"/>
    <w:rsid w:val="006013B5"/>
    <w:rsid w:val="006034F8"/>
    <w:rsid w:val="006046D0"/>
    <w:rsid w:val="00605843"/>
    <w:rsid w:val="00605B5F"/>
    <w:rsid w:val="00605C5B"/>
    <w:rsid w:val="0060747D"/>
    <w:rsid w:val="0060774D"/>
    <w:rsid w:val="00607911"/>
    <w:rsid w:val="00607F72"/>
    <w:rsid w:val="00610147"/>
    <w:rsid w:val="0061076A"/>
    <w:rsid w:val="00610A12"/>
    <w:rsid w:val="00610E6C"/>
    <w:rsid w:val="006130A7"/>
    <w:rsid w:val="006138E8"/>
    <w:rsid w:val="00613EA5"/>
    <w:rsid w:val="00615348"/>
    <w:rsid w:val="00616587"/>
    <w:rsid w:val="00616C96"/>
    <w:rsid w:val="00617AD9"/>
    <w:rsid w:val="006208EE"/>
    <w:rsid w:val="00620B4B"/>
    <w:rsid w:val="00620DAA"/>
    <w:rsid w:val="00621475"/>
    <w:rsid w:val="006227E8"/>
    <w:rsid w:val="00622B1B"/>
    <w:rsid w:val="006232EA"/>
    <w:rsid w:val="00623E06"/>
    <w:rsid w:val="00624259"/>
    <w:rsid w:val="00624F77"/>
    <w:rsid w:val="006250F9"/>
    <w:rsid w:val="006262DF"/>
    <w:rsid w:val="006267CB"/>
    <w:rsid w:val="00626E4F"/>
    <w:rsid w:val="006276AE"/>
    <w:rsid w:val="00627EBD"/>
    <w:rsid w:val="0063037B"/>
    <w:rsid w:val="006319A8"/>
    <w:rsid w:val="006322A1"/>
    <w:rsid w:val="006325CE"/>
    <w:rsid w:val="006333D6"/>
    <w:rsid w:val="00633A86"/>
    <w:rsid w:val="00633C48"/>
    <w:rsid w:val="00633C68"/>
    <w:rsid w:val="006353B4"/>
    <w:rsid w:val="006355CF"/>
    <w:rsid w:val="0063565D"/>
    <w:rsid w:val="006360C5"/>
    <w:rsid w:val="00637612"/>
    <w:rsid w:val="006376EA"/>
    <w:rsid w:val="0063774C"/>
    <w:rsid w:val="00640AC5"/>
    <w:rsid w:val="006425B6"/>
    <w:rsid w:val="00642CB7"/>
    <w:rsid w:val="00643018"/>
    <w:rsid w:val="0064320C"/>
    <w:rsid w:val="00644684"/>
    <w:rsid w:val="00645773"/>
    <w:rsid w:val="00645DDE"/>
    <w:rsid w:val="006471D5"/>
    <w:rsid w:val="0064730C"/>
    <w:rsid w:val="00647658"/>
    <w:rsid w:val="006479BA"/>
    <w:rsid w:val="00650B11"/>
    <w:rsid w:val="00650D02"/>
    <w:rsid w:val="00653F9A"/>
    <w:rsid w:val="00654204"/>
    <w:rsid w:val="0065469D"/>
    <w:rsid w:val="0065476D"/>
    <w:rsid w:val="006549A7"/>
    <w:rsid w:val="00654E1E"/>
    <w:rsid w:val="00654FAE"/>
    <w:rsid w:val="006555C0"/>
    <w:rsid w:val="00657134"/>
    <w:rsid w:val="0065722B"/>
    <w:rsid w:val="00660752"/>
    <w:rsid w:val="00660B4F"/>
    <w:rsid w:val="00660BE8"/>
    <w:rsid w:val="00661BA6"/>
    <w:rsid w:val="006626A1"/>
    <w:rsid w:val="00663830"/>
    <w:rsid w:val="00664722"/>
    <w:rsid w:val="00664768"/>
    <w:rsid w:val="00665417"/>
    <w:rsid w:val="00665844"/>
    <w:rsid w:val="00665B91"/>
    <w:rsid w:val="0066653C"/>
    <w:rsid w:val="00666BF4"/>
    <w:rsid w:val="006716F8"/>
    <w:rsid w:val="00672207"/>
    <w:rsid w:val="0067241E"/>
    <w:rsid w:val="00673241"/>
    <w:rsid w:val="00673524"/>
    <w:rsid w:val="0067488B"/>
    <w:rsid w:val="00675B0F"/>
    <w:rsid w:val="00676DB7"/>
    <w:rsid w:val="00677D42"/>
    <w:rsid w:val="00677E74"/>
    <w:rsid w:val="0068020E"/>
    <w:rsid w:val="00681386"/>
    <w:rsid w:val="00681D9A"/>
    <w:rsid w:val="0068239E"/>
    <w:rsid w:val="006827F2"/>
    <w:rsid w:val="0068352F"/>
    <w:rsid w:val="006845CC"/>
    <w:rsid w:val="006860C4"/>
    <w:rsid w:val="006868C4"/>
    <w:rsid w:val="00686DC6"/>
    <w:rsid w:val="00686EEA"/>
    <w:rsid w:val="006902B3"/>
    <w:rsid w:val="00692248"/>
    <w:rsid w:val="00692B40"/>
    <w:rsid w:val="00692BEE"/>
    <w:rsid w:val="0069335B"/>
    <w:rsid w:val="00693441"/>
    <w:rsid w:val="00693724"/>
    <w:rsid w:val="00693817"/>
    <w:rsid w:val="00694F8A"/>
    <w:rsid w:val="00695415"/>
    <w:rsid w:val="00696953"/>
    <w:rsid w:val="0069760C"/>
    <w:rsid w:val="006A0CCF"/>
    <w:rsid w:val="006A29B7"/>
    <w:rsid w:val="006A4E43"/>
    <w:rsid w:val="006A57DC"/>
    <w:rsid w:val="006A5C03"/>
    <w:rsid w:val="006A5D7F"/>
    <w:rsid w:val="006A6546"/>
    <w:rsid w:val="006A6D66"/>
    <w:rsid w:val="006A75EA"/>
    <w:rsid w:val="006B0986"/>
    <w:rsid w:val="006B1209"/>
    <w:rsid w:val="006B2809"/>
    <w:rsid w:val="006B498E"/>
    <w:rsid w:val="006B546F"/>
    <w:rsid w:val="006B6825"/>
    <w:rsid w:val="006B7493"/>
    <w:rsid w:val="006B7713"/>
    <w:rsid w:val="006C30F5"/>
    <w:rsid w:val="006C3267"/>
    <w:rsid w:val="006C337C"/>
    <w:rsid w:val="006C3507"/>
    <w:rsid w:val="006C3D35"/>
    <w:rsid w:val="006C57E4"/>
    <w:rsid w:val="006C60E6"/>
    <w:rsid w:val="006C6C28"/>
    <w:rsid w:val="006C7351"/>
    <w:rsid w:val="006C78D2"/>
    <w:rsid w:val="006C7A99"/>
    <w:rsid w:val="006C7F86"/>
    <w:rsid w:val="006D088C"/>
    <w:rsid w:val="006D1F50"/>
    <w:rsid w:val="006D2B67"/>
    <w:rsid w:val="006D37D4"/>
    <w:rsid w:val="006D40C0"/>
    <w:rsid w:val="006D4117"/>
    <w:rsid w:val="006D5584"/>
    <w:rsid w:val="006D60A4"/>
    <w:rsid w:val="006D62B1"/>
    <w:rsid w:val="006D7575"/>
    <w:rsid w:val="006E26B7"/>
    <w:rsid w:val="006E2BC4"/>
    <w:rsid w:val="006E2BCC"/>
    <w:rsid w:val="006E583D"/>
    <w:rsid w:val="006E61C8"/>
    <w:rsid w:val="006F0A2B"/>
    <w:rsid w:val="006F2593"/>
    <w:rsid w:val="006F2CC3"/>
    <w:rsid w:val="006F3292"/>
    <w:rsid w:val="006F32DA"/>
    <w:rsid w:val="006F3657"/>
    <w:rsid w:val="006F4BD3"/>
    <w:rsid w:val="006F5FF2"/>
    <w:rsid w:val="006F740C"/>
    <w:rsid w:val="00700BA7"/>
    <w:rsid w:val="00700E83"/>
    <w:rsid w:val="0070239C"/>
    <w:rsid w:val="00702A01"/>
    <w:rsid w:val="00702DAF"/>
    <w:rsid w:val="00703597"/>
    <w:rsid w:val="00704367"/>
    <w:rsid w:val="00704909"/>
    <w:rsid w:val="00707E4F"/>
    <w:rsid w:val="00710EA7"/>
    <w:rsid w:val="007127AA"/>
    <w:rsid w:val="00712A21"/>
    <w:rsid w:val="00712B5F"/>
    <w:rsid w:val="00714024"/>
    <w:rsid w:val="0071564C"/>
    <w:rsid w:val="00715D4C"/>
    <w:rsid w:val="00716C45"/>
    <w:rsid w:val="007176A5"/>
    <w:rsid w:val="00720084"/>
    <w:rsid w:val="00720F2B"/>
    <w:rsid w:val="00721089"/>
    <w:rsid w:val="00721185"/>
    <w:rsid w:val="00721270"/>
    <w:rsid w:val="0072316D"/>
    <w:rsid w:val="00723203"/>
    <w:rsid w:val="00724157"/>
    <w:rsid w:val="00724493"/>
    <w:rsid w:val="007246A9"/>
    <w:rsid w:val="007249AD"/>
    <w:rsid w:val="0072504B"/>
    <w:rsid w:val="00726013"/>
    <w:rsid w:val="00727016"/>
    <w:rsid w:val="007300D0"/>
    <w:rsid w:val="007320AE"/>
    <w:rsid w:val="007323C3"/>
    <w:rsid w:val="00732E81"/>
    <w:rsid w:val="00733B06"/>
    <w:rsid w:val="007343BB"/>
    <w:rsid w:val="00734BD5"/>
    <w:rsid w:val="00735774"/>
    <w:rsid w:val="007366E4"/>
    <w:rsid w:val="00736FC4"/>
    <w:rsid w:val="007371D5"/>
    <w:rsid w:val="00737866"/>
    <w:rsid w:val="00741665"/>
    <w:rsid w:val="00742386"/>
    <w:rsid w:val="00742993"/>
    <w:rsid w:val="00744439"/>
    <w:rsid w:val="00744A03"/>
    <w:rsid w:val="007457FF"/>
    <w:rsid w:val="00746F73"/>
    <w:rsid w:val="00752BF7"/>
    <w:rsid w:val="00753CAB"/>
    <w:rsid w:val="00754432"/>
    <w:rsid w:val="00754557"/>
    <w:rsid w:val="00755433"/>
    <w:rsid w:val="007559F9"/>
    <w:rsid w:val="00756D11"/>
    <w:rsid w:val="0075782B"/>
    <w:rsid w:val="00757AD3"/>
    <w:rsid w:val="00760793"/>
    <w:rsid w:val="00762AC4"/>
    <w:rsid w:val="00763075"/>
    <w:rsid w:val="0076366F"/>
    <w:rsid w:val="007639DB"/>
    <w:rsid w:val="00763B4A"/>
    <w:rsid w:val="00766BDE"/>
    <w:rsid w:val="007700C3"/>
    <w:rsid w:val="00772F24"/>
    <w:rsid w:val="00773655"/>
    <w:rsid w:val="007738EA"/>
    <w:rsid w:val="00774479"/>
    <w:rsid w:val="007745B1"/>
    <w:rsid w:val="00774E9F"/>
    <w:rsid w:val="00776F9B"/>
    <w:rsid w:val="007777B6"/>
    <w:rsid w:val="00780131"/>
    <w:rsid w:val="007811EB"/>
    <w:rsid w:val="0078126A"/>
    <w:rsid w:val="0078163A"/>
    <w:rsid w:val="007839D4"/>
    <w:rsid w:val="00783E38"/>
    <w:rsid w:val="0078484E"/>
    <w:rsid w:val="00785D29"/>
    <w:rsid w:val="00790AA3"/>
    <w:rsid w:val="00791833"/>
    <w:rsid w:val="00793F12"/>
    <w:rsid w:val="0079429C"/>
    <w:rsid w:val="00794584"/>
    <w:rsid w:val="007950C0"/>
    <w:rsid w:val="00796EE2"/>
    <w:rsid w:val="007A1337"/>
    <w:rsid w:val="007A1C6F"/>
    <w:rsid w:val="007A3E20"/>
    <w:rsid w:val="007A4302"/>
    <w:rsid w:val="007A4F85"/>
    <w:rsid w:val="007A5750"/>
    <w:rsid w:val="007A5E8D"/>
    <w:rsid w:val="007A5F32"/>
    <w:rsid w:val="007A7D5B"/>
    <w:rsid w:val="007B0CE8"/>
    <w:rsid w:val="007B114C"/>
    <w:rsid w:val="007B22CD"/>
    <w:rsid w:val="007B2D7A"/>
    <w:rsid w:val="007B2DBB"/>
    <w:rsid w:val="007B30D3"/>
    <w:rsid w:val="007B4061"/>
    <w:rsid w:val="007B40D4"/>
    <w:rsid w:val="007B53C9"/>
    <w:rsid w:val="007B6D42"/>
    <w:rsid w:val="007B6E26"/>
    <w:rsid w:val="007C0DC4"/>
    <w:rsid w:val="007C1CD3"/>
    <w:rsid w:val="007C43AB"/>
    <w:rsid w:val="007C48C3"/>
    <w:rsid w:val="007C560F"/>
    <w:rsid w:val="007C60D0"/>
    <w:rsid w:val="007C646F"/>
    <w:rsid w:val="007C7268"/>
    <w:rsid w:val="007C7CD5"/>
    <w:rsid w:val="007D0744"/>
    <w:rsid w:val="007D159C"/>
    <w:rsid w:val="007D1E01"/>
    <w:rsid w:val="007D2AC9"/>
    <w:rsid w:val="007D5999"/>
    <w:rsid w:val="007D6225"/>
    <w:rsid w:val="007D658B"/>
    <w:rsid w:val="007E0595"/>
    <w:rsid w:val="007E0916"/>
    <w:rsid w:val="007E0A44"/>
    <w:rsid w:val="007E1265"/>
    <w:rsid w:val="007E15FC"/>
    <w:rsid w:val="007E21E2"/>
    <w:rsid w:val="007E2A05"/>
    <w:rsid w:val="007E2AE2"/>
    <w:rsid w:val="007E5182"/>
    <w:rsid w:val="007E56A0"/>
    <w:rsid w:val="007E64D7"/>
    <w:rsid w:val="007E75BF"/>
    <w:rsid w:val="007E7DFD"/>
    <w:rsid w:val="007F1305"/>
    <w:rsid w:val="007F1ED8"/>
    <w:rsid w:val="007F30DE"/>
    <w:rsid w:val="007F3A5F"/>
    <w:rsid w:val="007F3F3D"/>
    <w:rsid w:val="007F4C4A"/>
    <w:rsid w:val="007F6025"/>
    <w:rsid w:val="007F60B7"/>
    <w:rsid w:val="007F60FD"/>
    <w:rsid w:val="007F63EF"/>
    <w:rsid w:val="007F6C68"/>
    <w:rsid w:val="008005EE"/>
    <w:rsid w:val="00800F8E"/>
    <w:rsid w:val="00801736"/>
    <w:rsid w:val="0080423C"/>
    <w:rsid w:val="008046C5"/>
    <w:rsid w:val="00805305"/>
    <w:rsid w:val="008058A0"/>
    <w:rsid w:val="00805FE7"/>
    <w:rsid w:val="008074CB"/>
    <w:rsid w:val="0080761D"/>
    <w:rsid w:val="00810030"/>
    <w:rsid w:val="008110CC"/>
    <w:rsid w:val="008117C9"/>
    <w:rsid w:val="00812255"/>
    <w:rsid w:val="008123F2"/>
    <w:rsid w:val="008129E6"/>
    <w:rsid w:val="00812EBD"/>
    <w:rsid w:val="00812FC7"/>
    <w:rsid w:val="00813424"/>
    <w:rsid w:val="00813FF9"/>
    <w:rsid w:val="008148D6"/>
    <w:rsid w:val="00814C9D"/>
    <w:rsid w:val="008153EE"/>
    <w:rsid w:val="00816848"/>
    <w:rsid w:val="00816947"/>
    <w:rsid w:val="00817324"/>
    <w:rsid w:val="00820259"/>
    <w:rsid w:val="008204B6"/>
    <w:rsid w:val="00821F92"/>
    <w:rsid w:val="00824525"/>
    <w:rsid w:val="00824EAA"/>
    <w:rsid w:val="008255C9"/>
    <w:rsid w:val="00826EA2"/>
    <w:rsid w:val="00827A68"/>
    <w:rsid w:val="00830A79"/>
    <w:rsid w:val="00831F6E"/>
    <w:rsid w:val="008324D8"/>
    <w:rsid w:val="00833415"/>
    <w:rsid w:val="0083387C"/>
    <w:rsid w:val="00833AC9"/>
    <w:rsid w:val="00833D18"/>
    <w:rsid w:val="00833DA6"/>
    <w:rsid w:val="00833DF6"/>
    <w:rsid w:val="00835844"/>
    <w:rsid w:val="00835A34"/>
    <w:rsid w:val="00835D43"/>
    <w:rsid w:val="00840107"/>
    <w:rsid w:val="008415B8"/>
    <w:rsid w:val="00841679"/>
    <w:rsid w:val="00841A68"/>
    <w:rsid w:val="00842A1F"/>
    <w:rsid w:val="00843C40"/>
    <w:rsid w:val="00844801"/>
    <w:rsid w:val="008448E1"/>
    <w:rsid w:val="008451EC"/>
    <w:rsid w:val="00845ED5"/>
    <w:rsid w:val="00846CB6"/>
    <w:rsid w:val="00850553"/>
    <w:rsid w:val="0085174C"/>
    <w:rsid w:val="00852984"/>
    <w:rsid w:val="008531B3"/>
    <w:rsid w:val="00853D02"/>
    <w:rsid w:val="00854B26"/>
    <w:rsid w:val="0085646C"/>
    <w:rsid w:val="00857021"/>
    <w:rsid w:val="008576F7"/>
    <w:rsid w:val="00857C87"/>
    <w:rsid w:val="008609C8"/>
    <w:rsid w:val="008609EB"/>
    <w:rsid w:val="00861A97"/>
    <w:rsid w:val="00863D11"/>
    <w:rsid w:val="008640A5"/>
    <w:rsid w:val="008657E4"/>
    <w:rsid w:val="008668FE"/>
    <w:rsid w:val="00867144"/>
    <w:rsid w:val="00871AA3"/>
    <w:rsid w:val="00871C2D"/>
    <w:rsid w:val="00871EB7"/>
    <w:rsid w:val="0087446F"/>
    <w:rsid w:val="008749C4"/>
    <w:rsid w:val="00874BC3"/>
    <w:rsid w:val="00877BD1"/>
    <w:rsid w:val="00880AAA"/>
    <w:rsid w:val="00882008"/>
    <w:rsid w:val="008824F3"/>
    <w:rsid w:val="00882AC0"/>
    <w:rsid w:val="00883C7F"/>
    <w:rsid w:val="00884022"/>
    <w:rsid w:val="00884105"/>
    <w:rsid w:val="00884EA1"/>
    <w:rsid w:val="00885CB6"/>
    <w:rsid w:val="00886C99"/>
    <w:rsid w:val="00886FCB"/>
    <w:rsid w:val="008874E0"/>
    <w:rsid w:val="0088792E"/>
    <w:rsid w:val="00890F4A"/>
    <w:rsid w:val="008914DD"/>
    <w:rsid w:val="008918C6"/>
    <w:rsid w:val="00891DB5"/>
    <w:rsid w:val="00891EC6"/>
    <w:rsid w:val="008923C7"/>
    <w:rsid w:val="00892A71"/>
    <w:rsid w:val="008931EC"/>
    <w:rsid w:val="00894BBE"/>
    <w:rsid w:val="00895C1A"/>
    <w:rsid w:val="00896FC8"/>
    <w:rsid w:val="008971C5"/>
    <w:rsid w:val="008976FD"/>
    <w:rsid w:val="008A0D07"/>
    <w:rsid w:val="008A1E13"/>
    <w:rsid w:val="008A227D"/>
    <w:rsid w:val="008A2846"/>
    <w:rsid w:val="008A4911"/>
    <w:rsid w:val="008A58CF"/>
    <w:rsid w:val="008A5D28"/>
    <w:rsid w:val="008A6E72"/>
    <w:rsid w:val="008A6F40"/>
    <w:rsid w:val="008A76B5"/>
    <w:rsid w:val="008B1D2B"/>
    <w:rsid w:val="008B2D7D"/>
    <w:rsid w:val="008B3462"/>
    <w:rsid w:val="008B4556"/>
    <w:rsid w:val="008B4C13"/>
    <w:rsid w:val="008B519E"/>
    <w:rsid w:val="008B54D8"/>
    <w:rsid w:val="008B638C"/>
    <w:rsid w:val="008B6542"/>
    <w:rsid w:val="008B6EB7"/>
    <w:rsid w:val="008B719C"/>
    <w:rsid w:val="008C053E"/>
    <w:rsid w:val="008C15B7"/>
    <w:rsid w:val="008C2468"/>
    <w:rsid w:val="008C3C46"/>
    <w:rsid w:val="008C62CD"/>
    <w:rsid w:val="008C684C"/>
    <w:rsid w:val="008C6893"/>
    <w:rsid w:val="008D0765"/>
    <w:rsid w:val="008D1BF5"/>
    <w:rsid w:val="008D1CC8"/>
    <w:rsid w:val="008D2658"/>
    <w:rsid w:val="008D2833"/>
    <w:rsid w:val="008D2A83"/>
    <w:rsid w:val="008D2AF3"/>
    <w:rsid w:val="008D2B8F"/>
    <w:rsid w:val="008D2C36"/>
    <w:rsid w:val="008D3114"/>
    <w:rsid w:val="008D3315"/>
    <w:rsid w:val="008D49FA"/>
    <w:rsid w:val="008D5E3D"/>
    <w:rsid w:val="008D66CB"/>
    <w:rsid w:val="008D6BF8"/>
    <w:rsid w:val="008E0AD5"/>
    <w:rsid w:val="008E1175"/>
    <w:rsid w:val="008E1324"/>
    <w:rsid w:val="008E1844"/>
    <w:rsid w:val="008E2017"/>
    <w:rsid w:val="008E3443"/>
    <w:rsid w:val="008E573F"/>
    <w:rsid w:val="008E57CD"/>
    <w:rsid w:val="008E6984"/>
    <w:rsid w:val="008E6F19"/>
    <w:rsid w:val="008E7074"/>
    <w:rsid w:val="008E71CF"/>
    <w:rsid w:val="008E797F"/>
    <w:rsid w:val="008E7FD5"/>
    <w:rsid w:val="008F2C34"/>
    <w:rsid w:val="008F3321"/>
    <w:rsid w:val="008F40DF"/>
    <w:rsid w:val="008F4490"/>
    <w:rsid w:val="008F482E"/>
    <w:rsid w:val="008F502D"/>
    <w:rsid w:val="008F54B0"/>
    <w:rsid w:val="008F6849"/>
    <w:rsid w:val="008F7CAF"/>
    <w:rsid w:val="00900BB5"/>
    <w:rsid w:val="00900FE9"/>
    <w:rsid w:val="0090176C"/>
    <w:rsid w:val="009032B6"/>
    <w:rsid w:val="009050B4"/>
    <w:rsid w:val="00905C36"/>
    <w:rsid w:val="0090657F"/>
    <w:rsid w:val="00906CEA"/>
    <w:rsid w:val="00907359"/>
    <w:rsid w:val="009077F8"/>
    <w:rsid w:val="00910258"/>
    <w:rsid w:val="0091087B"/>
    <w:rsid w:val="009109A9"/>
    <w:rsid w:val="00911159"/>
    <w:rsid w:val="009115F0"/>
    <w:rsid w:val="00911989"/>
    <w:rsid w:val="00911A54"/>
    <w:rsid w:val="00912660"/>
    <w:rsid w:val="00912B09"/>
    <w:rsid w:val="00912FB0"/>
    <w:rsid w:val="00914156"/>
    <w:rsid w:val="0091519C"/>
    <w:rsid w:val="00915676"/>
    <w:rsid w:val="009157BA"/>
    <w:rsid w:val="00915DFC"/>
    <w:rsid w:val="00916386"/>
    <w:rsid w:val="00916AF0"/>
    <w:rsid w:val="00916C4E"/>
    <w:rsid w:val="00916D4D"/>
    <w:rsid w:val="009171FE"/>
    <w:rsid w:val="00920555"/>
    <w:rsid w:val="00920B9C"/>
    <w:rsid w:val="00922DA3"/>
    <w:rsid w:val="0092301D"/>
    <w:rsid w:val="009233DA"/>
    <w:rsid w:val="00923596"/>
    <w:rsid w:val="00923D34"/>
    <w:rsid w:val="00925468"/>
    <w:rsid w:val="0092692E"/>
    <w:rsid w:val="009270C0"/>
    <w:rsid w:val="00927716"/>
    <w:rsid w:val="0093024D"/>
    <w:rsid w:val="009305CB"/>
    <w:rsid w:val="00930FB1"/>
    <w:rsid w:val="00931DA6"/>
    <w:rsid w:val="00932131"/>
    <w:rsid w:val="00932DE5"/>
    <w:rsid w:val="00932E4C"/>
    <w:rsid w:val="009334B9"/>
    <w:rsid w:val="00933C73"/>
    <w:rsid w:val="009369E5"/>
    <w:rsid w:val="00937499"/>
    <w:rsid w:val="00937DF7"/>
    <w:rsid w:val="00937E02"/>
    <w:rsid w:val="009403EB"/>
    <w:rsid w:val="009414C5"/>
    <w:rsid w:val="009415F4"/>
    <w:rsid w:val="00941824"/>
    <w:rsid w:val="00943B5B"/>
    <w:rsid w:val="0094452B"/>
    <w:rsid w:val="009445C9"/>
    <w:rsid w:val="00945B87"/>
    <w:rsid w:val="009467B8"/>
    <w:rsid w:val="00946B83"/>
    <w:rsid w:val="00946BB9"/>
    <w:rsid w:val="0095046B"/>
    <w:rsid w:val="009504E6"/>
    <w:rsid w:val="00950722"/>
    <w:rsid w:val="0095084A"/>
    <w:rsid w:val="00950EB3"/>
    <w:rsid w:val="0095384E"/>
    <w:rsid w:val="009551EF"/>
    <w:rsid w:val="00955C09"/>
    <w:rsid w:val="00955E6F"/>
    <w:rsid w:val="00956170"/>
    <w:rsid w:val="009571E0"/>
    <w:rsid w:val="00961A14"/>
    <w:rsid w:val="00963216"/>
    <w:rsid w:val="00964767"/>
    <w:rsid w:val="00965153"/>
    <w:rsid w:val="00966304"/>
    <w:rsid w:val="00967D7E"/>
    <w:rsid w:val="009709D6"/>
    <w:rsid w:val="0097212E"/>
    <w:rsid w:val="00972434"/>
    <w:rsid w:val="009729EC"/>
    <w:rsid w:val="0097477F"/>
    <w:rsid w:val="00975854"/>
    <w:rsid w:val="00976005"/>
    <w:rsid w:val="00976281"/>
    <w:rsid w:val="00976BD2"/>
    <w:rsid w:val="00977A64"/>
    <w:rsid w:val="00982280"/>
    <w:rsid w:val="00987796"/>
    <w:rsid w:val="0099064B"/>
    <w:rsid w:val="0099068C"/>
    <w:rsid w:val="0099075F"/>
    <w:rsid w:val="00990782"/>
    <w:rsid w:val="00992BAE"/>
    <w:rsid w:val="0099366F"/>
    <w:rsid w:val="009937C6"/>
    <w:rsid w:val="00994A50"/>
    <w:rsid w:val="00994E13"/>
    <w:rsid w:val="00994F3D"/>
    <w:rsid w:val="00996B48"/>
    <w:rsid w:val="0099793E"/>
    <w:rsid w:val="00997DEE"/>
    <w:rsid w:val="009A10BB"/>
    <w:rsid w:val="009A12AD"/>
    <w:rsid w:val="009A2918"/>
    <w:rsid w:val="009A2F62"/>
    <w:rsid w:val="009A36A9"/>
    <w:rsid w:val="009A38E6"/>
    <w:rsid w:val="009A41E7"/>
    <w:rsid w:val="009A4963"/>
    <w:rsid w:val="009A5EBA"/>
    <w:rsid w:val="009A6072"/>
    <w:rsid w:val="009A786F"/>
    <w:rsid w:val="009A7994"/>
    <w:rsid w:val="009B17FB"/>
    <w:rsid w:val="009B2805"/>
    <w:rsid w:val="009B2F4E"/>
    <w:rsid w:val="009B5227"/>
    <w:rsid w:val="009B5AEC"/>
    <w:rsid w:val="009B60E3"/>
    <w:rsid w:val="009B62FE"/>
    <w:rsid w:val="009B6523"/>
    <w:rsid w:val="009B693B"/>
    <w:rsid w:val="009B6E7B"/>
    <w:rsid w:val="009B790D"/>
    <w:rsid w:val="009C0486"/>
    <w:rsid w:val="009C0966"/>
    <w:rsid w:val="009C108E"/>
    <w:rsid w:val="009C1126"/>
    <w:rsid w:val="009C150C"/>
    <w:rsid w:val="009C1726"/>
    <w:rsid w:val="009C2DAD"/>
    <w:rsid w:val="009C3E84"/>
    <w:rsid w:val="009C4B96"/>
    <w:rsid w:val="009C4F30"/>
    <w:rsid w:val="009C5EBF"/>
    <w:rsid w:val="009D095B"/>
    <w:rsid w:val="009D17D5"/>
    <w:rsid w:val="009D1A70"/>
    <w:rsid w:val="009D1B5D"/>
    <w:rsid w:val="009D427A"/>
    <w:rsid w:val="009D5A10"/>
    <w:rsid w:val="009D6055"/>
    <w:rsid w:val="009D6EF1"/>
    <w:rsid w:val="009E0085"/>
    <w:rsid w:val="009E0CB7"/>
    <w:rsid w:val="009E134D"/>
    <w:rsid w:val="009E1739"/>
    <w:rsid w:val="009E24DD"/>
    <w:rsid w:val="009E35FE"/>
    <w:rsid w:val="009E41C2"/>
    <w:rsid w:val="009E5803"/>
    <w:rsid w:val="009F0119"/>
    <w:rsid w:val="009F0A19"/>
    <w:rsid w:val="009F0D4D"/>
    <w:rsid w:val="009F1072"/>
    <w:rsid w:val="009F25FB"/>
    <w:rsid w:val="009F26CE"/>
    <w:rsid w:val="009F2C15"/>
    <w:rsid w:val="009F3A26"/>
    <w:rsid w:val="009F57D2"/>
    <w:rsid w:val="009F68FD"/>
    <w:rsid w:val="009F711C"/>
    <w:rsid w:val="009F7643"/>
    <w:rsid w:val="00A000D1"/>
    <w:rsid w:val="00A00AB6"/>
    <w:rsid w:val="00A022C4"/>
    <w:rsid w:val="00A0251A"/>
    <w:rsid w:val="00A02CD2"/>
    <w:rsid w:val="00A02FB6"/>
    <w:rsid w:val="00A03902"/>
    <w:rsid w:val="00A04707"/>
    <w:rsid w:val="00A048ED"/>
    <w:rsid w:val="00A04D41"/>
    <w:rsid w:val="00A05D5E"/>
    <w:rsid w:val="00A061B8"/>
    <w:rsid w:val="00A0654C"/>
    <w:rsid w:val="00A06901"/>
    <w:rsid w:val="00A10251"/>
    <w:rsid w:val="00A12506"/>
    <w:rsid w:val="00A12DD0"/>
    <w:rsid w:val="00A13EBB"/>
    <w:rsid w:val="00A14E2E"/>
    <w:rsid w:val="00A151AB"/>
    <w:rsid w:val="00A15744"/>
    <w:rsid w:val="00A1690E"/>
    <w:rsid w:val="00A21AF7"/>
    <w:rsid w:val="00A22B69"/>
    <w:rsid w:val="00A22FEE"/>
    <w:rsid w:val="00A23ECF"/>
    <w:rsid w:val="00A25FD4"/>
    <w:rsid w:val="00A267C8"/>
    <w:rsid w:val="00A30AA6"/>
    <w:rsid w:val="00A30D1A"/>
    <w:rsid w:val="00A31183"/>
    <w:rsid w:val="00A31C45"/>
    <w:rsid w:val="00A320B2"/>
    <w:rsid w:val="00A32763"/>
    <w:rsid w:val="00A32CC0"/>
    <w:rsid w:val="00A32E8E"/>
    <w:rsid w:val="00A331F9"/>
    <w:rsid w:val="00A339AC"/>
    <w:rsid w:val="00A34E79"/>
    <w:rsid w:val="00A35B50"/>
    <w:rsid w:val="00A35BBB"/>
    <w:rsid w:val="00A37DE4"/>
    <w:rsid w:val="00A40063"/>
    <w:rsid w:val="00A40213"/>
    <w:rsid w:val="00A41132"/>
    <w:rsid w:val="00A4236E"/>
    <w:rsid w:val="00A450F5"/>
    <w:rsid w:val="00A457B2"/>
    <w:rsid w:val="00A45979"/>
    <w:rsid w:val="00A46521"/>
    <w:rsid w:val="00A46D08"/>
    <w:rsid w:val="00A5117E"/>
    <w:rsid w:val="00A52C11"/>
    <w:rsid w:val="00A534B8"/>
    <w:rsid w:val="00A53CD2"/>
    <w:rsid w:val="00A53F3B"/>
    <w:rsid w:val="00A5689D"/>
    <w:rsid w:val="00A60E93"/>
    <w:rsid w:val="00A60EC7"/>
    <w:rsid w:val="00A6104C"/>
    <w:rsid w:val="00A6246F"/>
    <w:rsid w:val="00A62C5E"/>
    <w:rsid w:val="00A63F14"/>
    <w:rsid w:val="00A65DC0"/>
    <w:rsid w:val="00A65F20"/>
    <w:rsid w:val="00A65FCF"/>
    <w:rsid w:val="00A66199"/>
    <w:rsid w:val="00A665BC"/>
    <w:rsid w:val="00A6676C"/>
    <w:rsid w:val="00A66F48"/>
    <w:rsid w:val="00A674C4"/>
    <w:rsid w:val="00A707BA"/>
    <w:rsid w:val="00A714DB"/>
    <w:rsid w:val="00A71E42"/>
    <w:rsid w:val="00A723AC"/>
    <w:rsid w:val="00A72D24"/>
    <w:rsid w:val="00A74049"/>
    <w:rsid w:val="00A75567"/>
    <w:rsid w:val="00A7568B"/>
    <w:rsid w:val="00A7573C"/>
    <w:rsid w:val="00A770BB"/>
    <w:rsid w:val="00A7761B"/>
    <w:rsid w:val="00A77AF4"/>
    <w:rsid w:val="00A80796"/>
    <w:rsid w:val="00A81AD4"/>
    <w:rsid w:val="00A828C3"/>
    <w:rsid w:val="00A82E5C"/>
    <w:rsid w:val="00A83BA2"/>
    <w:rsid w:val="00A83C41"/>
    <w:rsid w:val="00A845EB"/>
    <w:rsid w:val="00A84ABC"/>
    <w:rsid w:val="00A84B8F"/>
    <w:rsid w:val="00A85146"/>
    <w:rsid w:val="00A85A2A"/>
    <w:rsid w:val="00A85D5F"/>
    <w:rsid w:val="00A86DAF"/>
    <w:rsid w:val="00A86E4A"/>
    <w:rsid w:val="00A870C2"/>
    <w:rsid w:val="00A87410"/>
    <w:rsid w:val="00A87AC3"/>
    <w:rsid w:val="00A90A34"/>
    <w:rsid w:val="00A91747"/>
    <w:rsid w:val="00A91F1A"/>
    <w:rsid w:val="00A9283F"/>
    <w:rsid w:val="00A93705"/>
    <w:rsid w:val="00A951C7"/>
    <w:rsid w:val="00A95851"/>
    <w:rsid w:val="00A96FE3"/>
    <w:rsid w:val="00A97763"/>
    <w:rsid w:val="00A979B0"/>
    <w:rsid w:val="00AA029B"/>
    <w:rsid w:val="00AA059E"/>
    <w:rsid w:val="00AA0C44"/>
    <w:rsid w:val="00AA128D"/>
    <w:rsid w:val="00AA2B84"/>
    <w:rsid w:val="00AA3921"/>
    <w:rsid w:val="00AA655B"/>
    <w:rsid w:val="00AA69D0"/>
    <w:rsid w:val="00AA76EA"/>
    <w:rsid w:val="00AB1499"/>
    <w:rsid w:val="00AB232B"/>
    <w:rsid w:val="00AB3F48"/>
    <w:rsid w:val="00AB44F3"/>
    <w:rsid w:val="00AB45E3"/>
    <w:rsid w:val="00AB4BE2"/>
    <w:rsid w:val="00AB4E2C"/>
    <w:rsid w:val="00AB519B"/>
    <w:rsid w:val="00AB6132"/>
    <w:rsid w:val="00AB6C2C"/>
    <w:rsid w:val="00AB7C29"/>
    <w:rsid w:val="00AC00B3"/>
    <w:rsid w:val="00AC0220"/>
    <w:rsid w:val="00AC088F"/>
    <w:rsid w:val="00AC225B"/>
    <w:rsid w:val="00AC3228"/>
    <w:rsid w:val="00AC5A53"/>
    <w:rsid w:val="00AC5BF1"/>
    <w:rsid w:val="00AC662F"/>
    <w:rsid w:val="00AC683E"/>
    <w:rsid w:val="00AC6A73"/>
    <w:rsid w:val="00AC74A9"/>
    <w:rsid w:val="00AD06E8"/>
    <w:rsid w:val="00AD0953"/>
    <w:rsid w:val="00AD137E"/>
    <w:rsid w:val="00AD1389"/>
    <w:rsid w:val="00AD1D41"/>
    <w:rsid w:val="00AD1FED"/>
    <w:rsid w:val="00AD27CB"/>
    <w:rsid w:val="00AD3783"/>
    <w:rsid w:val="00AD3B2B"/>
    <w:rsid w:val="00AD562D"/>
    <w:rsid w:val="00AD6EAA"/>
    <w:rsid w:val="00AD760D"/>
    <w:rsid w:val="00AE065B"/>
    <w:rsid w:val="00AE13C1"/>
    <w:rsid w:val="00AE1A84"/>
    <w:rsid w:val="00AE1C95"/>
    <w:rsid w:val="00AE1CE5"/>
    <w:rsid w:val="00AE2794"/>
    <w:rsid w:val="00AE36FB"/>
    <w:rsid w:val="00AE3EB4"/>
    <w:rsid w:val="00AE42A2"/>
    <w:rsid w:val="00AE52EC"/>
    <w:rsid w:val="00AE5E04"/>
    <w:rsid w:val="00AE62D6"/>
    <w:rsid w:val="00AE70E0"/>
    <w:rsid w:val="00AF0D32"/>
    <w:rsid w:val="00AF10AD"/>
    <w:rsid w:val="00AF253A"/>
    <w:rsid w:val="00AF277D"/>
    <w:rsid w:val="00AF4675"/>
    <w:rsid w:val="00AF584C"/>
    <w:rsid w:val="00AF62DE"/>
    <w:rsid w:val="00AF7A09"/>
    <w:rsid w:val="00B00050"/>
    <w:rsid w:val="00B014E8"/>
    <w:rsid w:val="00B020E6"/>
    <w:rsid w:val="00B02AC4"/>
    <w:rsid w:val="00B02DE3"/>
    <w:rsid w:val="00B037CB"/>
    <w:rsid w:val="00B0525E"/>
    <w:rsid w:val="00B053F8"/>
    <w:rsid w:val="00B05C33"/>
    <w:rsid w:val="00B10496"/>
    <w:rsid w:val="00B10E3B"/>
    <w:rsid w:val="00B12128"/>
    <w:rsid w:val="00B12290"/>
    <w:rsid w:val="00B12EDF"/>
    <w:rsid w:val="00B1646D"/>
    <w:rsid w:val="00B16A9B"/>
    <w:rsid w:val="00B176B4"/>
    <w:rsid w:val="00B203E4"/>
    <w:rsid w:val="00B2079B"/>
    <w:rsid w:val="00B20AFE"/>
    <w:rsid w:val="00B21946"/>
    <w:rsid w:val="00B21E57"/>
    <w:rsid w:val="00B2225B"/>
    <w:rsid w:val="00B2249D"/>
    <w:rsid w:val="00B24B82"/>
    <w:rsid w:val="00B26E8D"/>
    <w:rsid w:val="00B2754F"/>
    <w:rsid w:val="00B27A71"/>
    <w:rsid w:val="00B30B3A"/>
    <w:rsid w:val="00B3174C"/>
    <w:rsid w:val="00B31CB4"/>
    <w:rsid w:val="00B31D71"/>
    <w:rsid w:val="00B34382"/>
    <w:rsid w:val="00B34C58"/>
    <w:rsid w:val="00B354AE"/>
    <w:rsid w:val="00B35503"/>
    <w:rsid w:val="00B35B86"/>
    <w:rsid w:val="00B366BD"/>
    <w:rsid w:val="00B3689D"/>
    <w:rsid w:val="00B40018"/>
    <w:rsid w:val="00B406EA"/>
    <w:rsid w:val="00B42533"/>
    <w:rsid w:val="00B42A1B"/>
    <w:rsid w:val="00B432AD"/>
    <w:rsid w:val="00B44093"/>
    <w:rsid w:val="00B444A1"/>
    <w:rsid w:val="00B4487B"/>
    <w:rsid w:val="00B454D6"/>
    <w:rsid w:val="00B455D3"/>
    <w:rsid w:val="00B45989"/>
    <w:rsid w:val="00B460C5"/>
    <w:rsid w:val="00B479D3"/>
    <w:rsid w:val="00B51BEB"/>
    <w:rsid w:val="00B51F52"/>
    <w:rsid w:val="00B52A66"/>
    <w:rsid w:val="00B53687"/>
    <w:rsid w:val="00B538CA"/>
    <w:rsid w:val="00B54FDE"/>
    <w:rsid w:val="00B5536A"/>
    <w:rsid w:val="00B57DD4"/>
    <w:rsid w:val="00B61123"/>
    <w:rsid w:val="00B61C00"/>
    <w:rsid w:val="00B61DE6"/>
    <w:rsid w:val="00B63FB2"/>
    <w:rsid w:val="00B646F3"/>
    <w:rsid w:val="00B647E3"/>
    <w:rsid w:val="00B657DF"/>
    <w:rsid w:val="00B665CA"/>
    <w:rsid w:val="00B66A38"/>
    <w:rsid w:val="00B70B59"/>
    <w:rsid w:val="00B710AF"/>
    <w:rsid w:val="00B71E27"/>
    <w:rsid w:val="00B71F33"/>
    <w:rsid w:val="00B72140"/>
    <w:rsid w:val="00B7282A"/>
    <w:rsid w:val="00B7296E"/>
    <w:rsid w:val="00B7359A"/>
    <w:rsid w:val="00B74F01"/>
    <w:rsid w:val="00B77B49"/>
    <w:rsid w:val="00B77C64"/>
    <w:rsid w:val="00B80D8B"/>
    <w:rsid w:val="00B82837"/>
    <w:rsid w:val="00B83A66"/>
    <w:rsid w:val="00B83C75"/>
    <w:rsid w:val="00B84CBD"/>
    <w:rsid w:val="00B86EFD"/>
    <w:rsid w:val="00B872F9"/>
    <w:rsid w:val="00B8741A"/>
    <w:rsid w:val="00B87435"/>
    <w:rsid w:val="00B874F0"/>
    <w:rsid w:val="00B878D9"/>
    <w:rsid w:val="00B9082A"/>
    <w:rsid w:val="00B91E59"/>
    <w:rsid w:val="00B923A9"/>
    <w:rsid w:val="00B92D05"/>
    <w:rsid w:val="00B92E88"/>
    <w:rsid w:val="00B936DF"/>
    <w:rsid w:val="00B9385B"/>
    <w:rsid w:val="00B93BF0"/>
    <w:rsid w:val="00B941DF"/>
    <w:rsid w:val="00B943F9"/>
    <w:rsid w:val="00B951D8"/>
    <w:rsid w:val="00B9522D"/>
    <w:rsid w:val="00B959DF"/>
    <w:rsid w:val="00B97D13"/>
    <w:rsid w:val="00B97ECB"/>
    <w:rsid w:val="00BA053E"/>
    <w:rsid w:val="00BA08B4"/>
    <w:rsid w:val="00BA115C"/>
    <w:rsid w:val="00BA1319"/>
    <w:rsid w:val="00BA4445"/>
    <w:rsid w:val="00BA46E5"/>
    <w:rsid w:val="00BA568A"/>
    <w:rsid w:val="00BA5DC1"/>
    <w:rsid w:val="00BA5FF0"/>
    <w:rsid w:val="00BA67E7"/>
    <w:rsid w:val="00BA6C80"/>
    <w:rsid w:val="00BA7CDE"/>
    <w:rsid w:val="00BB0B69"/>
    <w:rsid w:val="00BB15ED"/>
    <w:rsid w:val="00BB1A78"/>
    <w:rsid w:val="00BB1FA9"/>
    <w:rsid w:val="00BB299D"/>
    <w:rsid w:val="00BB3873"/>
    <w:rsid w:val="00BB6015"/>
    <w:rsid w:val="00BB66C9"/>
    <w:rsid w:val="00BB6A36"/>
    <w:rsid w:val="00BB6C9F"/>
    <w:rsid w:val="00BB79B3"/>
    <w:rsid w:val="00BB7AB7"/>
    <w:rsid w:val="00BC0897"/>
    <w:rsid w:val="00BC268E"/>
    <w:rsid w:val="00BC3A0F"/>
    <w:rsid w:val="00BC416A"/>
    <w:rsid w:val="00BC60D8"/>
    <w:rsid w:val="00BC7BC5"/>
    <w:rsid w:val="00BC7DDC"/>
    <w:rsid w:val="00BD0143"/>
    <w:rsid w:val="00BD02A6"/>
    <w:rsid w:val="00BD0AF4"/>
    <w:rsid w:val="00BD1ED0"/>
    <w:rsid w:val="00BD1F59"/>
    <w:rsid w:val="00BD3EB0"/>
    <w:rsid w:val="00BD5E90"/>
    <w:rsid w:val="00BE0DD3"/>
    <w:rsid w:val="00BE1859"/>
    <w:rsid w:val="00BE1A85"/>
    <w:rsid w:val="00BE33C9"/>
    <w:rsid w:val="00BE36C9"/>
    <w:rsid w:val="00BE3795"/>
    <w:rsid w:val="00BE382B"/>
    <w:rsid w:val="00BE5159"/>
    <w:rsid w:val="00BE5602"/>
    <w:rsid w:val="00BE5C52"/>
    <w:rsid w:val="00BE7136"/>
    <w:rsid w:val="00BE764F"/>
    <w:rsid w:val="00BE76EE"/>
    <w:rsid w:val="00BF0358"/>
    <w:rsid w:val="00BF1104"/>
    <w:rsid w:val="00BF1870"/>
    <w:rsid w:val="00BF26C2"/>
    <w:rsid w:val="00BF2AAB"/>
    <w:rsid w:val="00BF72F1"/>
    <w:rsid w:val="00C01C1B"/>
    <w:rsid w:val="00C02739"/>
    <w:rsid w:val="00C0306E"/>
    <w:rsid w:val="00C03328"/>
    <w:rsid w:val="00C045D7"/>
    <w:rsid w:val="00C04E86"/>
    <w:rsid w:val="00C04F5A"/>
    <w:rsid w:val="00C051E7"/>
    <w:rsid w:val="00C054F2"/>
    <w:rsid w:val="00C06013"/>
    <w:rsid w:val="00C06EFE"/>
    <w:rsid w:val="00C07D9E"/>
    <w:rsid w:val="00C07DC5"/>
    <w:rsid w:val="00C102A8"/>
    <w:rsid w:val="00C1054B"/>
    <w:rsid w:val="00C10F2C"/>
    <w:rsid w:val="00C13007"/>
    <w:rsid w:val="00C14BDF"/>
    <w:rsid w:val="00C14E50"/>
    <w:rsid w:val="00C15554"/>
    <w:rsid w:val="00C15BEF"/>
    <w:rsid w:val="00C16045"/>
    <w:rsid w:val="00C16C1D"/>
    <w:rsid w:val="00C17C2B"/>
    <w:rsid w:val="00C17DD6"/>
    <w:rsid w:val="00C20177"/>
    <w:rsid w:val="00C2022F"/>
    <w:rsid w:val="00C2039B"/>
    <w:rsid w:val="00C204FA"/>
    <w:rsid w:val="00C20DFE"/>
    <w:rsid w:val="00C20FB8"/>
    <w:rsid w:val="00C2149B"/>
    <w:rsid w:val="00C221B5"/>
    <w:rsid w:val="00C222F3"/>
    <w:rsid w:val="00C23463"/>
    <w:rsid w:val="00C239CF"/>
    <w:rsid w:val="00C2411D"/>
    <w:rsid w:val="00C2481F"/>
    <w:rsid w:val="00C24ADD"/>
    <w:rsid w:val="00C25E40"/>
    <w:rsid w:val="00C269C1"/>
    <w:rsid w:val="00C26BDA"/>
    <w:rsid w:val="00C27909"/>
    <w:rsid w:val="00C27C83"/>
    <w:rsid w:val="00C27CAD"/>
    <w:rsid w:val="00C30CE7"/>
    <w:rsid w:val="00C30DAF"/>
    <w:rsid w:val="00C31CD3"/>
    <w:rsid w:val="00C32299"/>
    <w:rsid w:val="00C327DD"/>
    <w:rsid w:val="00C32830"/>
    <w:rsid w:val="00C341ED"/>
    <w:rsid w:val="00C34BBF"/>
    <w:rsid w:val="00C3518B"/>
    <w:rsid w:val="00C3797E"/>
    <w:rsid w:val="00C401CE"/>
    <w:rsid w:val="00C411FE"/>
    <w:rsid w:val="00C41716"/>
    <w:rsid w:val="00C42916"/>
    <w:rsid w:val="00C43295"/>
    <w:rsid w:val="00C45D10"/>
    <w:rsid w:val="00C4659A"/>
    <w:rsid w:val="00C471C4"/>
    <w:rsid w:val="00C47AE3"/>
    <w:rsid w:val="00C50DB4"/>
    <w:rsid w:val="00C518CE"/>
    <w:rsid w:val="00C5195D"/>
    <w:rsid w:val="00C529D4"/>
    <w:rsid w:val="00C54B49"/>
    <w:rsid w:val="00C54F57"/>
    <w:rsid w:val="00C5660B"/>
    <w:rsid w:val="00C56DFB"/>
    <w:rsid w:val="00C56FC7"/>
    <w:rsid w:val="00C605D3"/>
    <w:rsid w:val="00C62331"/>
    <w:rsid w:val="00C6279E"/>
    <w:rsid w:val="00C627FB"/>
    <w:rsid w:val="00C6319D"/>
    <w:rsid w:val="00C63BAF"/>
    <w:rsid w:val="00C64A2D"/>
    <w:rsid w:val="00C65C76"/>
    <w:rsid w:val="00C66D96"/>
    <w:rsid w:val="00C673A8"/>
    <w:rsid w:val="00C7007F"/>
    <w:rsid w:val="00C700E2"/>
    <w:rsid w:val="00C709E5"/>
    <w:rsid w:val="00C72236"/>
    <w:rsid w:val="00C73624"/>
    <w:rsid w:val="00C74648"/>
    <w:rsid w:val="00C74B51"/>
    <w:rsid w:val="00C75310"/>
    <w:rsid w:val="00C753D1"/>
    <w:rsid w:val="00C757E4"/>
    <w:rsid w:val="00C76822"/>
    <w:rsid w:val="00C813B9"/>
    <w:rsid w:val="00C81D6A"/>
    <w:rsid w:val="00C82D37"/>
    <w:rsid w:val="00C84931"/>
    <w:rsid w:val="00C849B8"/>
    <w:rsid w:val="00C84B20"/>
    <w:rsid w:val="00C84C83"/>
    <w:rsid w:val="00C85EF0"/>
    <w:rsid w:val="00C902DA"/>
    <w:rsid w:val="00C915A1"/>
    <w:rsid w:val="00C91C30"/>
    <w:rsid w:val="00C920AB"/>
    <w:rsid w:val="00C94016"/>
    <w:rsid w:val="00C94B8D"/>
    <w:rsid w:val="00C95C49"/>
    <w:rsid w:val="00C962C9"/>
    <w:rsid w:val="00C97D3C"/>
    <w:rsid w:val="00CA2085"/>
    <w:rsid w:val="00CA2512"/>
    <w:rsid w:val="00CA36E3"/>
    <w:rsid w:val="00CA4180"/>
    <w:rsid w:val="00CA517F"/>
    <w:rsid w:val="00CA518E"/>
    <w:rsid w:val="00CA5761"/>
    <w:rsid w:val="00CA5FED"/>
    <w:rsid w:val="00CA642E"/>
    <w:rsid w:val="00CA66E8"/>
    <w:rsid w:val="00CA797B"/>
    <w:rsid w:val="00CA7A36"/>
    <w:rsid w:val="00CB05C1"/>
    <w:rsid w:val="00CB0B22"/>
    <w:rsid w:val="00CB205F"/>
    <w:rsid w:val="00CB2D02"/>
    <w:rsid w:val="00CB388E"/>
    <w:rsid w:val="00CB40D8"/>
    <w:rsid w:val="00CB4740"/>
    <w:rsid w:val="00CB4F33"/>
    <w:rsid w:val="00CB5037"/>
    <w:rsid w:val="00CB7459"/>
    <w:rsid w:val="00CB7845"/>
    <w:rsid w:val="00CB7DC5"/>
    <w:rsid w:val="00CC08A3"/>
    <w:rsid w:val="00CC10CA"/>
    <w:rsid w:val="00CC1846"/>
    <w:rsid w:val="00CC1A83"/>
    <w:rsid w:val="00CC28A3"/>
    <w:rsid w:val="00CC2DF6"/>
    <w:rsid w:val="00CC2F29"/>
    <w:rsid w:val="00CC3A49"/>
    <w:rsid w:val="00CC4A9B"/>
    <w:rsid w:val="00CC5901"/>
    <w:rsid w:val="00CC6020"/>
    <w:rsid w:val="00CC651C"/>
    <w:rsid w:val="00CC690E"/>
    <w:rsid w:val="00CC73BD"/>
    <w:rsid w:val="00CC76A2"/>
    <w:rsid w:val="00CD0188"/>
    <w:rsid w:val="00CD05DA"/>
    <w:rsid w:val="00CD2028"/>
    <w:rsid w:val="00CD2CF9"/>
    <w:rsid w:val="00CD45F1"/>
    <w:rsid w:val="00CD4C9D"/>
    <w:rsid w:val="00CD6173"/>
    <w:rsid w:val="00CD6B06"/>
    <w:rsid w:val="00CD6DEF"/>
    <w:rsid w:val="00CD6F89"/>
    <w:rsid w:val="00CD77E9"/>
    <w:rsid w:val="00CE0694"/>
    <w:rsid w:val="00CE21DE"/>
    <w:rsid w:val="00CE31EA"/>
    <w:rsid w:val="00CE48B5"/>
    <w:rsid w:val="00CE4B55"/>
    <w:rsid w:val="00CE4B84"/>
    <w:rsid w:val="00CE4C1A"/>
    <w:rsid w:val="00CE4DDE"/>
    <w:rsid w:val="00CE5331"/>
    <w:rsid w:val="00CE5550"/>
    <w:rsid w:val="00CE5A53"/>
    <w:rsid w:val="00CE6588"/>
    <w:rsid w:val="00CE79FB"/>
    <w:rsid w:val="00CF03A7"/>
    <w:rsid w:val="00CF0BCF"/>
    <w:rsid w:val="00CF1E0A"/>
    <w:rsid w:val="00CF22F7"/>
    <w:rsid w:val="00CF2601"/>
    <w:rsid w:val="00CF44DF"/>
    <w:rsid w:val="00CF4AF9"/>
    <w:rsid w:val="00CF6D31"/>
    <w:rsid w:val="00CF6DDF"/>
    <w:rsid w:val="00CF7C06"/>
    <w:rsid w:val="00D016E6"/>
    <w:rsid w:val="00D01C94"/>
    <w:rsid w:val="00D034DD"/>
    <w:rsid w:val="00D045A6"/>
    <w:rsid w:val="00D04EAA"/>
    <w:rsid w:val="00D05A34"/>
    <w:rsid w:val="00D107B7"/>
    <w:rsid w:val="00D10BAB"/>
    <w:rsid w:val="00D112E9"/>
    <w:rsid w:val="00D12231"/>
    <w:rsid w:val="00D12407"/>
    <w:rsid w:val="00D133B1"/>
    <w:rsid w:val="00D14711"/>
    <w:rsid w:val="00D17461"/>
    <w:rsid w:val="00D200C1"/>
    <w:rsid w:val="00D20CC4"/>
    <w:rsid w:val="00D2176D"/>
    <w:rsid w:val="00D21EC0"/>
    <w:rsid w:val="00D236A4"/>
    <w:rsid w:val="00D2407C"/>
    <w:rsid w:val="00D2506F"/>
    <w:rsid w:val="00D2560D"/>
    <w:rsid w:val="00D258FC"/>
    <w:rsid w:val="00D260AC"/>
    <w:rsid w:val="00D26175"/>
    <w:rsid w:val="00D2708F"/>
    <w:rsid w:val="00D2770D"/>
    <w:rsid w:val="00D30D90"/>
    <w:rsid w:val="00D31DBD"/>
    <w:rsid w:val="00D31E6C"/>
    <w:rsid w:val="00D31F3C"/>
    <w:rsid w:val="00D32761"/>
    <w:rsid w:val="00D3419D"/>
    <w:rsid w:val="00D341A7"/>
    <w:rsid w:val="00D34EE2"/>
    <w:rsid w:val="00D35C27"/>
    <w:rsid w:val="00D35F37"/>
    <w:rsid w:val="00D3656B"/>
    <w:rsid w:val="00D365FF"/>
    <w:rsid w:val="00D36748"/>
    <w:rsid w:val="00D37B41"/>
    <w:rsid w:val="00D37CDF"/>
    <w:rsid w:val="00D40645"/>
    <w:rsid w:val="00D4213B"/>
    <w:rsid w:val="00D441F4"/>
    <w:rsid w:val="00D44AF1"/>
    <w:rsid w:val="00D45107"/>
    <w:rsid w:val="00D474D1"/>
    <w:rsid w:val="00D47987"/>
    <w:rsid w:val="00D47B44"/>
    <w:rsid w:val="00D501F7"/>
    <w:rsid w:val="00D50756"/>
    <w:rsid w:val="00D5080E"/>
    <w:rsid w:val="00D515DC"/>
    <w:rsid w:val="00D5258C"/>
    <w:rsid w:val="00D52ED3"/>
    <w:rsid w:val="00D53FD3"/>
    <w:rsid w:val="00D5449C"/>
    <w:rsid w:val="00D55620"/>
    <w:rsid w:val="00D55632"/>
    <w:rsid w:val="00D57E1A"/>
    <w:rsid w:val="00D6048F"/>
    <w:rsid w:val="00D60F59"/>
    <w:rsid w:val="00D60FC6"/>
    <w:rsid w:val="00D62769"/>
    <w:rsid w:val="00D6296E"/>
    <w:rsid w:val="00D62C3A"/>
    <w:rsid w:val="00D62E75"/>
    <w:rsid w:val="00D648CB"/>
    <w:rsid w:val="00D64A27"/>
    <w:rsid w:val="00D65EF7"/>
    <w:rsid w:val="00D67549"/>
    <w:rsid w:val="00D679DE"/>
    <w:rsid w:val="00D71CC0"/>
    <w:rsid w:val="00D7210F"/>
    <w:rsid w:val="00D72150"/>
    <w:rsid w:val="00D72EC3"/>
    <w:rsid w:val="00D73140"/>
    <w:rsid w:val="00D73362"/>
    <w:rsid w:val="00D7353B"/>
    <w:rsid w:val="00D740A9"/>
    <w:rsid w:val="00D75E21"/>
    <w:rsid w:val="00D760E4"/>
    <w:rsid w:val="00D760E6"/>
    <w:rsid w:val="00D76EFA"/>
    <w:rsid w:val="00D76F06"/>
    <w:rsid w:val="00D8061A"/>
    <w:rsid w:val="00D8090B"/>
    <w:rsid w:val="00D80970"/>
    <w:rsid w:val="00D8151D"/>
    <w:rsid w:val="00D81A11"/>
    <w:rsid w:val="00D8206B"/>
    <w:rsid w:val="00D82971"/>
    <w:rsid w:val="00D831CA"/>
    <w:rsid w:val="00D84113"/>
    <w:rsid w:val="00D8459C"/>
    <w:rsid w:val="00D846E6"/>
    <w:rsid w:val="00D92683"/>
    <w:rsid w:val="00D94A94"/>
    <w:rsid w:val="00D94EAB"/>
    <w:rsid w:val="00D9537A"/>
    <w:rsid w:val="00D95531"/>
    <w:rsid w:val="00D96065"/>
    <w:rsid w:val="00D96A60"/>
    <w:rsid w:val="00DA0AF5"/>
    <w:rsid w:val="00DA19F7"/>
    <w:rsid w:val="00DA1B2B"/>
    <w:rsid w:val="00DA2085"/>
    <w:rsid w:val="00DA32BF"/>
    <w:rsid w:val="00DA34BF"/>
    <w:rsid w:val="00DA507B"/>
    <w:rsid w:val="00DA542F"/>
    <w:rsid w:val="00DA5D58"/>
    <w:rsid w:val="00DA5E50"/>
    <w:rsid w:val="00DA5E94"/>
    <w:rsid w:val="00DA6324"/>
    <w:rsid w:val="00DA6AD4"/>
    <w:rsid w:val="00DA740A"/>
    <w:rsid w:val="00DA7606"/>
    <w:rsid w:val="00DB16C8"/>
    <w:rsid w:val="00DB2095"/>
    <w:rsid w:val="00DB2C18"/>
    <w:rsid w:val="00DB2C9A"/>
    <w:rsid w:val="00DB4CFA"/>
    <w:rsid w:val="00DB5B9F"/>
    <w:rsid w:val="00DB68E0"/>
    <w:rsid w:val="00DB709E"/>
    <w:rsid w:val="00DB7843"/>
    <w:rsid w:val="00DB7BAF"/>
    <w:rsid w:val="00DC0566"/>
    <w:rsid w:val="00DC0B3A"/>
    <w:rsid w:val="00DC1267"/>
    <w:rsid w:val="00DC2418"/>
    <w:rsid w:val="00DC2A61"/>
    <w:rsid w:val="00DC2E5C"/>
    <w:rsid w:val="00DC2E67"/>
    <w:rsid w:val="00DC413B"/>
    <w:rsid w:val="00DC5933"/>
    <w:rsid w:val="00DC59CF"/>
    <w:rsid w:val="00DD0633"/>
    <w:rsid w:val="00DD08C4"/>
    <w:rsid w:val="00DD1450"/>
    <w:rsid w:val="00DD160F"/>
    <w:rsid w:val="00DD1A37"/>
    <w:rsid w:val="00DD1E15"/>
    <w:rsid w:val="00DD2D50"/>
    <w:rsid w:val="00DD3276"/>
    <w:rsid w:val="00DD4549"/>
    <w:rsid w:val="00DD5DD7"/>
    <w:rsid w:val="00DD6BA1"/>
    <w:rsid w:val="00DD6F12"/>
    <w:rsid w:val="00DD73EC"/>
    <w:rsid w:val="00DD7F2F"/>
    <w:rsid w:val="00DE02EC"/>
    <w:rsid w:val="00DE03F2"/>
    <w:rsid w:val="00DE1282"/>
    <w:rsid w:val="00DE1853"/>
    <w:rsid w:val="00DE1C9B"/>
    <w:rsid w:val="00DE3E82"/>
    <w:rsid w:val="00DE4C49"/>
    <w:rsid w:val="00DE58DE"/>
    <w:rsid w:val="00DE638A"/>
    <w:rsid w:val="00DF0353"/>
    <w:rsid w:val="00DF083D"/>
    <w:rsid w:val="00DF2D08"/>
    <w:rsid w:val="00DF4B6A"/>
    <w:rsid w:val="00DF6359"/>
    <w:rsid w:val="00DF7FB5"/>
    <w:rsid w:val="00E01002"/>
    <w:rsid w:val="00E01355"/>
    <w:rsid w:val="00E01FEE"/>
    <w:rsid w:val="00E0298F"/>
    <w:rsid w:val="00E02CF6"/>
    <w:rsid w:val="00E06E95"/>
    <w:rsid w:val="00E07642"/>
    <w:rsid w:val="00E0784A"/>
    <w:rsid w:val="00E07895"/>
    <w:rsid w:val="00E10428"/>
    <w:rsid w:val="00E10A5B"/>
    <w:rsid w:val="00E11774"/>
    <w:rsid w:val="00E12291"/>
    <w:rsid w:val="00E12783"/>
    <w:rsid w:val="00E127D9"/>
    <w:rsid w:val="00E12B49"/>
    <w:rsid w:val="00E131DF"/>
    <w:rsid w:val="00E1330C"/>
    <w:rsid w:val="00E149B7"/>
    <w:rsid w:val="00E15C61"/>
    <w:rsid w:val="00E177FC"/>
    <w:rsid w:val="00E208A1"/>
    <w:rsid w:val="00E21B62"/>
    <w:rsid w:val="00E228B2"/>
    <w:rsid w:val="00E236F1"/>
    <w:rsid w:val="00E240D6"/>
    <w:rsid w:val="00E305D9"/>
    <w:rsid w:val="00E3165F"/>
    <w:rsid w:val="00E31787"/>
    <w:rsid w:val="00E319AB"/>
    <w:rsid w:val="00E31A2A"/>
    <w:rsid w:val="00E31D48"/>
    <w:rsid w:val="00E335F8"/>
    <w:rsid w:val="00E33C8E"/>
    <w:rsid w:val="00E351E8"/>
    <w:rsid w:val="00E36FAF"/>
    <w:rsid w:val="00E40C80"/>
    <w:rsid w:val="00E4128C"/>
    <w:rsid w:val="00E41BA5"/>
    <w:rsid w:val="00E4222F"/>
    <w:rsid w:val="00E42D9C"/>
    <w:rsid w:val="00E43CC2"/>
    <w:rsid w:val="00E44620"/>
    <w:rsid w:val="00E4498E"/>
    <w:rsid w:val="00E450ED"/>
    <w:rsid w:val="00E457AC"/>
    <w:rsid w:val="00E46118"/>
    <w:rsid w:val="00E46C9A"/>
    <w:rsid w:val="00E51351"/>
    <w:rsid w:val="00E5220E"/>
    <w:rsid w:val="00E545ED"/>
    <w:rsid w:val="00E54B61"/>
    <w:rsid w:val="00E5529C"/>
    <w:rsid w:val="00E556BC"/>
    <w:rsid w:val="00E57C4D"/>
    <w:rsid w:val="00E57E86"/>
    <w:rsid w:val="00E6044C"/>
    <w:rsid w:val="00E61197"/>
    <w:rsid w:val="00E61421"/>
    <w:rsid w:val="00E61BDA"/>
    <w:rsid w:val="00E6279C"/>
    <w:rsid w:val="00E62E55"/>
    <w:rsid w:val="00E62FE5"/>
    <w:rsid w:val="00E63353"/>
    <w:rsid w:val="00E63BB5"/>
    <w:rsid w:val="00E63F22"/>
    <w:rsid w:val="00E640F0"/>
    <w:rsid w:val="00E645C8"/>
    <w:rsid w:val="00E6489E"/>
    <w:rsid w:val="00E64E08"/>
    <w:rsid w:val="00E64FAE"/>
    <w:rsid w:val="00E65212"/>
    <w:rsid w:val="00E67412"/>
    <w:rsid w:val="00E7027D"/>
    <w:rsid w:val="00E70551"/>
    <w:rsid w:val="00E70B26"/>
    <w:rsid w:val="00E70C19"/>
    <w:rsid w:val="00E70D90"/>
    <w:rsid w:val="00E719B2"/>
    <w:rsid w:val="00E71AD2"/>
    <w:rsid w:val="00E71B36"/>
    <w:rsid w:val="00E71F2D"/>
    <w:rsid w:val="00E73452"/>
    <w:rsid w:val="00E74BC6"/>
    <w:rsid w:val="00E75770"/>
    <w:rsid w:val="00E757BB"/>
    <w:rsid w:val="00E75A26"/>
    <w:rsid w:val="00E77275"/>
    <w:rsid w:val="00E77A47"/>
    <w:rsid w:val="00E77D68"/>
    <w:rsid w:val="00E8071B"/>
    <w:rsid w:val="00E81753"/>
    <w:rsid w:val="00E8208F"/>
    <w:rsid w:val="00E8214B"/>
    <w:rsid w:val="00E822D0"/>
    <w:rsid w:val="00E8260E"/>
    <w:rsid w:val="00E82A80"/>
    <w:rsid w:val="00E8310A"/>
    <w:rsid w:val="00E839D0"/>
    <w:rsid w:val="00E84485"/>
    <w:rsid w:val="00E846D8"/>
    <w:rsid w:val="00E86100"/>
    <w:rsid w:val="00E86E8C"/>
    <w:rsid w:val="00E872FA"/>
    <w:rsid w:val="00E873D6"/>
    <w:rsid w:val="00E913BC"/>
    <w:rsid w:val="00E916DB"/>
    <w:rsid w:val="00E91F66"/>
    <w:rsid w:val="00E92734"/>
    <w:rsid w:val="00E94EC0"/>
    <w:rsid w:val="00E95526"/>
    <w:rsid w:val="00E95B0F"/>
    <w:rsid w:val="00E95C18"/>
    <w:rsid w:val="00E95CFF"/>
    <w:rsid w:val="00EA245B"/>
    <w:rsid w:val="00EA41B4"/>
    <w:rsid w:val="00EA4340"/>
    <w:rsid w:val="00EA459F"/>
    <w:rsid w:val="00EA549F"/>
    <w:rsid w:val="00EA5D9E"/>
    <w:rsid w:val="00EA6040"/>
    <w:rsid w:val="00EA6B16"/>
    <w:rsid w:val="00EA7FD9"/>
    <w:rsid w:val="00EB34F0"/>
    <w:rsid w:val="00EB3E79"/>
    <w:rsid w:val="00EB4514"/>
    <w:rsid w:val="00EB4586"/>
    <w:rsid w:val="00EB5704"/>
    <w:rsid w:val="00EB5752"/>
    <w:rsid w:val="00EB6985"/>
    <w:rsid w:val="00EB78D6"/>
    <w:rsid w:val="00EC01C4"/>
    <w:rsid w:val="00EC05C8"/>
    <w:rsid w:val="00EC1283"/>
    <w:rsid w:val="00EC14BD"/>
    <w:rsid w:val="00EC171A"/>
    <w:rsid w:val="00EC2256"/>
    <w:rsid w:val="00EC373F"/>
    <w:rsid w:val="00EC3DF1"/>
    <w:rsid w:val="00EC54EE"/>
    <w:rsid w:val="00EC55E2"/>
    <w:rsid w:val="00EC5D8F"/>
    <w:rsid w:val="00EC6ACD"/>
    <w:rsid w:val="00EC6B57"/>
    <w:rsid w:val="00ED02BE"/>
    <w:rsid w:val="00ED1A5A"/>
    <w:rsid w:val="00ED2E48"/>
    <w:rsid w:val="00ED361D"/>
    <w:rsid w:val="00ED36C0"/>
    <w:rsid w:val="00ED661B"/>
    <w:rsid w:val="00ED77EE"/>
    <w:rsid w:val="00EE02E5"/>
    <w:rsid w:val="00EE092C"/>
    <w:rsid w:val="00EE0DE1"/>
    <w:rsid w:val="00EE219B"/>
    <w:rsid w:val="00EE2503"/>
    <w:rsid w:val="00EE2D83"/>
    <w:rsid w:val="00EE306D"/>
    <w:rsid w:val="00EE3DBA"/>
    <w:rsid w:val="00EE4220"/>
    <w:rsid w:val="00EE4CAF"/>
    <w:rsid w:val="00EE5A54"/>
    <w:rsid w:val="00EE5BDA"/>
    <w:rsid w:val="00EE6084"/>
    <w:rsid w:val="00EE614D"/>
    <w:rsid w:val="00EE708A"/>
    <w:rsid w:val="00EE7803"/>
    <w:rsid w:val="00EE7D26"/>
    <w:rsid w:val="00EF1460"/>
    <w:rsid w:val="00EF248D"/>
    <w:rsid w:val="00EF28BE"/>
    <w:rsid w:val="00EF2FE3"/>
    <w:rsid w:val="00EF3233"/>
    <w:rsid w:val="00EF3911"/>
    <w:rsid w:val="00EF47C5"/>
    <w:rsid w:val="00EF508B"/>
    <w:rsid w:val="00EF5C57"/>
    <w:rsid w:val="00EF6376"/>
    <w:rsid w:val="00EF7606"/>
    <w:rsid w:val="00EF7A63"/>
    <w:rsid w:val="00F00E4B"/>
    <w:rsid w:val="00F0161A"/>
    <w:rsid w:val="00F01876"/>
    <w:rsid w:val="00F01B50"/>
    <w:rsid w:val="00F01E02"/>
    <w:rsid w:val="00F04B21"/>
    <w:rsid w:val="00F04C1C"/>
    <w:rsid w:val="00F04E94"/>
    <w:rsid w:val="00F04F19"/>
    <w:rsid w:val="00F05CD0"/>
    <w:rsid w:val="00F06619"/>
    <w:rsid w:val="00F07A3E"/>
    <w:rsid w:val="00F1092E"/>
    <w:rsid w:val="00F10F8A"/>
    <w:rsid w:val="00F1130A"/>
    <w:rsid w:val="00F139D1"/>
    <w:rsid w:val="00F14565"/>
    <w:rsid w:val="00F1527C"/>
    <w:rsid w:val="00F1602E"/>
    <w:rsid w:val="00F168DC"/>
    <w:rsid w:val="00F17B49"/>
    <w:rsid w:val="00F21FB7"/>
    <w:rsid w:val="00F22D98"/>
    <w:rsid w:val="00F23722"/>
    <w:rsid w:val="00F23AC7"/>
    <w:rsid w:val="00F23B27"/>
    <w:rsid w:val="00F23EB8"/>
    <w:rsid w:val="00F2585A"/>
    <w:rsid w:val="00F26078"/>
    <w:rsid w:val="00F26799"/>
    <w:rsid w:val="00F279A1"/>
    <w:rsid w:val="00F279F4"/>
    <w:rsid w:val="00F27A6B"/>
    <w:rsid w:val="00F27CF2"/>
    <w:rsid w:val="00F3021E"/>
    <w:rsid w:val="00F3032E"/>
    <w:rsid w:val="00F3097E"/>
    <w:rsid w:val="00F319DE"/>
    <w:rsid w:val="00F32A70"/>
    <w:rsid w:val="00F334DF"/>
    <w:rsid w:val="00F335D4"/>
    <w:rsid w:val="00F33839"/>
    <w:rsid w:val="00F34177"/>
    <w:rsid w:val="00F34E58"/>
    <w:rsid w:val="00F3572F"/>
    <w:rsid w:val="00F36BFA"/>
    <w:rsid w:val="00F401AB"/>
    <w:rsid w:val="00F42185"/>
    <w:rsid w:val="00F42FE5"/>
    <w:rsid w:val="00F43A19"/>
    <w:rsid w:val="00F43C56"/>
    <w:rsid w:val="00F444C7"/>
    <w:rsid w:val="00F44F7A"/>
    <w:rsid w:val="00F4500F"/>
    <w:rsid w:val="00F45735"/>
    <w:rsid w:val="00F45C77"/>
    <w:rsid w:val="00F4730D"/>
    <w:rsid w:val="00F473B2"/>
    <w:rsid w:val="00F47D80"/>
    <w:rsid w:val="00F50FF6"/>
    <w:rsid w:val="00F5124C"/>
    <w:rsid w:val="00F529A0"/>
    <w:rsid w:val="00F535BC"/>
    <w:rsid w:val="00F53DFD"/>
    <w:rsid w:val="00F555B8"/>
    <w:rsid w:val="00F55800"/>
    <w:rsid w:val="00F5611A"/>
    <w:rsid w:val="00F562CB"/>
    <w:rsid w:val="00F563D9"/>
    <w:rsid w:val="00F573E6"/>
    <w:rsid w:val="00F57CC2"/>
    <w:rsid w:val="00F57E95"/>
    <w:rsid w:val="00F61CC2"/>
    <w:rsid w:val="00F61E8A"/>
    <w:rsid w:val="00F633DE"/>
    <w:rsid w:val="00F634BC"/>
    <w:rsid w:val="00F635B0"/>
    <w:rsid w:val="00F63707"/>
    <w:rsid w:val="00F6615C"/>
    <w:rsid w:val="00F678B6"/>
    <w:rsid w:val="00F67CFB"/>
    <w:rsid w:val="00F71BE1"/>
    <w:rsid w:val="00F72699"/>
    <w:rsid w:val="00F72873"/>
    <w:rsid w:val="00F72AD2"/>
    <w:rsid w:val="00F74DC6"/>
    <w:rsid w:val="00F74DDA"/>
    <w:rsid w:val="00F76327"/>
    <w:rsid w:val="00F777B0"/>
    <w:rsid w:val="00F804A1"/>
    <w:rsid w:val="00F809F3"/>
    <w:rsid w:val="00F81064"/>
    <w:rsid w:val="00F829D5"/>
    <w:rsid w:val="00F831CA"/>
    <w:rsid w:val="00F841E6"/>
    <w:rsid w:val="00F846F9"/>
    <w:rsid w:val="00F8475C"/>
    <w:rsid w:val="00F8488A"/>
    <w:rsid w:val="00F84FAB"/>
    <w:rsid w:val="00F87039"/>
    <w:rsid w:val="00F87768"/>
    <w:rsid w:val="00F90003"/>
    <w:rsid w:val="00F90397"/>
    <w:rsid w:val="00F9109A"/>
    <w:rsid w:val="00F91BDF"/>
    <w:rsid w:val="00F91D35"/>
    <w:rsid w:val="00F92871"/>
    <w:rsid w:val="00F93C1C"/>
    <w:rsid w:val="00F94115"/>
    <w:rsid w:val="00F94DE3"/>
    <w:rsid w:val="00F95985"/>
    <w:rsid w:val="00F96D6F"/>
    <w:rsid w:val="00F97FD6"/>
    <w:rsid w:val="00FA0FCF"/>
    <w:rsid w:val="00FA11F8"/>
    <w:rsid w:val="00FA123B"/>
    <w:rsid w:val="00FA24B6"/>
    <w:rsid w:val="00FA4882"/>
    <w:rsid w:val="00FA4CD9"/>
    <w:rsid w:val="00FA59BB"/>
    <w:rsid w:val="00FA7857"/>
    <w:rsid w:val="00FB0BE2"/>
    <w:rsid w:val="00FB0E93"/>
    <w:rsid w:val="00FB0F13"/>
    <w:rsid w:val="00FB2002"/>
    <w:rsid w:val="00FB2D6E"/>
    <w:rsid w:val="00FB360F"/>
    <w:rsid w:val="00FB3E44"/>
    <w:rsid w:val="00FB3FDB"/>
    <w:rsid w:val="00FB4A90"/>
    <w:rsid w:val="00FB5AB9"/>
    <w:rsid w:val="00FB6C1C"/>
    <w:rsid w:val="00FB751A"/>
    <w:rsid w:val="00FB7E85"/>
    <w:rsid w:val="00FC0D30"/>
    <w:rsid w:val="00FC16BF"/>
    <w:rsid w:val="00FC2935"/>
    <w:rsid w:val="00FC37AB"/>
    <w:rsid w:val="00FC4981"/>
    <w:rsid w:val="00FC4D81"/>
    <w:rsid w:val="00FC59E1"/>
    <w:rsid w:val="00FC5AE5"/>
    <w:rsid w:val="00FC7870"/>
    <w:rsid w:val="00FC7989"/>
    <w:rsid w:val="00FC7F7D"/>
    <w:rsid w:val="00FD04DD"/>
    <w:rsid w:val="00FD0DD0"/>
    <w:rsid w:val="00FD180C"/>
    <w:rsid w:val="00FD3321"/>
    <w:rsid w:val="00FD4752"/>
    <w:rsid w:val="00FD4CFF"/>
    <w:rsid w:val="00FD513E"/>
    <w:rsid w:val="00FD55E8"/>
    <w:rsid w:val="00FD59F4"/>
    <w:rsid w:val="00FD5BDC"/>
    <w:rsid w:val="00FD64F8"/>
    <w:rsid w:val="00FD793E"/>
    <w:rsid w:val="00FD7C22"/>
    <w:rsid w:val="00FD7CA0"/>
    <w:rsid w:val="00FD7F48"/>
    <w:rsid w:val="00FE02CC"/>
    <w:rsid w:val="00FE0619"/>
    <w:rsid w:val="00FE09F4"/>
    <w:rsid w:val="00FE17C2"/>
    <w:rsid w:val="00FE36C2"/>
    <w:rsid w:val="00FE3D7A"/>
    <w:rsid w:val="00FE514C"/>
    <w:rsid w:val="00FE54FA"/>
    <w:rsid w:val="00FE5641"/>
    <w:rsid w:val="00FE68B2"/>
    <w:rsid w:val="00FE6A4D"/>
    <w:rsid w:val="00FF199B"/>
    <w:rsid w:val="00FF4125"/>
    <w:rsid w:val="00FF4858"/>
    <w:rsid w:val="00FF4D36"/>
    <w:rsid w:val="00FF5897"/>
    <w:rsid w:val="00FF6755"/>
    <w:rsid w:val="00FF7A17"/>
    <w:rsid w:val="00FF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3E77B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"/>
    <w:qFormat/>
    <w:rsid w:val="00DD160F"/>
    <w:pPr>
      <w:spacing w:line="480" w:lineRule="auto"/>
    </w:pPr>
    <w:rPr>
      <w:sz w:val="20"/>
    </w:rPr>
  </w:style>
  <w:style w:type="paragraph" w:styleId="Ttulo1">
    <w:name w:val="heading 1"/>
    <w:basedOn w:val="Normal"/>
    <w:next w:val="Normal"/>
    <w:link w:val="Ttulo1Carter"/>
    <w:uiPriority w:val="2"/>
    <w:qFormat/>
    <w:rsid w:val="008D5E3D"/>
    <w:pPr>
      <w:spacing w:before="90" w:after="360" w:line="240" w:lineRule="auto"/>
      <w:ind w:left="11" w:right="-11"/>
      <w:outlineLvl w:val="0"/>
    </w:pPr>
    <w:rPr>
      <w:rFonts w:asciiTheme="majorHAnsi" w:hAnsiTheme="majorHAnsi"/>
      <w:caps/>
      <w:color w:val="4354A2" w:themeColor="accent1"/>
      <w:sz w:val="56"/>
      <w:szCs w:val="28"/>
    </w:rPr>
  </w:style>
  <w:style w:type="paragraph" w:styleId="Ttulo2">
    <w:name w:val="heading 2"/>
    <w:aliases w:val="Index"/>
    <w:basedOn w:val="Normal"/>
    <w:next w:val="Normal"/>
    <w:link w:val="Ttulo2Carter"/>
    <w:uiPriority w:val="1"/>
    <w:qFormat/>
    <w:rsid w:val="000D719D"/>
    <w:pPr>
      <w:ind w:left="15"/>
      <w:jc w:val="both"/>
      <w:textAlignment w:val="baseline"/>
      <w:outlineLvl w:val="1"/>
    </w:pPr>
    <w:rPr>
      <w:rFonts w:ascii="Franklin Gothic Book" w:eastAsia="Franklin Gothic Book" w:hAnsi="Franklin Gothic Book" w:cs="Segoe UI"/>
      <w:color w:val="4354A2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2"/>
    <w:semiHidden/>
    <w:rsid w:val="006B498E"/>
    <w:pPr>
      <w:spacing w:before="23"/>
      <w:jc w:val="center"/>
      <w:outlineLvl w:val="2"/>
    </w:pPr>
    <w:rPr>
      <w:rFonts w:ascii="Gill Sans MT" w:hAnsi="Gill Sans MT"/>
      <w:b/>
      <w:color w:val="4354A2" w:themeColor="accent1"/>
      <w:spacing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7816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coraGrfica">
    <w:name w:val="Âncora Gráfica"/>
    <w:basedOn w:val="Normal"/>
    <w:uiPriority w:val="10"/>
    <w:semiHidden/>
    <w:rsid w:val="0078163A"/>
    <w:rPr>
      <w:sz w:val="10"/>
    </w:rPr>
  </w:style>
  <w:style w:type="paragraph" w:styleId="Listacommarcas">
    <w:name w:val="List Bullet"/>
    <w:basedOn w:val="Normal"/>
    <w:uiPriority w:val="99"/>
    <w:rsid w:val="008D5E3D"/>
    <w:pPr>
      <w:ind w:left="360" w:hanging="360"/>
      <w:contextualSpacing/>
    </w:pPr>
  </w:style>
  <w:style w:type="paragraph" w:customStyle="1" w:styleId="CorpodeTexto">
    <w:name w:val="Corpo de Texto"/>
    <w:basedOn w:val="Corpodetexto0"/>
    <w:link w:val="CarterdeCorpodeTexto"/>
    <w:uiPriority w:val="7"/>
    <w:semiHidden/>
    <w:rsid w:val="007D2AC9"/>
    <w:pPr>
      <w:widowControl w:val="0"/>
      <w:autoSpaceDE w:val="0"/>
      <w:autoSpaceDN w:val="0"/>
      <w:spacing w:before="7" w:after="0" w:line="268" w:lineRule="auto"/>
      <w:ind w:left="20" w:right="-13"/>
    </w:pPr>
    <w:rPr>
      <w:rFonts w:eastAsia="Franklin Gothic Book" w:cs="Franklin Gothic Book"/>
      <w:color w:val="4354A2" w:themeColor="accent1"/>
      <w:szCs w:val="22"/>
      <w:lang w:bidi="en-US"/>
    </w:rPr>
  </w:style>
  <w:style w:type="character" w:customStyle="1" w:styleId="CarterdeCorpodeTexto">
    <w:name w:val="Caráter de Corpo de Texto"/>
    <w:basedOn w:val="CorpodetextoCarter"/>
    <w:link w:val="CorpodeTexto"/>
    <w:uiPriority w:val="7"/>
    <w:semiHidden/>
    <w:rsid w:val="00946B83"/>
    <w:rPr>
      <w:rFonts w:eastAsia="Franklin Gothic Book" w:cs="Franklin Gothic Book"/>
      <w:color w:val="4354A2" w:themeColor="accent1"/>
      <w:sz w:val="20"/>
      <w:szCs w:val="22"/>
      <w:lang w:bidi="en-US"/>
    </w:rPr>
  </w:style>
  <w:style w:type="paragraph" w:styleId="Corpodetexto0">
    <w:name w:val="Body Text"/>
    <w:basedOn w:val="Normal"/>
    <w:link w:val="CorpodetextoCarter"/>
    <w:uiPriority w:val="99"/>
    <w:semiHidden/>
    <w:rsid w:val="00A40213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0"/>
    <w:uiPriority w:val="99"/>
    <w:semiHidden/>
    <w:rsid w:val="008E1844"/>
  </w:style>
  <w:style w:type="paragraph" w:customStyle="1" w:styleId="Subcabealho">
    <w:name w:val="Subcabeçalho"/>
    <w:basedOn w:val="Normal"/>
    <w:link w:val="CarterdeSubcabealho"/>
    <w:uiPriority w:val="3"/>
    <w:qFormat/>
    <w:rsid w:val="005C684A"/>
    <w:pPr>
      <w:widowControl w:val="0"/>
      <w:numPr>
        <w:numId w:val="2"/>
      </w:numPr>
      <w:autoSpaceDE w:val="0"/>
      <w:autoSpaceDN w:val="0"/>
      <w:spacing w:before="120" w:line="360" w:lineRule="auto"/>
    </w:pPr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character" w:customStyle="1" w:styleId="CarterdeSubcabealho">
    <w:name w:val="Caráter de Subcabeçalho"/>
    <w:basedOn w:val="Tipodeletrapredefinidodopargrafo"/>
    <w:link w:val="Subcabealho"/>
    <w:uiPriority w:val="3"/>
    <w:rsid w:val="00946B83"/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paragraph" w:customStyle="1" w:styleId="CabealhodeTabela">
    <w:name w:val="Cabeçalho de Tabela"/>
    <w:basedOn w:val="Normal"/>
    <w:link w:val="CarterdeCabealhodeTabela"/>
    <w:uiPriority w:val="8"/>
    <w:qFormat/>
    <w:rsid w:val="00E872FA"/>
    <w:pPr>
      <w:widowControl w:val="0"/>
      <w:autoSpaceDE w:val="0"/>
      <w:autoSpaceDN w:val="0"/>
      <w:spacing w:before="20" w:line="254" w:lineRule="auto"/>
      <w:jc w:val="center"/>
    </w:pPr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character" w:customStyle="1" w:styleId="CarterdeCabealhodeTabela">
    <w:name w:val="Caráter de Cabeçalho de Tabela"/>
    <w:basedOn w:val="Tipodeletrapredefinidodopargrafo"/>
    <w:link w:val="CabealhodeTabela"/>
    <w:uiPriority w:val="8"/>
    <w:rsid w:val="00E872FA"/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paragraph" w:customStyle="1" w:styleId="InformaesdaFotografia">
    <w:name w:val="Informações da Fotografia"/>
    <w:basedOn w:val="Normal"/>
    <w:uiPriority w:val="8"/>
    <w:rsid w:val="00BC268E"/>
    <w:rPr>
      <w:rFonts w:ascii="Franklin Gothic Book" w:hAnsi="Franklin Gothic Book"/>
      <w:bCs/>
      <w:color w:val="4354A2" w:themeColor="accent1"/>
      <w:sz w:val="22"/>
    </w:rPr>
  </w:style>
  <w:style w:type="character" w:customStyle="1" w:styleId="Ttulo1Carter">
    <w:name w:val="Título 1 Caráter"/>
    <w:basedOn w:val="Tipodeletrapredefinidodopargrafo"/>
    <w:link w:val="Ttulo1"/>
    <w:uiPriority w:val="2"/>
    <w:rsid w:val="00946B83"/>
    <w:rPr>
      <w:rFonts w:asciiTheme="majorHAnsi" w:hAnsiTheme="majorHAnsi"/>
      <w:caps/>
      <w:color w:val="4354A2" w:themeColor="accent1"/>
      <w:sz w:val="56"/>
      <w:szCs w:val="28"/>
    </w:rPr>
  </w:style>
  <w:style w:type="character" w:customStyle="1" w:styleId="Ttulo2Carter">
    <w:name w:val="Título 2 Caráter"/>
    <w:aliases w:val="Index Caráter"/>
    <w:basedOn w:val="Tipodeletrapredefinidodopargrafo"/>
    <w:link w:val="Ttulo2"/>
    <w:uiPriority w:val="1"/>
    <w:rsid w:val="00E07642"/>
    <w:rPr>
      <w:rFonts w:ascii="Franklin Gothic Book" w:eastAsia="Franklin Gothic Book" w:hAnsi="Franklin Gothic Book" w:cs="Segoe UI"/>
      <w:color w:val="4354A2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2"/>
    <w:semiHidden/>
    <w:rsid w:val="00946B83"/>
    <w:rPr>
      <w:rFonts w:ascii="Gill Sans MT" w:hAnsi="Gill Sans MT"/>
      <w:b/>
      <w:color w:val="4354A2" w:themeColor="accent1"/>
      <w:spacing w:val="40"/>
      <w:sz w:val="20"/>
    </w:rPr>
  </w:style>
  <w:style w:type="character" w:styleId="TextodoMarcadordePosio">
    <w:name w:val="Placeholder Text"/>
    <w:basedOn w:val="Tipodeletrapredefinidodopargrafo"/>
    <w:uiPriority w:val="99"/>
    <w:semiHidden/>
    <w:rsid w:val="008E1844"/>
    <w:rPr>
      <w:color w:val="808080"/>
    </w:rPr>
  </w:style>
  <w:style w:type="paragraph" w:styleId="Rodap">
    <w:name w:val="footer"/>
    <w:basedOn w:val="Normal"/>
    <w:link w:val="RodapCarter"/>
    <w:uiPriority w:val="99"/>
    <w:rsid w:val="001D6100"/>
    <w:pPr>
      <w:tabs>
        <w:tab w:val="center" w:pos="4677"/>
        <w:tab w:val="right" w:pos="9355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D6100"/>
  </w:style>
  <w:style w:type="paragraph" w:styleId="NormalWeb">
    <w:name w:val="Normal (Web)"/>
    <w:basedOn w:val="Normal"/>
    <w:uiPriority w:val="99"/>
    <w:semiHidden/>
    <w:rsid w:val="003E115A"/>
    <w:rPr>
      <w:rFonts w:ascii="Times New Roman" w:hAnsi="Times New Roman" w:cs="Times New Roman"/>
      <w:sz w:val="24"/>
    </w:rPr>
  </w:style>
  <w:style w:type="paragraph" w:styleId="Legenda">
    <w:name w:val="caption"/>
    <w:basedOn w:val="Normal"/>
    <w:next w:val="Normal"/>
    <w:uiPriority w:val="35"/>
    <w:semiHidden/>
    <w:qFormat/>
    <w:rsid w:val="00D62E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semiHidden/>
    <w:qFormat/>
    <w:rsid w:val="00D60FC6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AA059E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A059E"/>
    <w:rPr>
      <w:rFonts w:ascii="Times New Roman" w:hAnsi="Times New Roman" w:cs="Times New Roman"/>
      <w:sz w:val="18"/>
      <w:szCs w:val="18"/>
    </w:rPr>
  </w:style>
  <w:style w:type="paragraph" w:styleId="Ttulo">
    <w:name w:val="Title"/>
    <w:basedOn w:val="Normal"/>
    <w:next w:val="Normal"/>
    <w:link w:val="TtuloCarter"/>
    <w:qFormat/>
    <w:rsid w:val="007246A9"/>
    <w:pPr>
      <w:spacing w:line="240" w:lineRule="auto"/>
      <w:contextualSpacing/>
    </w:pPr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character" w:customStyle="1" w:styleId="TtuloCarter">
    <w:name w:val="Título Caráter"/>
    <w:basedOn w:val="Tipodeletrapredefinidodopargrafo"/>
    <w:link w:val="Ttulo"/>
    <w:rsid w:val="00946B83"/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paragraph" w:customStyle="1" w:styleId="InformaesdaCapa">
    <w:name w:val="Informações da Capa"/>
    <w:basedOn w:val="Normal"/>
    <w:uiPriority w:val="1"/>
    <w:qFormat/>
    <w:rsid w:val="007246A9"/>
    <w:pPr>
      <w:spacing w:line="240" w:lineRule="auto"/>
      <w:outlineLvl w:val="1"/>
    </w:pPr>
    <w:rPr>
      <w:rFonts w:asciiTheme="majorHAnsi" w:hAnsiTheme="majorHAnsi"/>
      <w:color w:val="4354A2" w:themeColor="accent1"/>
      <w:spacing w:val="30"/>
      <w:sz w:val="24"/>
    </w:rPr>
  </w:style>
  <w:style w:type="paragraph" w:customStyle="1" w:styleId="ndice">
    <w:name w:val="Índice"/>
    <w:basedOn w:val="Normal"/>
    <w:uiPriority w:val="9"/>
    <w:qFormat/>
    <w:rsid w:val="008D5E3D"/>
    <w:rPr>
      <w:color w:val="4354A2" w:themeColor="accent1"/>
      <w:sz w:val="32"/>
    </w:rPr>
  </w:style>
  <w:style w:type="paragraph" w:customStyle="1" w:styleId="DadosdaTabela">
    <w:name w:val="Dados da Tabela"/>
    <w:basedOn w:val="Normal"/>
    <w:uiPriority w:val="9"/>
    <w:qFormat/>
    <w:rsid w:val="00E872FA"/>
    <w:pPr>
      <w:spacing w:line="240" w:lineRule="auto"/>
      <w:jc w:val="center"/>
    </w:pPr>
    <w:rPr>
      <w:color w:val="595959" w:themeColor="text1" w:themeTint="A6"/>
    </w:rPr>
  </w:style>
  <w:style w:type="paragraph" w:customStyle="1" w:styleId="CabealhodeTabelaEsquerda">
    <w:name w:val="Cabeçalho de Tabela Esquerda"/>
    <w:basedOn w:val="CabealhodeTabela"/>
    <w:uiPriority w:val="9"/>
    <w:qFormat/>
    <w:rsid w:val="00E872FA"/>
    <w:pPr>
      <w:framePr w:hSpace="180" w:wrap="around" w:vAnchor="text" w:hAnchor="margin" w:y="-9"/>
      <w:jc w:val="left"/>
    </w:pPr>
  </w:style>
  <w:style w:type="paragraph" w:styleId="Cabealho">
    <w:name w:val="header"/>
    <w:basedOn w:val="Normal"/>
    <w:link w:val="CabealhoCarter"/>
    <w:uiPriority w:val="99"/>
    <w:semiHidden/>
    <w:rsid w:val="00C85E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semiHidden/>
    <w:rsid w:val="00C85EF0"/>
    <w:rPr>
      <w:sz w:val="20"/>
    </w:rPr>
  </w:style>
  <w:style w:type="paragraph" w:styleId="Reviso">
    <w:name w:val="Revision"/>
    <w:hidden/>
    <w:uiPriority w:val="99"/>
    <w:semiHidden/>
    <w:rsid w:val="00EC55E2"/>
    <w:rPr>
      <w:sz w:val="20"/>
    </w:rPr>
  </w:style>
  <w:style w:type="paragraph" w:customStyle="1" w:styleId="msonormal0">
    <w:name w:val="msonormal"/>
    <w:basedOn w:val="Normal"/>
    <w:rsid w:val="000C73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eastAsia="pt-PT"/>
    </w:rPr>
  </w:style>
  <w:style w:type="paragraph" w:customStyle="1" w:styleId="rtccontent">
    <w:name w:val="rtccontent"/>
    <w:basedOn w:val="Normal"/>
    <w:rsid w:val="000C73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eastAsia="pt-PT"/>
    </w:rPr>
  </w:style>
  <w:style w:type="paragraph" w:customStyle="1" w:styleId="linenode">
    <w:name w:val="linenode"/>
    <w:basedOn w:val="Normal"/>
    <w:rsid w:val="000C73F1"/>
    <w:pPr>
      <w:spacing w:before="100" w:beforeAutospacing="1" w:after="100" w:afterAutospacing="1" w:line="240" w:lineRule="auto"/>
    </w:pPr>
    <w:rPr>
      <w:rFonts w:ascii="Menlo" w:eastAsia="Times New Roman" w:hAnsi="Menlo" w:cs="Menlo"/>
      <w:szCs w:val="20"/>
      <w:lang w:eastAsia="pt-PT"/>
    </w:rPr>
  </w:style>
  <w:style w:type="paragraph" w:customStyle="1" w:styleId="Default">
    <w:name w:val="Default"/>
    <w:rsid w:val="00AC5A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table" w:styleId="TabelaSimples4">
    <w:name w:val="Plain Table 4"/>
    <w:basedOn w:val="Tabelanormal"/>
    <w:uiPriority w:val="44"/>
    <w:rsid w:val="0093749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93749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elha1Clara">
    <w:name w:val="Grid Table 1 Light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2">
    <w:name w:val="Grid Table 1 Light Accent 2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E7F6FB" w:themeColor="accent2" w:themeTint="66"/>
        <w:left w:val="single" w:sz="4" w:space="0" w:color="E7F6FB" w:themeColor="accent2" w:themeTint="66"/>
        <w:bottom w:val="single" w:sz="4" w:space="0" w:color="E7F6FB" w:themeColor="accent2" w:themeTint="66"/>
        <w:right w:val="single" w:sz="4" w:space="0" w:color="E7F6FB" w:themeColor="accent2" w:themeTint="66"/>
        <w:insideH w:val="single" w:sz="4" w:space="0" w:color="E7F6FB" w:themeColor="accent2" w:themeTint="66"/>
        <w:insideV w:val="single" w:sz="4" w:space="0" w:color="E7F6F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BF1FA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BF1F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FEFBD4" w:themeColor="accent3" w:themeTint="66"/>
        <w:left w:val="single" w:sz="4" w:space="0" w:color="FEFBD4" w:themeColor="accent3" w:themeTint="66"/>
        <w:bottom w:val="single" w:sz="4" w:space="0" w:color="FEFBD4" w:themeColor="accent3" w:themeTint="66"/>
        <w:right w:val="single" w:sz="4" w:space="0" w:color="FEFBD4" w:themeColor="accent3" w:themeTint="66"/>
        <w:insideH w:val="single" w:sz="4" w:space="0" w:color="FEFBD4" w:themeColor="accent3" w:themeTint="66"/>
        <w:insideV w:val="single" w:sz="4" w:space="0" w:color="FEFBD4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FAB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FAB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4">
    <w:name w:val="Grid Table 1 Light Accent 4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3">
    <w:name w:val="Grid Table 3"/>
    <w:basedOn w:val="Tabelanormal"/>
    <w:uiPriority w:val="48"/>
    <w:rsid w:val="0093749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elha5Escura">
    <w:name w:val="Grid Table 5 Dark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5Escura-Destaque1">
    <w:name w:val="Grid Table 5 Dark Accent 1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DBE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354A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354A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354A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354A2" w:themeFill="accent1"/>
      </w:tcPr>
    </w:tblStylePr>
    <w:tblStylePr w:type="band1Vert">
      <w:tblPr/>
      <w:tcPr>
        <w:shd w:val="clear" w:color="auto" w:fill="AFB7DE" w:themeFill="accent1" w:themeFillTint="66"/>
      </w:tcPr>
    </w:tblStylePr>
    <w:tblStylePr w:type="band1Horz">
      <w:tblPr/>
      <w:tcPr>
        <w:shd w:val="clear" w:color="auto" w:fill="AFB7DE" w:themeFill="accent1" w:themeFillTint="66"/>
      </w:tcPr>
    </w:tblStylePr>
  </w:style>
  <w:style w:type="table" w:styleId="TabeladeGrelha5Escura-Destaque2">
    <w:name w:val="Grid Table 5 Dark Accent 2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AFD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4E9F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4E9F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4E9F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4E9F7" w:themeFill="accent2"/>
      </w:tcPr>
    </w:tblStylePr>
    <w:tblStylePr w:type="band1Vert">
      <w:tblPr/>
      <w:tcPr>
        <w:shd w:val="clear" w:color="auto" w:fill="E7F6FB" w:themeFill="accent2" w:themeFillTint="66"/>
      </w:tcPr>
    </w:tblStylePr>
    <w:tblStylePr w:type="band1Horz">
      <w:tblPr/>
      <w:tcPr>
        <w:shd w:val="clear" w:color="auto" w:fill="E7F6FB" w:themeFill="accent2" w:themeFillTint="66"/>
      </w:tcPr>
    </w:tblStylePr>
  </w:style>
  <w:style w:type="paragraph" w:styleId="Cabealhodondice">
    <w:name w:val="TOC Heading"/>
    <w:basedOn w:val="Ttulo1"/>
    <w:next w:val="Normal"/>
    <w:uiPriority w:val="39"/>
    <w:unhideWhenUsed/>
    <w:qFormat/>
    <w:rsid w:val="00FB6C1C"/>
    <w:pPr>
      <w:keepNext/>
      <w:keepLines/>
      <w:spacing w:before="240" w:after="0" w:line="259" w:lineRule="auto"/>
      <w:ind w:left="0" w:right="0"/>
      <w:outlineLvl w:val="9"/>
    </w:pPr>
    <w:rPr>
      <w:rFonts w:eastAsiaTheme="majorEastAsia" w:cstheme="majorBidi"/>
      <w:caps w:val="0"/>
      <w:color w:val="323E79" w:themeColor="accent1" w:themeShade="BF"/>
      <w:sz w:val="32"/>
      <w:szCs w:val="32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FB6C1C"/>
    <w:pPr>
      <w:spacing w:before="120"/>
      <w:ind w:left="200"/>
    </w:pPr>
    <w:rPr>
      <w:b/>
      <w:bCs/>
      <w:sz w:val="22"/>
      <w:szCs w:val="22"/>
    </w:rPr>
  </w:style>
  <w:style w:type="paragraph" w:styleId="ndice1">
    <w:name w:val="toc 1"/>
    <w:basedOn w:val="Normal"/>
    <w:next w:val="Normal"/>
    <w:autoRedefine/>
    <w:uiPriority w:val="39"/>
    <w:unhideWhenUsed/>
    <w:rsid w:val="00007D53"/>
    <w:pPr>
      <w:tabs>
        <w:tab w:val="right" w:leader="dot" w:pos="10716"/>
      </w:tabs>
      <w:spacing w:before="120" w:line="360" w:lineRule="auto"/>
    </w:pPr>
    <w:rPr>
      <w:b/>
      <w:bCs/>
      <w:noProof/>
      <w:color w:val="323E79" w:themeColor="accent1" w:themeShade="BF"/>
      <w:sz w:val="32"/>
      <w:szCs w:val="32"/>
    </w:rPr>
  </w:style>
  <w:style w:type="paragraph" w:styleId="ndice3">
    <w:name w:val="toc 3"/>
    <w:basedOn w:val="Normal"/>
    <w:next w:val="Normal"/>
    <w:autoRedefine/>
    <w:uiPriority w:val="39"/>
    <w:unhideWhenUsed/>
    <w:rsid w:val="00FB6C1C"/>
    <w:pPr>
      <w:ind w:left="400"/>
    </w:pPr>
    <w:rPr>
      <w:szCs w:val="20"/>
    </w:rPr>
  </w:style>
  <w:style w:type="character" w:styleId="Hiperligao">
    <w:name w:val="Hyperlink"/>
    <w:basedOn w:val="Tipodeletrapredefinidodopargrafo"/>
    <w:uiPriority w:val="99"/>
    <w:unhideWhenUsed/>
    <w:rsid w:val="003E5FBC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12E6C"/>
    <w:rPr>
      <w:color w:val="605E5C"/>
      <w:shd w:val="clear" w:color="auto" w:fill="E1DFDD"/>
    </w:rPr>
  </w:style>
  <w:style w:type="character" w:styleId="CdigoHTML">
    <w:name w:val="HTML Code"/>
    <w:basedOn w:val="Tipodeletrapredefinidodopargrafo"/>
    <w:uiPriority w:val="99"/>
    <w:semiHidden/>
    <w:unhideWhenUsed/>
    <w:rsid w:val="00C27909"/>
    <w:rPr>
      <w:rFonts w:ascii="Courier New" w:eastAsia="Times New Roman" w:hAnsi="Courier New" w:cs="Courier New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rsid w:val="009571E0"/>
    <w:pPr>
      <w:ind w:left="600"/>
    </w:pPr>
    <w:rPr>
      <w:szCs w:val="20"/>
    </w:rPr>
  </w:style>
  <w:style w:type="paragraph" w:styleId="ndice5">
    <w:name w:val="toc 5"/>
    <w:basedOn w:val="Normal"/>
    <w:next w:val="Normal"/>
    <w:autoRedefine/>
    <w:uiPriority w:val="39"/>
    <w:semiHidden/>
    <w:rsid w:val="009571E0"/>
    <w:pPr>
      <w:ind w:left="800"/>
    </w:pPr>
    <w:rPr>
      <w:szCs w:val="20"/>
    </w:rPr>
  </w:style>
  <w:style w:type="paragraph" w:styleId="ndice6">
    <w:name w:val="toc 6"/>
    <w:basedOn w:val="Normal"/>
    <w:next w:val="Normal"/>
    <w:autoRedefine/>
    <w:uiPriority w:val="39"/>
    <w:semiHidden/>
    <w:rsid w:val="009571E0"/>
    <w:pPr>
      <w:ind w:left="1000"/>
    </w:pPr>
    <w:rPr>
      <w:szCs w:val="20"/>
    </w:rPr>
  </w:style>
  <w:style w:type="paragraph" w:styleId="ndice7">
    <w:name w:val="toc 7"/>
    <w:basedOn w:val="Normal"/>
    <w:next w:val="Normal"/>
    <w:autoRedefine/>
    <w:uiPriority w:val="39"/>
    <w:semiHidden/>
    <w:rsid w:val="009571E0"/>
    <w:pPr>
      <w:ind w:left="1200"/>
    </w:pPr>
    <w:rPr>
      <w:szCs w:val="20"/>
    </w:rPr>
  </w:style>
  <w:style w:type="paragraph" w:styleId="ndice8">
    <w:name w:val="toc 8"/>
    <w:basedOn w:val="Normal"/>
    <w:next w:val="Normal"/>
    <w:autoRedefine/>
    <w:uiPriority w:val="39"/>
    <w:semiHidden/>
    <w:rsid w:val="009571E0"/>
    <w:pPr>
      <w:ind w:left="1400"/>
    </w:pPr>
    <w:rPr>
      <w:szCs w:val="20"/>
    </w:rPr>
  </w:style>
  <w:style w:type="paragraph" w:styleId="ndice9">
    <w:name w:val="toc 9"/>
    <w:basedOn w:val="Normal"/>
    <w:next w:val="Normal"/>
    <w:autoRedefine/>
    <w:uiPriority w:val="39"/>
    <w:semiHidden/>
    <w:rsid w:val="009571E0"/>
    <w:pPr>
      <w:ind w:left="1600"/>
    </w:pPr>
    <w:rPr>
      <w:szCs w:val="20"/>
    </w:rPr>
  </w:style>
  <w:style w:type="character" w:styleId="Hiperligaovisitada">
    <w:name w:val="FollowedHyperlink"/>
    <w:basedOn w:val="Tipodeletrapredefinidodopargrafo"/>
    <w:uiPriority w:val="99"/>
    <w:semiHidden/>
    <w:rsid w:val="001D6BB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599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2962972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20133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31363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8241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5731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95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1131633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421731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1724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74018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5310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4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2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5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0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1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0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\Downloads\tf89935284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DF4ED45C229804090AB2A9650963C8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7BE9AC1-1320-E048-BE00-32D0B969B963}"/>
      </w:docPartPr>
      <w:docPartBody>
        <w:p w:rsidR="00925277" w:rsidRDefault="00925277" w:rsidP="00925277">
          <w:pPr>
            <w:pStyle w:val="5DF4ED45C229804090AB2A9650963C87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ED503BE358C1C745854584D150A922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99A0284-9CB0-1346-A6C3-A5AD9EF64FC9}"/>
      </w:docPartPr>
      <w:docPartBody>
        <w:p w:rsidR="00925277" w:rsidRDefault="00925277" w:rsidP="00925277">
          <w:pPr>
            <w:pStyle w:val="ED503BE358C1C745854584D150A92217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83E7EEBE0390684FA101381D7AD80A0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BCC1313-CAEE-3240-8FB9-0AB720501261}"/>
      </w:docPartPr>
      <w:docPartBody>
        <w:p w:rsidR="00925277" w:rsidRDefault="00925277" w:rsidP="00925277">
          <w:pPr>
            <w:pStyle w:val="83E7EEBE0390684FA101381D7AD80A03"/>
          </w:pPr>
          <w:r w:rsidRPr="00C85EF0">
            <w:rPr>
              <w:noProof/>
              <w:lang w:bidi="pt-PT"/>
            </w:rPr>
            <w:t>/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Franklin Gothic Book">
    <w:altName w:val="Cambria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altName w:val="Cambria"/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altName w:val="Calibri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Hei">
    <w:altName w:val="黑体"/>
    <w:panose1 w:val="02010609060101010101"/>
    <w:charset w:val="86"/>
    <w:family w:val="modern"/>
    <w:pitch w:val="fixed"/>
    <w:sig w:usb0="00000001" w:usb1="080E0000" w:usb2="00000010" w:usb3="00000000" w:csb0="00040000" w:csb1="00000000"/>
  </w:font>
  <w:font w:name="Menlo">
    <w:altName w:val="Leelawadee UI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Listacommarcas"/>
      <w:lvlText w:val=""/>
      <w:lvlJc w:val="left"/>
      <w:pPr>
        <w:ind w:left="360" w:hanging="360"/>
      </w:pPr>
      <w:rPr>
        <w:rFonts w:ascii="Symbol" w:hAnsi="Symbol" w:hint="default"/>
      </w:rPr>
    </w:lvl>
  </w:abstractNum>
  <w:num w:numId="1" w16cid:durableId="143998336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0B"/>
    <w:rsid w:val="000003B5"/>
    <w:rsid w:val="000433A0"/>
    <w:rsid w:val="0008422A"/>
    <w:rsid w:val="00144A0B"/>
    <w:rsid w:val="00331D3C"/>
    <w:rsid w:val="00606FEF"/>
    <w:rsid w:val="00651696"/>
    <w:rsid w:val="00667BA3"/>
    <w:rsid w:val="006819D2"/>
    <w:rsid w:val="006B6C43"/>
    <w:rsid w:val="00763DC6"/>
    <w:rsid w:val="007915F7"/>
    <w:rsid w:val="0080482A"/>
    <w:rsid w:val="00835065"/>
    <w:rsid w:val="008C6CAF"/>
    <w:rsid w:val="00925277"/>
    <w:rsid w:val="00A41EFF"/>
    <w:rsid w:val="00A9053A"/>
    <w:rsid w:val="00B54484"/>
    <w:rsid w:val="00B97DA3"/>
    <w:rsid w:val="00BB7611"/>
    <w:rsid w:val="00BC39C9"/>
    <w:rsid w:val="00C02B73"/>
    <w:rsid w:val="00CD04EF"/>
    <w:rsid w:val="00D64F50"/>
    <w:rsid w:val="00D67362"/>
    <w:rsid w:val="00D7764C"/>
    <w:rsid w:val="00DE0DD2"/>
    <w:rsid w:val="00E07E3F"/>
    <w:rsid w:val="00E908E6"/>
    <w:rsid w:val="00EA6DC2"/>
    <w:rsid w:val="00ED03B6"/>
    <w:rsid w:val="00F44174"/>
    <w:rsid w:val="00FA65FD"/>
    <w:rsid w:val="00FE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styleId="Listacommarcas">
    <w:name w:val="List Bullet"/>
    <w:basedOn w:val="Normal"/>
    <w:uiPriority w:val="99"/>
    <w:pPr>
      <w:numPr>
        <w:numId w:val="1"/>
      </w:numPr>
      <w:spacing w:after="0" w:line="480" w:lineRule="auto"/>
      <w:ind w:left="697" w:hanging="357"/>
      <w:contextualSpacing/>
    </w:pPr>
    <w:rPr>
      <w:rFonts w:eastAsiaTheme="minorHAnsi"/>
      <w:sz w:val="20"/>
      <w:szCs w:val="24"/>
      <w:lang w:eastAsia="en-US"/>
    </w:rPr>
  </w:style>
  <w:style w:type="paragraph" w:customStyle="1" w:styleId="5DF4ED45C229804090AB2A9650963C87">
    <w:name w:val="5DF4ED45C229804090AB2A9650963C87"/>
    <w:rsid w:val="00925277"/>
    <w:pPr>
      <w:spacing w:after="0" w:line="240" w:lineRule="auto"/>
    </w:pPr>
    <w:rPr>
      <w:sz w:val="24"/>
      <w:szCs w:val="24"/>
    </w:rPr>
  </w:style>
  <w:style w:type="paragraph" w:customStyle="1" w:styleId="ED503BE358C1C745854584D150A92217">
    <w:name w:val="ED503BE358C1C745854584D150A92217"/>
    <w:rsid w:val="00925277"/>
    <w:pPr>
      <w:spacing w:after="0" w:line="240" w:lineRule="auto"/>
    </w:pPr>
    <w:rPr>
      <w:sz w:val="24"/>
      <w:szCs w:val="24"/>
    </w:rPr>
  </w:style>
  <w:style w:type="paragraph" w:customStyle="1" w:styleId="83E7EEBE0390684FA101381D7AD80A03">
    <w:name w:val="83E7EEBE0390684FA101381D7AD80A03"/>
    <w:rsid w:val="00925277"/>
    <w:pPr>
      <w:spacing w:after="0" w:line="240" w:lineRule="auto"/>
    </w:pPr>
    <w:rPr>
      <w:sz w:val="24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354A2"/>
      </a:accent1>
      <a:accent2>
        <a:srgbClr val="C4E9F7"/>
      </a:accent2>
      <a:accent3>
        <a:srgbClr val="FEF796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7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heme1" id="{3B1E92FB-47E6-484E-8F25-DF02B7B1E0C0}" vid="{627141C2-C386-6444-B056-BEDF227CC93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806DB-A158-4EB9-B245-2C82C7BAA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F4D79E4-CF0C-4DDA-BB82-2A2F72AB4AE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F8A8D3B1-2102-46A0-9CF2-DC547FD452C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3AE88EC-B281-4FFC-94D6-8C008648E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C:\Users\rodri\Downloads\tf89935284_win32.dotx</Template>
  <TotalTime>0</TotalTime>
  <Pages>42</Pages>
  <Words>8743</Words>
  <Characters>47215</Characters>
  <Application>Microsoft Office Word</Application>
  <DocSecurity>0</DocSecurity>
  <Lines>393</Lines>
  <Paragraphs>111</Paragraphs>
  <ScaleCrop>false</ScaleCrop>
  <LinksUpToDate>false</LinksUpToDate>
  <CharactersWithSpaces>55847</CharactersWithSpaces>
  <SharedDoc>false</SharedDoc>
  <HLinks>
    <vt:vector size="174" baseType="variant">
      <vt:variant>
        <vt:i4>1966129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_Toc124258114</vt:lpwstr>
      </vt:variant>
      <vt:variant>
        <vt:i4>1966129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_Toc124258113</vt:lpwstr>
      </vt:variant>
      <vt:variant>
        <vt:i4>1966129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_Toc124258112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_Toc124258111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_Toc124258110</vt:lpwstr>
      </vt:variant>
      <vt:variant>
        <vt:i4>2031665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_Toc124258109</vt:lpwstr>
      </vt:variant>
      <vt:variant>
        <vt:i4>2031665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_Toc124258108</vt:lpwstr>
      </vt:variant>
      <vt:variant>
        <vt:i4>2031665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_Toc124258107</vt:lpwstr>
      </vt:variant>
      <vt:variant>
        <vt:i4>2031665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_Toc124258106</vt:lpwstr>
      </vt:variant>
      <vt:variant>
        <vt:i4>2031665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_Toc124258105</vt:lpwstr>
      </vt:variant>
      <vt:variant>
        <vt:i4>2031665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_Toc124258104</vt:lpwstr>
      </vt:variant>
      <vt:variant>
        <vt:i4>2031665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_Toc124258103</vt:lpwstr>
      </vt:variant>
      <vt:variant>
        <vt:i4>2031665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_Toc124258102</vt:lpwstr>
      </vt:variant>
      <vt:variant>
        <vt:i4>2031665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_Toc124258101</vt:lpwstr>
      </vt:variant>
      <vt:variant>
        <vt:i4>2031665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_Toc124258100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_Toc124258099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_Toc124258098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_Toc124258097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_Toc124258096</vt:lpwstr>
      </vt:variant>
      <vt:variant>
        <vt:i4>1441840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_Toc124258095</vt:lpwstr>
      </vt:variant>
      <vt:variant>
        <vt:i4>1441840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_Toc124258094</vt:lpwstr>
      </vt:variant>
      <vt:variant>
        <vt:i4>1441840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_Toc124258093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_Toc124258092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_Toc124258091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_Toc124258090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_Toc124258089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_Toc124258088</vt:lpwstr>
      </vt:variant>
      <vt:variant>
        <vt:i4>1507376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_Toc124258087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_Toc124258086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2023-01-15T23:12:00Z</dcterms:created>
  <dcterms:modified xsi:type="dcterms:W3CDTF">2023-01-15T23:12:00Z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